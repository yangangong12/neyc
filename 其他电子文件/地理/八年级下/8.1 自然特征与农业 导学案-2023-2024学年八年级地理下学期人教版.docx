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pPr>
        <w:keepNext w:val="0"/>
        <w:keepLines w:val="0"/>
        <w:pageBreakBefore w:val="0"/>
        <w:kinsoku/>
        <w:wordWrap/>
        <w:overflowPunct/>
        <w:topLinePunct w:val="0"/>
        <w:autoSpaceDE/>
        <w:autoSpaceDN/>
        <w:bidi w:val="0"/>
        <w:adjustRightInd/>
        <w:spacing w:line="360" w:lineRule="auto"/>
        <w:ind w:left="0" w:firstLine="0" w:firstLineChars="0"/>
        <w:jc w:val="center"/>
        <w:rPr>
          <w:rFonts w:ascii="黑体" w:eastAsia="黑体" w:hAnsi="黑体" w:cs="黑体" w:hint="eastAsia"/>
          <w:b/>
          <w:bCs/>
          <w:sz w:val="24"/>
          <w:szCs w:val="24"/>
        </w:rPr>
      </w:pPr>
      <w:r>
        <w:rPr>
          <w:rFonts w:ascii="黑体" w:eastAsia="黑体" w:hAnsi="黑体" w:cs="黑体" w:hint="eastAsia"/>
          <w:b/>
          <w:bCs/>
          <w:sz w:val="24"/>
          <w:szCs w:val="24"/>
        </w:rPr>
        <w:drawing>
          <wp:anchor simplePos="0" relativeHeight="251658240" behindDoc="0" locked="0" layoutInCell="1" allowOverlap="1">
            <wp:simplePos x="0" y="0"/>
            <wp:positionH relativeFrom="page">
              <wp:posOffset>10287000</wp:posOffset>
            </wp:positionH>
            <wp:positionV relativeFrom="topMargin">
              <wp:posOffset>11671300</wp:posOffset>
            </wp:positionV>
            <wp:extent cx="330200" cy="4064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4"/>
                    <a:stretch>
                      <a:fillRect/>
                    </a:stretch>
                  </pic:blipFill>
                  <pic:spPr>
                    <a:xfrm>
                      <a:off x="0" y="0"/>
                      <a:ext cx="330200" cy="406400"/>
                    </a:xfrm>
                    <a:prstGeom prst="rect">
                      <a:avLst/>
                    </a:prstGeom>
                  </pic:spPr>
                </pic:pic>
              </a:graphicData>
            </a:graphic>
          </wp:anchor>
        </w:drawing>
      </w:r>
      <w:r>
        <w:rPr>
          <w:rFonts w:ascii="黑体" w:eastAsia="黑体" w:hAnsi="黑体" w:cs="黑体" w:hint="eastAsia"/>
          <w:b/>
          <w:bCs/>
          <w:sz w:val="24"/>
          <w:szCs w:val="24"/>
        </w:rPr>
        <w:t>20</w:t>
      </w:r>
      <w:r>
        <w:rPr>
          <w:rFonts w:ascii="黑体" w:eastAsia="黑体" w:hAnsi="黑体" w:cs="黑体" w:hint="eastAsia"/>
          <w:b/>
          <w:bCs/>
          <w:sz w:val="24"/>
          <w:szCs w:val="24"/>
          <w:lang w:val="en-US" w:eastAsia="zh-CN"/>
        </w:rPr>
        <w:t>23</w:t>
      </w:r>
      <w:r>
        <w:rPr>
          <w:rFonts w:ascii="黑体" w:eastAsia="黑体" w:hAnsi="黑体" w:cs="黑体" w:hint="eastAsia"/>
          <w:b/>
          <w:bCs/>
          <w:sz w:val="24"/>
          <w:szCs w:val="24"/>
        </w:rPr>
        <w:t>-20</w:t>
      </w:r>
      <w:r>
        <w:rPr>
          <w:rFonts w:ascii="黑体" w:eastAsia="黑体" w:hAnsi="黑体" w:cs="黑体" w:hint="eastAsia"/>
          <w:b/>
          <w:bCs/>
          <w:sz w:val="24"/>
          <w:szCs w:val="24"/>
          <w:lang w:val="en-US" w:eastAsia="zh-CN"/>
        </w:rPr>
        <w:t>24</w:t>
      </w:r>
      <w:r>
        <w:rPr>
          <w:rFonts w:ascii="黑体" w:eastAsia="黑体" w:hAnsi="黑体" w:cs="黑体" w:hint="eastAsia"/>
          <w:b/>
          <w:bCs/>
          <w:sz w:val="24"/>
          <w:szCs w:val="24"/>
        </w:rPr>
        <w:t>学年度第</w:t>
      </w:r>
      <w:r>
        <w:rPr>
          <w:rFonts w:ascii="黑体" w:eastAsia="黑体" w:hAnsi="黑体" w:cs="黑体" w:hint="eastAsia"/>
          <w:b/>
          <w:bCs/>
          <w:sz w:val="24"/>
          <w:szCs w:val="24"/>
          <w:u w:val="single"/>
          <w:lang w:val="en-US" w:eastAsia="zh-CN"/>
        </w:rPr>
        <w:t>二</w:t>
      </w:r>
      <w:r>
        <w:rPr>
          <w:rFonts w:ascii="黑体" w:eastAsia="黑体" w:hAnsi="黑体" w:cs="黑体" w:hint="eastAsia"/>
          <w:b/>
          <w:bCs/>
          <w:sz w:val="24"/>
          <w:szCs w:val="24"/>
        </w:rPr>
        <w:t>学期</w:t>
      </w:r>
      <w:r>
        <w:rPr>
          <w:rFonts w:ascii="黑体" w:eastAsia="黑体" w:hAnsi="黑体" w:cs="黑体" w:hint="eastAsia"/>
          <w:b/>
          <w:bCs/>
          <w:sz w:val="24"/>
          <w:szCs w:val="24"/>
          <w:lang w:eastAsia="zh-CN"/>
        </w:rPr>
        <w:t>七</w:t>
      </w:r>
      <w:r>
        <w:rPr>
          <w:rFonts w:ascii="黑体" w:eastAsia="黑体" w:hAnsi="黑体" w:cs="黑体" w:hint="eastAsia"/>
          <w:b/>
          <w:bCs/>
          <w:sz w:val="24"/>
          <w:szCs w:val="24"/>
          <w:lang w:val="en-US" w:eastAsia="zh-CN"/>
        </w:rPr>
        <w:t>年级</w:t>
      </w:r>
      <w:r>
        <w:rPr>
          <w:rFonts w:ascii="黑体" w:eastAsia="黑体" w:hAnsi="黑体" w:cs="黑体" w:hint="eastAsia"/>
          <w:b/>
          <w:bCs/>
          <w:sz w:val="24"/>
          <w:szCs w:val="24"/>
          <w:u w:val="single"/>
          <w:lang w:val="en-US" w:eastAsia="zh-CN"/>
        </w:rPr>
        <w:t>地理</w:t>
      </w:r>
      <w:r>
        <w:rPr>
          <w:rFonts w:ascii="黑体" w:eastAsia="黑体" w:hAnsi="黑体" w:cs="黑体" w:hint="eastAsia"/>
          <w:b/>
          <w:bCs/>
          <w:sz w:val="24"/>
          <w:szCs w:val="24"/>
        </w:rPr>
        <w:t>导学案</w:t>
      </w:r>
    </w:p>
    <w:p>
      <w:pPr>
        <w:keepNext w:val="0"/>
        <w:keepLines w:val="0"/>
        <w:pageBreakBefore w:val="0"/>
        <w:kinsoku/>
        <w:wordWrap/>
        <w:overflowPunct/>
        <w:topLinePunct w:val="0"/>
        <w:autoSpaceDE/>
        <w:autoSpaceDN/>
        <w:bidi w:val="0"/>
        <w:adjustRightInd/>
        <w:spacing w:line="360" w:lineRule="auto"/>
        <w:ind w:left="0" w:firstLine="0" w:firstLineChars="0"/>
        <w:jc w:val="both"/>
        <w:rPr>
          <w:rFonts w:ascii="黑体" w:eastAsia="黑体" w:hAnsi="黑体" w:cs="黑体" w:hint="eastAsia"/>
          <w:b/>
          <w:bCs/>
          <w:sz w:val="24"/>
          <w:szCs w:val="24"/>
          <w:u w:val="none"/>
          <w:lang w:val="en-US" w:eastAsia="zh-CN"/>
        </w:rPr>
      </w:pPr>
      <w:r>
        <w:rPr>
          <w:rFonts w:ascii="黑体" w:eastAsia="黑体" w:hAnsi="黑体" w:cs="黑体" w:hint="eastAsia"/>
          <w:b/>
          <w:bCs/>
          <w:sz w:val="24"/>
          <w:szCs w:val="24"/>
          <w:u w:val="none"/>
          <w:lang w:val="en-US" w:eastAsia="zh-CN"/>
        </w:rPr>
        <w:t>教师：</w:t>
      </w:r>
      <w:r>
        <w:rPr>
          <w:rFonts w:ascii="黑体" w:eastAsia="黑体" w:hAnsi="黑体" w:cs="黑体" w:hint="eastAsia"/>
          <w:b/>
          <w:bCs/>
          <w:sz w:val="24"/>
          <w:szCs w:val="24"/>
          <w:u w:val="single"/>
          <w:lang w:val="en-US" w:eastAsia="zh-CN"/>
        </w:rPr>
        <w:t xml:space="preserve">            </w:t>
      </w:r>
      <w:r>
        <w:rPr>
          <w:rFonts w:ascii="黑体" w:eastAsia="黑体" w:hAnsi="黑体" w:cs="黑体" w:hint="eastAsia"/>
          <w:b/>
          <w:bCs/>
          <w:sz w:val="24"/>
          <w:szCs w:val="24"/>
          <w:u w:val="none"/>
          <w:lang w:val="en-US" w:eastAsia="zh-CN"/>
        </w:rPr>
        <w:t xml:space="preserve">      </w:t>
      </w:r>
      <w:r>
        <w:rPr>
          <w:rFonts w:ascii="黑体" w:eastAsia="黑体" w:hAnsi="黑体" w:cs="黑体" w:hint="eastAsia"/>
          <w:b/>
          <w:bCs/>
          <w:sz w:val="24"/>
          <w:szCs w:val="24"/>
        </w:rPr>
        <w:t>课题</w:t>
      </w:r>
      <w:r>
        <w:rPr>
          <w:rFonts w:ascii="黑体" w:eastAsia="黑体" w:hAnsi="黑体" w:cs="黑体" w:hint="eastAsia"/>
          <w:b/>
          <w:bCs/>
          <w:sz w:val="24"/>
          <w:szCs w:val="24"/>
          <w:lang w:eastAsia="zh-CN"/>
        </w:rPr>
        <w:t>：</w:t>
      </w:r>
      <w:r>
        <w:rPr>
          <w:rFonts w:ascii="黑体" w:eastAsia="黑体" w:hAnsi="黑体" w:cs="黑体" w:hint="eastAsia"/>
          <w:b/>
          <w:bCs/>
          <w:sz w:val="24"/>
          <w:szCs w:val="24"/>
          <w:u w:val="single"/>
          <w:lang w:val="en-US" w:eastAsia="zh-CN"/>
        </w:rPr>
        <w:t xml:space="preserve"> 8.1 自然特征与农业     </w:t>
      </w:r>
      <w:r>
        <w:rPr>
          <w:rFonts w:ascii="黑体" w:eastAsia="黑体" w:hAnsi="黑体" w:cs="黑体" w:hint="eastAsia"/>
          <w:b/>
          <w:bCs/>
          <w:sz w:val="24"/>
          <w:szCs w:val="24"/>
          <w:u w:val="none"/>
          <w:lang w:val="en-US" w:eastAsia="zh-CN"/>
        </w:rPr>
        <w:t xml:space="preserve">     课时：</w:t>
      </w:r>
      <w:r>
        <w:rPr>
          <w:rFonts w:ascii="黑体" w:eastAsia="黑体" w:hAnsi="黑体" w:cs="黑体" w:hint="eastAsia"/>
          <w:b/>
          <w:bCs/>
          <w:sz w:val="24"/>
          <w:szCs w:val="24"/>
          <w:u w:val="single"/>
          <w:lang w:val="en-US" w:eastAsia="zh-CN"/>
        </w:rPr>
        <w:t>1课 时</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jc w:val="both"/>
        <w:textAlignment w:val="auto"/>
        <w:rPr>
          <w:rFonts w:ascii="黑体" w:eastAsia="黑体" w:hAnsi="黑体" w:cs="黑体" w:hint="eastAsia"/>
          <w:b/>
          <w:bCs/>
          <w:sz w:val="24"/>
          <w:szCs w:val="24"/>
          <w:u w:val="single"/>
          <w:lang w:val="en-US" w:eastAsia="zh-CN"/>
        </w:rPr>
      </w:pPr>
      <w:r>
        <w:rPr>
          <w:rFonts w:ascii="黑体" w:eastAsia="黑体" w:hAnsi="黑体" w:cs="黑体" w:hint="eastAsia"/>
          <w:b/>
          <w:bCs/>
          <w:sz w:val="24"/>
          <w:szCs w:val="24"/>
        </w:rPr>
        <w:t>班级</w:t>
      </w:r>
      <w:r>
        <w:rPr>
          <w:rFonts w:ascii="黑体" w:eastAsia="黑体" w:hAnsi="黑体" w:cs="黑体" w:hint="eastAsia"/>
          <w:b/>
          <w:bCs/>
          <w:sz w:val="24"/>
          <w:szCs w:val="24"/>
          <w:lang w:eastAsia="zh-CN"/>
        </w:rPr>
        <w:t>：</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single"/>
          <w:lang w:val="en-US" w:eastAsia="zh-CN"/>
        </w:rPr>
        <w:t xml:space="preserve">           </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none"/>
          <w:lang w:val="en-US" w:eastAsia="zh-CN"/>
        </w:rPr>
        <w:t xml:space="preserve">  </w:t>
      </w:r>
      <w:r>
        <w:rPr>
          <w:rFonts w:ascii="黑体" w:eastAsia="黑体" w:hAnsi="黑体" w:cs="黑体" w:hint="eastAsia"/>
          <w:b/>
          <w:bCs/>
          <w:sz w:val="24"/>
          <w:szCs w:val="24"/>
        </w:rPr>
        <w:t>小组</w:t>
      </w:r>
      <w:r>
        <w:rPr>
          <w:rFonts w:ascii="黑体" w:eastAsia="黑体" w:hAnsi="黑体" w:cs="黑体" w:hint="eastAsia"/>
          <w:b/>
          <w:bCs/>
          <w:sz w:val="24"/>
          <w:szCs w:val="24"/>
          <w:lang w:eastAsia="zh-CN"/>
        </w:rPr>
        <w:t>：</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single"/>
          <w:lang w:val="en-US" w:eastAsia="zh-CN"/>
        </w:rPr>
        <w:t xml:space="preserve">        </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none"/>
          <w:lang w:val="en-US" w:eastAsia="zh-CN"/>
        </w:rPr>
        <w:t xml:space="preserve">   </w:t>
      </w:r>
      <w:r>
        <w:rPr>
          <w:rFonts w:ascii="黑体" w:eastAsia="黑体" w:hAnsi="黑体" w:cs="黑体" w:hint="eastAsia"/>
          <w:b/>
          <w:bCs/>
          <w:sz w:val="24"/>
          <w:szCs w:val="24"/>
        </w:rPr>
        <w:t>姓名</w:t>
      </w:r>
      <w:r>
        <w:rPr>
          <w:rFonts w:ascii="黑体" w:eastAsia="黑体" w:hAnsi="黑体" w:cs="黑体" w:hint="eastAsia"/>
          <w:b/>
          <w:bCs/>
          <w:sz w:val="24"/>
          <w:szCs w:val="24"/>
          <w:lang w:eastAsia="zh-CN"/>
        </w:rPr>
        <w:t>：</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single"/>
          <w:lang w:val="en-US" w:eastAsia="zh-CN"/>
        </w:rPr>
        <w:t xml:space="preserve">           </w:t>
      </w:r>
      <w:r>
        <w:rPr>
          <w:rFonts w:ascii="黑体" w:eastAsia="黑体" w:hAnsi="黑体" w:cs="黑体" w:hint="eastAsia"/>
          <w:b/>
          <w:bCs/>
          <w:sz w:val="24"/>
          <w:szCs w:val="24"/>
          <w:u w:val="single"/>
        </w:rPr>
        <w:t xml:space="preserve">  </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sz w:val="21"/>
          <w:szCs w:val="21"/>
        </w:rPr>
      </w:pPr>
      <w:r>
        <w:rPr>
          <w:rFonts w:ascii="宋体" w:eastAsia="宋体" w:hAnsi="宋体" w:cs="宋体" w:hint="eastAsia"/>
          <w:b/>
          <w:bCs/>
          <w:color w:val="000000"/>
          <w:sz w:val="21"/>
          <w:szCs w:val="21"/>
          <w:lang w:eastAsia="zh-CN"/>
        </w:rPr>
        <w:t>一、核心素养</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ascii="宋体" w:eastAsia="宋体" w:hAnsi="宋体" w:cs="宋体" w:hint="eastAsia"/>
          <w:color w:val="auto"/>
          <w:sz w:val="21"/>
          <w:szCs w:val="21"/>
          <w:lang w:val="en-US" w:eastAsia="zh-CN"/>
        </w:rPr>
      </w:pPr>
      <w:r>
        <w:rPr>
          <w:rFonts w:ascii="宋体" w:eastAsia="宋体" w:hAnsi="宋体" w:cs="宋体" w:hint="eastAsia"/>
          <w:color w:val="auto"/>
          <w:sz w:val="21"/>
          <w:szCs w:val="21"/>
          <w:lang w:val="en-US" w:eastAsia="zh-CN"/>
        </w:rPr>
        <w:t>能够运用西北地区的地形图。找出西北地区和北方地区、青藏地区的分界线，找出西北地区的范围，并说出西北地区的主要地形组成及特征</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ascii="宋体" w:eastAsia="宋体" w:hAnsi="宋体" w:cs="宋体" w:hint="eastAsia"/>
          <w:color w:val="auto"/>
          <w:sz w:val="21"/>
          <w:szCs w:val="21"/>
          <w:lang w:val="en-US" w:eastAsia="zh-CN"/>
        </w:rPr>
      </w:pPr>
      <w:r>
        <w:rPr>
          <w:rFonts w:ascii="宋体" w:eastAsia="宋体" w:hAnsi="宋体" w:cs="宋体" w:hint="eastAsia"/>
          <w:color w:val="auto"/>
          <w:sz w:val="21"/>
          <w:szCs w:val="21"/>
          <w:lang w:val="en-US" w:eastAsia="zh-CN"/>
        </w:rPr>
        <w:t>说出西北地区的主要自然特征</w:t>
      </w:r>
      <w:r>
        <w:rPr>
          <w:rFonts w:ascii="宋体" w:eastAsia="宋体" w:hAnsi="宋体" w:cs="宋体" w:hint="eastAsia"/>
          <w:color w:val="auto"/>
          <w:sz w:val="21"/>
          <w:szCs w:val="21"/>
          <w:lang w:val="en-US" w:eastAsia="zh-CN"/>
        </w:rPr>
        <w:t>——</w:t>
      </w:r>
      <w:r>
        <w:rPr>
          <w:rFonts w:ascii="宋体" w:eastAsia="宋体" w:hAnsi="宋体" w:cs="宋体" w:hint="eastAsia"/>
          <w:color w:val="auto"/>
          <w:sz w:val="21"/>
          <w:szCs w:val="21"/>
          <w:lang w:val="en-US" w:eastAsia="zh-CN"/>
        </w:rPr>
        <w:t>干旱，描述出西北地区干旱的形成原因及与干旱有关的自然景观特征</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r>
        <w:rPr>
          <w:rFonts w:eastAsia="宋体" w:hAnsi="宋体" w:cs="宋体" w:hint="eastAsia"/>
          <w:color w:val="auto"/>
          <w:sz w:val="21"/>
          <w:szCs w:val="21"/>
          <w:lang w:val="en-US" w:eastAsia="zh-CN"/>
        </w:rPr>
        <w:t>3.</w:t>
      </w:r>
      <w:r>
        <w:rPr>
          <w:rFonts w:ascii="宋体" w:eastAsia="宋体" w:hAnsi="宋体" w:cs="宋体" w:hint="eastAsia"/>
          <w:color w:val="auto"/>
          <w:sz w:val="21"/>
          <w:szCs w:val="21"/>
          <w:lang w:val="en-US" w:eastAsia="zh-CN"/>
        </w:rPr>
        <w:t>说出西北地区干旱的气候对农业生产和居民生活的影响</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r>
        <w:rPr>
          <w:rFonts w:ascii="宋体" w:eastAsia="宋体" w:hAnsi="宋体" w:cs="宋体" w:hint="eastAsia"/>
          <w:b/>
          <w:bCs/>
          <w:color w:val="000000"/>
          <w:sz w:val="21"/>
          <w:szCs w:val="21"/>
          <w:lang w:val="en-US" w:eastAsia="zh-CN"/>
        </w:rPr>
        <w:t>二、重点难点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eastAsia="宋体" w:hAnsi="宋体" w:cs="宋体" w:hint="eastAsia"/>
          <w:color w:val="auto"/>
          <w:sz w:val="21"/>
          <w:szCs w:val="21"/>
          <w:lang w:val="en-US" w:eastAsia="zh-CN"/>
        </w:rPr>
      </w:pPr>
      <w:r>
        <w:rPr>
          <w:rFonts w:ascii="宋体" w:eastAsia="宋体" w:hAnsi="宋体" w:cs="宋体" w:hint="eastAsia"/>
          <w:color w:val="auto"/>
          <w:sz w:val="21"/>
          <w:szCs w:val="21"/>
          <w:lang w:val="en-US" w:eastAsia="zh-CN"/>
        </w:rPr>
        <w:t>1.说出西北地区的主要自然特征</w:t>
      </w:r>
      <w:r>
        <w:rPr>
          <w:rFonts w:ascii="宋体" w:eastAsia="宋体" w:hAnsi="宋体" w:cs="宋体" w:hint="eastAsia"/>
          <w:color w:val="auto"/>
          <w:sz w:val="21"/>
          <w:szCs w:val="21"/>
          <w:lang w:val="en-US" w:eastAsia="zh-CN"/>
        </w:rPr>
        <w:t>——</w:t>
      </w:r>
      <w:r>
        <w:rPr>
          <w:rFonts w:ascii="宋体" w:eastAsia="宋体" w:hAnsi="宋体" w:cs="宋体" w:hint="eastAsia"/>
          <w:color w:val="auto"/>
          <w:sz w:val="21"/>
          <w:szCs w:val="21"/>
          <w:lang w:val="en-US" w:eastAsia="zh-CN"/>
        </w:rPr>
        <w:t>干旱，描述出西北地区干旱的形成原因及与干旱有关的自然景观特征</w:t>
      </w:r>
    </w:p>
    <w:p>
      <w:pPr>
        <w:pStyle w:val="PlainText"/>
        <w:keepNext w:val="0"/>
        <w:keepLines w:val="0"/>
        <w:pageBreakBefore w:val="0"/>
        <w:widowControl w:val="0"/>
        <w:tabs>
          <w:tab w:val="left" w:pos="4140"/>
          <w:tab w:val="left" w:pos="8640"/>
        </w:tabs>
        <w:kinsoku/>
        <w:wordWrap/>
        <w:overflowPunct/>
        <w:topLinePunct w:val="0"/>
        <w:autoSpaceDE/>
        <w:autoSpaceDN/>
        <w:bidi w:val="0"/>
        <w:adjustRightInd/>
        <w:snapToGrid w:val="0"/>
        <w:spacing w:line="360" w:lineRule="auto"/>
        <w:ind w:left="0" w:firstLine="0" w:firstLineChars="0"/>
        <w:jc w:val="left"/>
        <w:textAlignment w:val="auto"/>
        <w:rPr>
          <w:rFonts w:ascii="宋体" w:eastAsia="宋体" w:hAnsi="宋体" w:cs="宋体" w:hint="eastAsia"/>
          <w:b/>
          <w:bCs/>
          <w:color w:val="000000"/>
          <w:sz w:val="21"/>
          <w:szCs w:val="21"/>
          <w:lang w:eastAsia="zh-CN"/>
        </w:rPr>
      </w:pPr>
      <w:r>
        <w:rPr>
          <w:rFonts w:eastAsia="宋体" w:hAnsi="宋体" w:cs="宋体" w:hint="eastAsia"/>
          <w:color w:val="auto"/>
          <w:sz w:val="21"/>
          <w:szCs w:val="21"/>
          <w:lang w:val="en-US" w:eastAsia="zh-CN"/>
        </w:rPr>
        <w:t>2.</w:t>
      </w:r>
      <w:r>
        <w:rPr>
          <w:rFonts w:ascii="宋体" w:eastAsia="宋体" w:hAnsi="宋体" w:cs="宋体" w:hint="eastAsia"/>
          <w:color w:val="auto"/>
          <w:sz w:val="21"/>
          <w:szCs w:val="21"/>
          <w:lang w:val="en-US" w:eastAsia="zh-CN"/>
        </w:rPr>
        <w:t>说出西北地区干旱的气候对农业生产和居民生活的影响</w:t>
      </w:r>
    </w:p>
    <w:p>
      <w:pPr>
        <w:pStyle w:val="PlainText"/>
        <w:keepNext w:val="0"/>
        <w:keepLines w:val="0"/>
        <w:pageBreakBefore w:val="0"/>
        <w:widowControl w:val="0"/>
        <w:tabs>
          <w:tab w:val="left" w:pos="4140"/>
          <w:tab w:val="left" w:pos="8640"/>
        </w:tabs>
        <w:kinsoku/>
        <w:wordWrap/>
        <w:overflowPunct/>
        <w:topLinePunct w:val="0"/>
        <w:autoSpaceDE/>
        <w:autoSpaceDN/>
        <w:bidi w:val="0"/>
        <w:adjustRightInd/>
        <w:snapToGrid w:val="0"/>
        <w:spacing w:line="360" w:lineRule="auto"/>
        <w:ind w:left="0" w:firstLine="0" w:firstLineChars="0"/>
        <w:jc w:val="left"/>
        <w:textAlignment w:val="auto"/>
        <w:rPr>
          <w:rFonts w:ascii="宋体" w:eastAsia="宋体" w:hAnsi="宋体" w:cs="宋体" w:hint="eastAsia"/>
          <w:b/>
          <w:bCs/>
          <w:sz w:val="21"/>
          <w:szCs w:val="21"/>
        </w:rPr>
      </w:pPr>
      <w:r>
        <w:rPr>
          <w:rFonts w:ascii="宋体" w:eastAsia="宋体" w:hAnsi="宋体" w:cs="宋体" w:hint="eastAsia"/>
          <w:b/>
          <w:bCs/>
          <w:color w:val="000000"/>
          <w:sz w:val="21"/>
          <w:szCs w:val="21"/>
          <w:lang w:eastAsia="zh-CN"/>
        </w:rPr>
        <w:t>三、学法指导</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210" w:firstLineChars="100"/>
        <w:jc w:val="left"/>
        <w:textAlignment w:val="auto"/>
        <w:rPr>
          <w:rFonts w:ascii="宋体" w:eastAsia="宋体" w:hAnsi="宋体" w:cs="宋体" w:hint="eastAsia"/>
          <w:b w:val="0"/>
          <w:bCs w:val="0"/>
          <w:color w:val="000000"/>
          <w:sz w:val="21"/>
          <w:szCs w:val="21"/>
          <w:lang w:val="en-US" w:eastAsia="zh-CN"/>
        </w:rPr>
      </w:pPr>
      <w:r>
        <w:rPr>
          <w:rFonts w:ascii="宋体" w:eastAsia="宋体" w:hAnsi="宋体" w:cs="宋体" w:hint="eastAsia"/>
          <w:b w:val="0"/>
          <w:bCs w:val="0"/>
          <w:color w:val="000000"/>
          <w:sz w:val="21"/>
          <w:szCs w:val="21"/>
          <w:lang w:val="en-US" w:eastAsia="zh-CN"/>
        </w:rPr>
        <w:t>1.导学预习部分学生自主根据课本内容完成问题的勾画标注，必须认真仔细阅读课本内容。</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210" w:firstLineChars="100"/>
        <w:jc w:val="left"/>
        <w:textAlignment w:val="auto"/>
        <w:rPr>
          <w:rFonts w:ascii="宋体" w:eastAsia="宋体" w:hAnsi="宋体" w:cs="宋体" w:hint="eastAsia"/>
          <w:b w:val="0"/>
          <w:bCs w:val="0"/>
          <w:color w:val="000000"/>
          <w:sz w:val="21"/>
          <w:szCs w:val="21"/>
          <w:lang w:val="en-US" w:eastAsia="zh-CN"/>
        </w:rPr>
      </w:pPr>
      <w:r>
        <w:rPr>
          <w:rFonts w:ascii="宋体" w:eastAsia="宋体" w:hAnsi="宋体" w:cs="宋体" w:hint="eastAsia"/>
          <w:b w:val="0"/>
          <w:bCs w:val="0"/>
          <w:color w:val="000000"/>
          <w:sz w:val="21"/>
          <w:szCs w:val="21"/>
          <w:lang w:val="en-US" w:eastAsia="zh-CN"/>
        </w:rPr>
        <w:t>2.自主学习与合作探究部分学生首先自主思考完成，然后再小组或是同桌合作完成；切记不懂的一定做上标记，然后认真听讲记笔记。</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210" w:firstLineChars="100"/>
        <w:jc w:val="left"/>
        <w:textAlignment w:val="auto"/>
        <w:rPr>
          <w:rFonts w:ascii="宋体" w:eastAsia="宋体" w:hAnsi="宋体" w:cs="宋体" w:hint="eastAsia"/>
          <w:b w:val="0"/>
          <w:bCs w:val="0"/>
          <w:color w:val="000000"/>
          <w:sz w:val="21"/>
          <w:szCs w:val="21"/>
          <w:lang w:val="en-US" w:eastAsia="zh-CN"/>
        </w:rPr>
      </w:pPr>
      <w:r>
        <w:rPr>
          <w:rFonts w:ascii="宋体" w:eastAsia="宋体" w:hAnsi="宋体" w:cs="宋体" w:hint="eastAsia"/>
          <w:b w:val="0"/>
          <w:bCs w:val="0"/>
          <w:color w:val="000000"/>
          <w:sz w:val="21"/>
          <w:szCs w:val="21"/>
          <w:lang w:val="en-US" w:eastAsia="zh-CN"/>
        </w:rPr>
        <w:t>3.因材达标部分要保证完全正确，若有错误一定要及时解决</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210" w:firstLineChars="100"/>
        <w:jc w:val="left"/>
        <w:textAlignment w:val="auto"/>
        <w:rPr>
          <w:rFonts w:ascii="宋体" w:eastAsia="宋体" w:hAnsi="宋体" w:cs="宋体" w:hint="eastAsia"/>
          <w:b w:val="0"/>
          <w:bCs w:val="0"/>
          <w:color w:val="000000"/>
          <w:sz w:val="21"/>
          <w:szCs w:val="21"/>
          <w:lang w:val="en-US" w:eastAsia="zh-CN"/>
        </w:rPr>
      </w:pPr>
      <w:r>
        <w:rPr>
          <w:rFonts w:ascii="宋体" w:eastAsia="宋体" w:hAnsi="宋体" w:cs="宋体" w:hint="eastAsia"/>
          <w:b w:val="0"/>
          <w:bCs w:val="0"/>
          <w:color w:val="000000"/>
          <w:sz w:val="21"/>
          <w:szCs w:val="21"/>
          <w:lang w:val="en-US" w:eastAsia="zh-CN"/>
        </w:rPr>
        <w:t>4.菜单作业部分需要合理安排时间完成，一定要自主有效完成，杜绝抄袭</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jc w:val="left"/>
        <w:textAlignment w:val="auto"/>
        <w:rPr>
          <w:rFonts w:ascii="宋体" w:eastAsia="宋体" w:hAnsi="宋体" w:cs="宋体" w:hint="eastAsia"/>
          <w:b/>
          <w:bCs/>
          <w:sz w:val="21"/>
          <w:szCs w:val="21"/>
        </w:rPr>
      </w:pPr>
      <w:r>
        <w:rPr>
          <w:rFonts w:ascii="宋体" w:eastAsia="宋体" w:hAnsi="宋体" w:cs="宋体" w:hint="eastAsia"/>
          <w:b/>
          <w:bCs/>
          <w:color w:val="000000"/>
          <w:sz w:val="21"/>
          <w:szCs w:val="21"/>
          <w:lang w:eastAsia="zh-CN"/>
        </w:rPr>
        <w:t>四、导学预习【时间设置：</w:t>
      </w:r>
      <w:r>
        <w:rPr>
          <w:rFonts w:ascii="宋体" w:eastAsia="宋体" w:hAnsi="宋体" w:cs="宋体" w:hint="eastAsia"/>
          <w:b/>
          <w:bCs/>
          <w:color w:val="000000"/>
          <w:sz w:val="21"/>
          <w:szCs w:val="21"/>
          <w:lang w:val="en-US" w:eastAsia="zh-CN"/>
        </w:rPr>
        <w:t>5分钟</w:t>
      </w:r>
      <w:r>
        <w:rPr>
          <w:rFonts w:ascii="宋体" w:eastAsia="宋体" w:hAnsi="宋体" w:cs="宋体" w:hint="eastAsia"/>
          <w:b/>
          <w:bCs/>
          <w:color w:val="000000"/>
          <w:sz w:val="21"/>
          <w:szCs w:val="21"/>
          <w:lang w:eastAsia="zh-CN"/>
        </w:rPr>
        <w:t>】</w:t>
      </w:r>
    </w:p>
    <w:p>
      <w:pPr>
        <w:keepNext w:val="0"/>
        <w:keepLines w:val="0"/>
        <w:pageBreakBefore w:val="0"/>
        <w:kinsoku/>
        <w:wordWrap/>
        <w:overflowPunct/>
        <w:topLinePunct w:val="0"/>
        <w:autoSpaceDE/>
        <w:autoSpaceDN/>
        <w:bidi w:val="0"/>
        <w:adjustRightInd/>
        <w:spacing w:line="360" w:lineRule="auto"/>
        <w:jc w:val="left"/>
        <w:textAlignment w:val="auto"/>
        <w:rPr>
          <w:rFonts w:ascii="宋体" w:eastAsia="宋体" w:hAnsi="宋体" w:hint="eastAsia"/>
          <w:szCs w:val="21"/>
          <w:lang w:val="en-US" w:eastAsia="zh-CN"/>
        </w:rPr>
      </w:pPr>
      <w:r>
        <w:rPr>
          <w:rFonts w:ascii="宋体" w:eastAsia="宋体" w:hAnsi="宋体" w:hint="eastAsia"/>
          <w:szCs w:val="21"/>
          <w:lang w:eastAsia="zh-CN"/>
        </w:rPr>
        <w:t>仔细阅读课本</w:t>
      </w:r>
      <w:r>
        <w:rPr>
          <w:rFonts w:ascii="宋体" w:eastAsia="宋体" w:hAnsi="宋体" w:hint="eastAsia"/>
          <w:szCs w:val="21"/>
          <w:lang w:val="en-US" w:eastAsia="zh-CN"/>
        </w:rPr>
        <w:t>P72-P76,在课本上勾画标注出下列问题的答案，并做总结</w:t>
      </w:r>
    </w:p>
    <w:p>
      <w:pPr>
        <w:pStyle w:val="BodyText"/>
        <w:rPr>
          <w:rFonts w:hint="eastAsia"/>
          <w:lang w:val="en-US" w:eastAsia="zh-CN"/>
        </w:rPr>
      </w:pPr>
    </w:p>
    <w:p>
      <w:pPr>
        <w:pStyle w:val="BodyText"/>
        <w:numPr>
          <w:ilvl w:val="0"/>
          <w:numId w:val="3"/>
        </w:numPr>
        <w:rPr>
          <w:rFonts w:ascii="宋体" w:eastAsia="宋体" w:hAnsi="宋体" w:hint="eastAsia"/>
          <w:szCs w:val="21"/>
          <w:lang w:val="en-US" w:eastAsia="zh-CN"/>
        </w:rPr>
      </w:pPr>
      <w:r>
        <w:rPr>
          <w:rFonts w:ascii="宋体" w:eastAsia="宋体" w:hAnsi="宋体" w:hint="eastAsia"/>
          <w:szCs w:val="21"/>
          <w:lang w:val="en-US" w:eastAsia="zh-CN"/>
        </w:rPr>
        <w:t>西北地区的地理位置        2.西北地区的地形特点         3.西北地区的气候特点</w:t>
      </w:r>
    </w:p>
    <w:p>
      <w:pPr>
        <w:pStyle w:val="BodyText"/>
        <w:numPr>
          <w:ilvl w:val="0"/>
          <w:numId w:val="0"/>
        </w:numPr>
        <w:rPr>
          <w:rFonts w:ascii="宋体" w:eastAsia="宋体" w:hAnsi="宋体" w:hint="eastAsia"/>
          <w:szCs w:val="21"/>
          <w:lang w:val="en-US" w:eastAsia="zh-CN"/>
        </w:rPr>
      </w:pPr>
      <w:r>
        <w:rPr>
          <w:rFonts w:ascii="宋体" w:eastAsia="宋体" w:hAnsi="宋体" w:hint="eastAsia"/>
          <w:szCs w:val="21"/>
          <w:lang w:val="en-US" w:eastAsia="zh-CN"/>
        </w:rPr>
        <w:t>4.西北地区气候干旱的原因     5.西北地区的河流特点         6.西北地区的植被特征</w:t>
      </w:r>
    </w:p>
    <w:p>
      <w:pPr>
        <w:pStyle w:val="BodyText"/>
        <w:numPr>
          <w:ilvl w:val="0"/>
          <w:numId w:val="0"/>
        </w:numPr>
        <w:rPr>
          <w:rFonts w:ascii="宋体" w:eastAsia="宋体" w:hAnsi="宋体" w:hint="eastAsia"/>
          <w:szCs w:val="21"/>
          <w:lang w:val="en-US" w:eastAsia="zh-CN"/>
        </w:rPr>
      </w:pPr>
      <w:r>
        <w:rPr>
          <w:rFonts w:ascii="宋体" w:eastAsia="宋体" w:hAnsi="宋体" w:hint="eastAsia"/>
          <w:szCs w:val="21"/>
          <w:lang w:val="en-US" w:eastAsia="zh-CN"/>
        </w:rPr>
        <w:t>7.内蒙古牧区的特征           8.新疆牧区的特征             9.西北地区农业分布特点</w:t>
      </w:r>
    </w:p>
    <w:p>
      <w:pPr>
        <w:pStyle w:val="BodyText"/>
        <w:numPr>
          <w:ilvl w:val="0"/>
          <w:numId w:val="0"/>
        </w:numPr>
        <w:rPr>
          <w:rFonts w:ascii="宋体" w:eastAsia="宋体" w:hAnsi="宋体" w:cs="宋体" w:hint="eastAsia"/>
          <w:b/>
          <w:bCs/>
          <w:color w:val="000000"/>
          <w:sz w:val="21"/>
          <w:szCs w:val="21"/>
          <w:lang w:val="en-US" w:eastAsia="zh-CN"/>
        </w:rPr>
      </w:pPr>
      <w:r>
        <w:rPr>
          <w:rFonts w:ascii="宋体" w:eastAsia="宋体" w:hAnsi="宋体" w:hint="eastAsia"/>
          <w:szCs w:val="21"/>
          <w:lang w:val="en-US" w:eastAsia="zh-CN"/>
        </w:rPr>
        <w:t>10.西北地区农业发展的条件    11.西北地区主要的农业区      12.农产品品质优良的条件</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0" w:firstLineChars="0"/>
        <w:jc w:val="left"/>
        <w:textAlignment w:val="auto"/>
        <w:rPr>
          <w:rFonts w:ascii="宋体" w:eastAsia="宋体" w:hAnsi="宋体" w:cs="宋体" w:hint="eastAsia"/>
          <w:b/>
          <w:bCs/>
          <w:sz w:val="21"/>
          <w:szCs w:val="21"/>
        </w:rPr>
      </w:pPr>
      <w:r>
        <w:rPr>
          <w:rFonts w:ascii="宋体" w:eastAsia="宋体" w:hAnsi="宋体" w:cs="宋体" w:hint="eastAsia"/>
          <w:b/>
          <w:bCs/>
          <w:color w:val="000000"/>
          <w:sz w:val="21"/>
          <w:szCs w:val="21"/>
          <w:lang w:val="en-US" w:eastAsia="zh-CN"/>
        </w:rPr>
        <w:t>五、自主学习与合作探究</w:t>
      </w:r>
      <w:r>
        <w:rPr>
          <w:rFonts w:ascii="宋体" w:eastAsia="宋体" w:hAnsi="宋体" w:cs="宋体" w:hint="eastAsia"/>
          <w:b/>
          <w:bCs/>
          <w:color w:val="000000"/>
          <w:sz w:val="21"/>
          <w:szCs w:val="21"/>
          <w:lang w:eastAsia="zh-CN"/>
        </w:rPr>
        <w:t>【时间设置：</w:t>
      </w:r>
      <w:r>
        <w:rPr>
          <w:rFonts w:eastAsia="宋体" w:hAnsi="宋体" w:cs="宋体" w:hint="eastAsia"/>
          <w:b/>
          <w:bCs/>
          <w:color w:val="000000"/>
          <w:sz w:val="21"/>
          <w:szCs w:val="21"/>
          <w:lang w:val="en-US" w:eastAsia="zh-CN"/>
        </w:rPr>
        <w:t>20</w:t>
      </w:r>
      <w:r>
        <w:rPr>
          <w:rFonts w:ascii="宋体" w:eastAsia="宋体" w:hAnsi="宋体" w:cs="宋体" w:hint="eastAsia"/>
          <w:b/>
          <w:bCs/>
          <w:color w:val="000000"/>
          <w:sz w:val="21"/>
          <w:szCs w:val="21"/>
          <w:lang w:val="en-US" w:eastAsia="zh-CN"/>
        </w:rPr>
        <w:t>分钟</w:t>
      </w:r>
      <w:r>
        <w:rPr>
          <w:rFonts w:ascii="宋体" w:eastAsia="宋体" w:hAnsi="宋体" w:cs="宋体" w:hint="eastAsia"/>
          <w:b/>
          <w:bCs/>
          <w:color w:val="000000"/>
          <w:sz w:val="21"/>
          <w:szCs w:val="21"/>
          <w:lang w:eastAsia="zh-CN"/>
        </w:rPr>
        <w:t>】</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1.新疆的地形有何特征？</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center"/>
        <w:textAlignment w:val="auto"/>
        <w:rPr>
          <w:rFonts w:eastAsia="宋体" w:hAnsi="宋体" w:cs="宋体" w:hint="eastAsia"/>
          <w:b w:val="0"/>
          <w:bCs w:val="0"/>
          <w:color w:val="000000"/>
          <w:sz w:val="21"/>
          <w:szCs w:val="21"/>
          <w:lang w:val="en-US"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160.08pt;height:138.88pt" o:preferrelative="t" filled="f" stroked="f">
            <v:fill o:detectmouseclick="t"/>
            <v:imagedata r:id="rId5" o:title="" croptop="9795f" cropbottom="2546f" cropleft="3957f" cropright="33787f"/>
            <v:shadow color="gray"/>
            <v:path o:extrusionok="f"/>
            <o:lock v:ext="edit" aspectratio="t"/>
          </v:shape>
        </w:pic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2.观察中国降水量分布图，归纳西北地区的突出气候特征是什么？为什么？</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center"/>
        <w:textAlignment w:val="auto"/>
        <w:rPr>
          <w:rFonts w:eastAsia="宋体" w:hAnsi="宋体" w:cs="宋体" w:hint="eastAsia"/>
          <w:b w:val="0"/>
          <w:bCs w:val="0"/>
          <w:color w:val="000000"/>
          <w:sz w:val="21"/>
          <w:szCs w:val="21"/>
          <w:lang w:val="en-US" w:eastAsia="zh-CN"/>
        </w:rPr>
      </w:pPr>
      <w:r>
        <w:pict>
          <v:shape id="Picture 10" o:spid="_x0000_i1026" type="#_x0000_t75" alt="西北地区年降水量的分布" style="width:310.44pt;height:124.71pt" o:preferrelative="t" filled="f" stroked="f">
            <v:fill o:detectmouseclick="t"/>
            <v:imagedata r:id="rId6" o:title="西北地区年降水量的分布" cropbottom="2222f" chromakey="white"/>
            <v:shadow color="gray"/>
            <v:path o:extrusionok="f"/>
            <o:lock v:ext="edit" aspectratio="t"/>
          </v:shape>
        </w:pic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3.西北地区最湿润与最干旱的区域是？为什么？</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4.西北地区形成了下面几块灌溉农业区，请尝试分析它们的水源都来自哪里？</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center"/>
        <w:textAlignment w:val="auto"/>
        <w:rPr>
          <w:rFonts w:eastAsia="宋体" w:hAnsi="宋体" w:cs="宋体" w:hint="eastAsia"/>
          <w:b w:val="0"/>
          <w:bCs w:val="0"/>
          <w:color w:val="000000"/>
          <w:sz w:val="21"/>
          <w:szCs w:val="21"/>
          <w:lang w:val="en-US" w:eastAsia="zh-CN"/>
        </w:rPr>
      </w:pPr>
      <w:r>
        <w:pict>
          <v:shape id="Picture 2" o:spid="_x0000_i1027" type="#_x0000_t75" style="width:324.85pt;height:141.76pt" o:preferrelative="t" filled="f" stroked="f">
            <v:fill o:detectmouseclick="t"/>
            <v:imagedata r:id="rId7" o:title=""/>
            <v:shadow color="gray"/>
            <v:path o:extrusionok="f"/>
            <o:lock v:ext="edit" aspectratio="t"/>
          </v:shape>
        </w:pic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default"/>
          <w:b w:val="0"/>
          <w:bCs w:val="0"/>
          <w:color w:val="000000"/>
          <w:sz w:val="21"/>
          <w:szCs w:val="21"/>
          <w:lang w:val="en-US" w:eastAsia="zh-CN"/>
        </w:rPr>
      </w:pPr>
      <w:r>
        <w:rPr>
          <w:rFonts w:eastAsia="宋体" w:hAnsi="宋体" w:cs="宋体" w:hint="eastAsia"/>
          <w:b w:val="0"/>
          <w:bCs w:val="0"/>
          <w:color w:val="000000"/>
          <w:sz w:val="21"/>
          <w:szCs w:val="21"/>
          <w:lang w:val="en-US" w:eastAsia="zh-CN"/>
        </w:rPr>
        <w:t xml:space="preserve"> 5.</w:t>
      </w:r>
      <w:r>
        <w:rPr>
          <w:rFonts w:ascii="宋体" w:eastAsia="宋体" w:hAnsi="宋体" w:cs="宋体" w:hint="eastAsia"/>
          <w:b w:val="0"/>
          <w:bCs w:val="0"/>
          <w:color w:val="000000"/>
          <w:sz w:val="21"/>
          <w:szCs w:val="21"/>
          <w:lang w:val="en-US" w:eastAsia="zh-CN"/>
        </w:rPr>
        <w:t>古老的引水工程</w:t>
      </w:r>
      <w:r>
        <w:rPr>
          <w:rFonts w:ascii="宋体" w:eastAsia="宋体" w:hAnsi="宋体" w:cs="宋体" w:hint="eastAsia"/>
          <w:b w:val="0"/>
          <w:bCs w:val="0"/>
          <w:color w:val="000000"/>
          <w:sz w:val="21"/>
          <w:szCs w:val="21"/>
          <w:lang w:val="en-US" w:eastAsia="zh-CN"/>
        </w:rPr>
        <w:t>——</w:t>
      </w:r>
      <w:r>
        <w:rPr>
          <w:rFonts w:ascii="宋体" w:eastAsia="宋体" w:hAnsi="宋体" w:cs="宋体" w:hint="eastAsia"/>
          <w:b w:val="0"/>
          <w:bCs w:val="0"/>
          <w:color w:val="000000"/>
          <w:sz w:val="21"/>
          <w:szCs w:val="21"/>
          <w:lang w:val="en-US" w:eastAsia="zh-CN"/>
        </w:rPr>
        <w:t>坎儿井</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1927"/>
        <w:gridCol w:w="5412"/>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c>
          <w:tcPr>
            <w:tcW w:w="1927"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eastAsia="宋体" w:hAnsi="宋体" w:cs="宋体" w:hint="eastAsia"/>
                <w:b w:val="0"/>
                <w:bCs w:val="0"/>
                <w:color w:val="000000"/>
                <w:sz w:val="21"/>
                <w:szCs w:val="21"/>
                <w:vertAlign w:val="baseline"/>
                <w:lang w:val="en-US" w:eastAsia="zh-CN"/>
              </w:rPr>
            </w:pPr>
            <w:r>
              <w:rPr>
                <w:rFonts w:ascii="宋体" w:eastAsia="宋体" w:hAnsi="宋体" w:cs="宋体" w:hint="eastAsia"/>
                <w:b w:val="0"/>
                <w:bCs w:val="0"/>
                <w:color w:val="000000"/>
                <w:sz w:val="21"/>
                <w:szCs w:val="21"/>
                <w:vertAlign w:val="baseline"/>
                <w:lang w:val="en-US" w:eastAsia="zh-CN"/>
              </w:rPr>
              <w:t>含义</w:t>
            </w:r>
          </w:p>
        </w:tc>
        <w:tc>
          <w:tcPr>
            <w:tcW w:w="5412"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黑体" w:eastAsia="黑体" w:hAnsi="黑体" w:cs="黑体" w:hint="default"/>
                <w:b/>
                <w:bCs/>
                <w:color w:val="000000"/>
                <w:sz w:val="24"/>
                <w:szCs w:val="24"/>
                <w:vertAlign w:val="baseline"/>
                <w:lang w:val="en-US" w:eastAsia="zh-CN"/>
              </w:rPr>
            </w:pPr>
          </w:p>
        </w:tc>
      </w:tr>
      <w:tr>
        <w:tblPrEx>
          <w:tblW w:w="0" w:type="auto"/>
          <w:tblCellMar>
            <w:top w:w="0" w:type="dxa"/>
            <w:left w:w="108" w:type="dxa"/>
            <w:bottom w:w="0" w:type="dxa"/>
            <w:right w:w="108" w:type="dxa"/>
          </w:tblCellMar>
          <w:tblLook w:val="0000"/>
        </w:tblPrEx>
        <w:tc>
          <w:tcPr>
            <w:tcW w:w="1927"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eastAsia="宋体" w:hAnsi="宋体" w:cs="宋体" w:hint="eastAsia"/>
                <w:b w:val="0"/>
                <w:bCs w:val="0"/>
                <w:color w:val="000000"/>
                <w:sz w:val="21"/>
                <w:szCs w:val="21"/>
                <w:vertAlign w:val="baseline"/>
                <w:lang w:val="en-US" w:eastAsia="zh-CN"/>
              </w:rPr>
            </w:pPr>
            <w:r>
              <w:rPr>
                <w:rFonts w:ascii="宋体" w:eastAsia="宋体" w:hAnsi="宋体" w:cs="宋体" w:hint="eastAsia"/>
                <w:b w:val="0"/>
                <w:bCs w:val="0"/>
                <w:color w:val="000000"/>
                <w:sz w:val="21"/>
                <w:szCs w:val="21"/>
                <w:vertAlign w:val="baseline"/>
                <w:lang w:val="en-US" w:eastAsia="zh-CN"/>
              </w:rPr>
              <w:t>组成</w:t>
            </w:r>
          </w:p>
        </w:tc>
        <w:tc>
          <w:tcPr>
            <w:tcW w:w="5412"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黑体" w:eastAsia="黑体" w:hAnsi="黑体" w:cs="黑体" w:hint="default"/>
                <w:b/>
                <w:bCs/>
                <w:color w:val="000000"/>
                <w:sz w:val="24"/>
                <w:szCs w:val="24"/>
                <w:vertAlign w:val="baseline"/>
                <w:lang w:val="en-US" w:eastAsia="zh-CN"/>
              </w:rPr>
            </w:pPr>
          </w:p>
        </w:tc>
      </w:tr>
      <w:tr>
        <w:tblPrEx>
          <w:tblW w:w="0" w:type="auto"/>
          <w:tblCellMar>
            <w:top w:w="0" w:type="dxa"/>
            <w:left w:w="108" w:type="dxa"/>
            <w:bottom w:w="0" w:type="dxa"/>
            <w:right w:w="108" w:type="dxa"/>
          </w:tblCellMar>
          <w:tblLook w:val="0000"/>
        </w:tblPrEx>
        <w:tc>
          <w:tcPr>
            <w:tcW w:w="1927"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eastAsia="宋体" w:hAnsi="宋体" w:cs="宋体" w:hint="eastAsia"/>
                <w:b w:val="0"/>
                <w:bCs w:val="0"/>
                <w:color w:val="000000"/>
                <w:sz w:val="21"/>
                <w:szCs w:val="21"/>
                <w:vertAlign w:val="baseline"/>
                <w:lang w:val="en-US" w:eastAsia="zh-CN"/>
              </w:rPr>
            </w:pPr>
            <w:r>
              <w:rPr>
                <w:rFonts w:ascii="宋体" w:eastAsia="宋体" w:hAnsi="宋体" w:cs="宋体" w:hint="eastAsia"/>
                <w:b w:val="0"/>
                <w:bCs w:val="0"/>
                <w:color w:val="000000"/>
                <w:sz w:val="21"/>
                <w:szCs w:val="21"/>
                <w:vertAlign w:val="baseline"/>
                <w:lang w:val="en-US" w:eastAsia="zh-CN"/>
              </w:rPr>
              <w:t>与自然环境的关系</w:t>
            </w:r>
          </w:p>
        </w:tc>
        <w:tc>
          <w:tcPr>
            <w:tcW w:w="5412"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黑体" w:eastAsia="黑体" w:hAnsi="黑体" w:cs="黑体" w:hint="default"/>
                <w:b/>
                <w:bCs/>
                <w:color w:val="000000"/>
                <w:sz w:val="24"/>
                <w:szCs w:val="24"/>
                <w:vertAlign w:val="baseline"/>
                <w:lang w:val="en-US" w:eastAsia="zh-CN"/>
              </w:rPr>
            </w:pPr>
          </w:p>
        </w:tc>
      </w:tr>
      <w:tr>
        <w:tblPrEx>
          <w:tblW w:w="0" w:type="auto"/>
          <w:tblCellMar>
            <w:top w:w="0" w:type="dxa"/>
            <w:left w:w="108" w:type="dxa"/>
            <w:bottom w:w="0" w:type="dxa"/>
            <w:right w:w="108" w:type="dxa"/>
          </w:tblCellMar>
          <w:tblLook w:val="0000"/>
        </w:tblPrEx>
        <w:tc>
          <w:tcPr>
            <w:tcW w:w="1927"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eastAsia="宋体" w:hAnsi="宋体" w:cs="宋体" w:hint="eastAsia"/>
                <w:b w:val="0"/>
                <w:bCs w:val="0"/>
                <w:color w:val="000000"/>
                <w:sz w:val="21"/>
                <w:szCs w:val="21"/>
                <w:vertAlign w:val="baseline"/>
                <w:lang w:val="en-US" w:eastAsia="zh-CN"/>
              </w:rPr>
            </w:pPr>
            <w:r>
              <w:rPr>
                <w:rFonts w:ascii="宋体" w:eastAsia="宋体" w:hAnsi="宋体" w:cs="宋体" w:hint="eastAsia"/>
                <w:b w:val="0"/>
                <w:bCs w:val="0"/>
                <w:color w:val="000000"/>
                <w:sz w:val="21"/>
                <w:szCs w:val="21"/>
                <w:vertAlign w:val="baseline"/>
                <w:lang w:val="en-US" w:eastAsia="zh-CN"/>
              </w:rPr>
              <w:t>分布</w:t>
            </w:r>
          </w:p>
        </w:tc>
        <w:tc>
          <w:tcPr>
            <w:tcW w:w="5412"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黑体" w:eastAsia="黑体" w:hAnsi="黑体" w:cs="黑体" w:hint="default"/>
                <w:b/>
                <w:bCs/>
                <w:color w:val="000000"/>
                <w:sz w:val="24"/>
                <w:szCs w:val="24"/>
                <w:vertAlign w:val="baseline"/>
                <w:lang w:val="en-US" w:eastAsia="zh-CN"/>
              </w:rPr>
            </w:pPr>
          </w:p>
        </w:tc>
      </w:tr>
    </w:tbl>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r>
        <w:pict>
          <v:shape id="图片 9" o:spid="_x0000_i1028" type="#_x0000_t75" style="width:267.24pt;height:141.76pt" o:preferrelative="t" filled="f" stroked="f">
            <v:fill o:detectmouseclick="t"/>
            <v:imagedata r:id="rId8" o:title="" chromakey="white"/>
            <v:shadow color="gray"/>
            <v:path o:extrusionok="f"/>
            <o:lock v:ext="edit" aspectratio="t"/>
          </v:shape>
        </w:pic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r>
        <w:rPr>
          <w:rFonts w:ascii="宋体" w:eastAsia="宋体" w:hAnsi="宋体" w:cs="宋体" w:hint="eastAsia"/>
          <w:b/>
          <w:bCs/>
          <w:color w:val="000000"/>
          <w:sz w:val="21"/>
          <w:szCs w:val="21"/>
          <w:lang w:val="en-US" w:eastAsia="zh-CN"/>
        </w:rPr>
        <w:t>六、因材达标：</w:t>
      </w:r>
      <w:r>
        <w:rPr>
          <w:rFonts w:ascii="宋体" w:eastAsia="宋体" w:hAnsi="宋体" w:cs="宋体" w:hint="eastAsia"/>
          <w:b/>
          <w:bCs/>
          <w:color w:val="000000"/>
          <w:sz w:val="21"/>
          <w:szCs w:val="21"/>
          <w:lang w:eastAsia="zh-CN"/>
        </w:rPr>
        <w:t>【时间设置：</w:t>
      </w:r>
      <w:r>
        <w:rPr>
          <w:rFonts w:eastAsia="宋体" w:hAnsi="宋体" w:cs="宋体" w:hint="eastAsia"/>
          <w:b/>
          <w:bCs/>
          <w:color w:val="000000"/>
          <w:sz w:val="21"/>
          <w:szCs w:val="21"/>
          <w:lang w:val="en-US" w:eastAsia="zh-CN"/>
        </w:rPr>
        <w:t>4</w:t>
      </w:r>
      <w:r>
        <w:rPr>
          <w:rFonts w:ascii="宋体" w:eastAsia="宋体" w:hAnsi="宋体" w:cs="宋体" w:hint="eastAsia"/>
          <w:b/>
          <w:bCs/>
          <w:color w:val="000000"/>
          <w:sz w:val="21"/>
          <w:szCs w:val="21"/>
          <w:lang w:val="en-US" w:eastAsia="zh-CN"/>
        </w:rPr>
        <w:t>分钟</w:t>
      </w:r>
      <w:r>
        <w:rPr>
          <w:rFonts w:ascii="宋体" w:eastAsia="宋体" w:hAnsi="宋体" w:cs="宋体" w:hint="eastAsia"/>
          <w:b/>
          <w:bCs/>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1.西北地区的地面植被，由东向西，大体为  （      </w:t>
      </w:r>
      <w:r>
        <w:rPr>
          <w:rFonts w:ascii="宋体" w:eastAsia="宋体" w:hAnsi="宋体" w:cs="宋体" w:hint="eastAsia"/>
          <w:b w:val="0"/>
          <w:bCs w:val="0"/>
          <w:color w:val="000000"/>
          <w:sz w:val="21"/>
          <w:szCs w:val="21"/>
        </w:rPr>
        <w:t> </w:t>
      </w:r>
      <w:r>
        <w:rPr>
          <w:rFonts w:ascii="宋体" w:eastAsia="宋体" w:hAnsi="宋体" w:cs="宋体" w:hint="eastAsia"/>
          <w:b w:val="0"/>
          <w:bCs w:val="0"/>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  A.荒漠</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荒漠草原</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草原  B.荒漠</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草原</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荒漠  C.草原</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荒漠</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草原</w:t>
      </w:r>
      <w:r>
        <w:rPr>
          <w:rFonts w:ascii="宋体" w:eastAsia="宋体" w:hAnsi="宋体" w:cs="宋体" w:hint="eastAsia"/>
          <w:b w:val="0"/>
          <w:bCs w:val="0"/>
          <w:color w:val="000000"/>
          <w:sz w:val="21"/>
          <w:szCs w:val="21"/>
          <w:lang w:val="en-US" w:eastAsia="zh-CN"/>
        </w:rPr>
        <w:t xml:space="preserve"> </w:t>
      </w:r>
      <w:r>
        <w:rPr>
          <w:rFonts w:ascii="宋体" w:eastAsia="宋体" w:hAnsi="宋体" w:cs="宋体" w:hint="eastAsia"/>
          <w:b w:val="0"/>
          <w:bCs w:val="0"/>
          <w:color w:val="000000"/>
          <w:sz w:val="21"/>
          <w:szCs w:val="21"/>
        </w:rPr>
        <w:t xml:space="preserve"> D.草原</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荒漠草原</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荒漠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2.宁夏平原和河套平原最直接的灌溉水源是(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    A.河水</w:t>
      </w:r>
      <w:r>
        <w:rPr>
          <w:rFonts w:ascii="宋体" w:eastAsia="宋体" w:hAnsi="宋体" w:cs="宋体" w:hint="eastAsia"/>
          <w:b w:val="0"/>
          <w:bCs w:val="0"/>
          <w:color w:val="000000"/>
          <w:sz w:val="21"/>
          <w:szCs w:val="21"/>
        </w:rPr>
        <w:t> </w:t>
      </w:r>
      <w:r>
        <w:rPr>
          <w:rFonts w:ascii="宋体" w:eastAsia="宋体" w:hAnsi="宋体" w:cs="宋体" w:hint="eastAsia"/>
          <w:b w:val="0"/>
          <w:bCs w:val="0"/>
          <w:color w:val="000000"/>
          <w:sz w:val="21"/>
          <w:szCs w:val="21"/>
        </w:rPr>
        <w:t xml:space="preserve">  B.湖水    C.地下水      D.雨水</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3.西北地区气候干旱的主要原因（</w:t>
      </w:r>
      <w:r>
        <w:rPr>
          <w:rFonts w:ascii="宋体" w:eastAsia="宋体" w:hAnsi="宋体" w:cs="宋体" w:hint="eastAsia"/>
          <w:b w:val="0"/>
          <w:bCs w:val="0"/>
          <w:color w:val="000000"/>
          <w:sz w:val="21"/>
          <w:szCs w:val="21"/>
          <w:lang w:val="en-US" w:eastAsia="zh-CN"/>
        </w:rPr>
        <w:t xml:space="preserve"> </w:t>
      </w:r>
      <w:r>
        <w:rPr>
          <w:rFonts w:ascii="宋体" w:eastAsia="宋体" w:hAnsi="宋体" w:cs="宋体" w:hint="eastAsia"/>
          <w:b w:val="0"/>
          <w:bCs w:val="0"/>
          <w:color w:val="000000"/>
          <w:sz w:val="21"/>
          <w:szCs w:val="21"/>
        </w:rPr>
        <w:tab/>
      </w:r>
      <w:r>
        <w:rPr>
          <w:rFonts w:ascii="宋体" w:eastAsia="宋体" w:hAnsi="宋体" w:cs="宋体" w:hint="eastAsia"/>
          <w:b w:val="0"/>
          <w:bCs w:val="0"/>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   A.深居内陆 距海遥远      B.纬度较高，气温低  C.终年积雪 冰川广布  </w:t>
      </w:r>
      <w:r>
        <w:rPr>
          <w:rFonts w:ascii="宋体" w:eastAsia="宋体" w:hAnsi="宋体" w:cs="宋体" w:hint="eastAsia"/>
          <w:b w:val="0"/>
          <w:bCs w:val="0"/>
          <w:color w:val="000000"/>
          <w:sz w:val="21"/>
          <w:szCs w:val="21"/>
          <w:lang w:val="en-US" w:eastAsia="zh-CN"/>
        </w:rPr>
        <w:t xml:space="preserve"> </w:t>
      </w:r>
      <w:r>
        <w:rPr>
          <w:rFonts w:ascii="宋体" w:eastAsia="宋体" w:hAnsi="宋体" w:cs="宋体" w:hint="eastAsia"/>
          <w:b w:val="0"/>
          <w:bCs w:val="0"/>
          <w:color w:val="000000"/>
          <w:sz w:val="21"/>
          <w:szCs w:val="21"/>
        </w:rPr>
        <w:t xml:space="preserve"> D.地势高 气温低</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4.</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大漠孤烟直，长河落日圆</w:t>
      </w:r>
      <w:r>
        <w:rPr>
          <w:rFonts w:ascii="宋体" w:eastAsia="宋体" w:hAnsi="宋体" w:cs="宋体" w:hint="eastAsia"/>
          <w:b w:val="0"/>
          <w:bCs w:val="0"/>
          <w:color w:val="000000"/>
          <w:sz w:val="21"/>
          <w:szCs w:val="21"/>
        </w:rPr>
        <w:t>”</w:t>
      </w:r>
      <w:r>
        <w:rPr>
          <w:rFonts w:ascii="宋体" w:eastAsia="宋体" w:hAnsi="宋体" w:cs="宋体" w:hint="eastAsia"/>
          <w:b w:val="0"/>
          <w:bCs w:val="0"/>
          <w:color w:val="000000"/>
          <w:sz w:val="21"/>
          <w:szCs w:val="21"/>
        </w:rPr>
        <w:t xml:space="preserve">描述以下区域最合适的是（  </w:t>
      </w:r>
      <w:r>
        <w:rPr>
          <w:rFonts w:ascii="宋体" w:eastAsia="宋体" w:hAnsi="宋体" w:cs="宋体" w:hint="eastAsia"/>
          <w:b w:val="0"/>
          <w:bCs w:val="0"/>
          <w:color w:val="000000"/>
          <w:sz w:val="21"/>
          <w:szCs w:val="21"/>
          <w:lang w:val="en-US" w:eastAsia="zh-CN"/>
        </w:rPr>
        <w:t xml:space="preserve">  </w:t>
      </w:r>
      <w:r>
        <w:rPr>
          <w:rFonts w:ascii="宋体" w:eastAsia="宋体" w:hAnsi="宋体" w:cs="宋体" w:hint="eastAsia"/>
          <w:b w:val="0"/>
          <w:bCs w:val="0"/>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  A.长江中下游地区   </w:t>
      </w:r>
      <w:r>
        <w:rPr>
          <w:rFonts w:ascii="宋体" w:eastAsia="宋体" w:hAnsi="宋体" w:cs="宋体" w:hint="eastAsia"/>
          <w:b w:val="0"/>
          <w:bCs w:val="0"/>
          <w:color w:val="000000"/>
          <w:sz w:val="21"/>
          <w:szCs w:val="21"/>
          <w:lang w:val="en-US" w:eastAsia="zh-CN"/>
        </w:rPr>
        <w:t xml:space="preserve">  </w:t>
      </w:r>
      <w:r>
        <w:rPr>
          <w:rFonts w:ascii="宋体" w:eastAsia="宋体" w:hAnsi="宋体" w:cs="宋体" w:hint="eastAsia"/>
          <w:b w:val="0"/>
          <w:bCs w:val="0"/>
          <w:color w:val="000000"/>
          <w:sz w:val="21"/>
          <w:szCs w:val="21"/>
        </w:rPr>
        <w:t xml:space="preserve">B.塔里木河下游地区   C.雅鲁藏布江谷地  </w:t>
      </w:r>
      <w:r>
        <w:rPr>
          <w:rFonts w:ascii="宋体" w:eastAsia="宋体" w:hAnsi="宋体" w:cs="宋体" w:hint="eastAsia"/>
          <w:b w:val="0"/>
          <w:bCs w:val="0"/>
          <w:color w:val="000000"/>
          <w:sz w:val="21"/>
          <w:szCs w:val="21"/>
          <w:lang w:val="en-US" w:eastAsia="zh-CN"/>
        </w:rPr>
        <w:t xml:space="preserve">  </w:t>
      </w:r>
      <w:r>
        <w:rPr>
          <w:rFonts w:ascii="宋体" w:eastAsia="宋体" w:hAnsi="宋体" w:cs="宋体" w:hint="eastAsia"/>
          <w:b w:val="0"/>
          <w:bCs w:val="0"/>
          <w:color w:val="000000"/>
          <w:sz w:val="21"/>
          <w:szCs w:val="21"/>
        </w:rPr>
        <w:t xml:space="preserve"> D.山东丘陵地区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5.西北地区是我国重要的         （  </w:t>
      </w:r>
      <w:r>
        <w:rPr>
          <w:rFonts w:ascii="宋体" w:eastAsia="宋体" w:hAnsi="宋体" w:cs="宋体" w:hint="eastAsia"/>
          <w:b w:val="0"/>
          <w:bCs w:val="0"/>
          <w:color w:val="000000"/>
          <w:sz w:val="21"/>
          <w:szCs w:val="21"/>
          <w:lang w:val="en-US" w:eastAsia="zh-CN"/>
        </w:rPr>
        <w:t xml:space="preserve">   </w:t>
      </w:r>
      <w:r>
        <w:rPr>
          <w:rFonts w:ascii="宋体" w:eastAsia="宋体" w:hAnsi="宋体" w:cs="宋体" w:hint="eastAsia"/>
          <w:b w:val="0"/>
          <w:bCs w:val="0"/>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  A.林业基地      B.渔业基地    C.畜牧业基地    D.商品粮基地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6.我国西北地区在土地资源利用中存在的问题是 </w:t>
      </w:r>
      <w:r>
        <w:rPr>
          <w:rFonts w:ascii="宋体" w:eastAsia="宋体" w:hAnsi="宋体" w:cs="宋体" w:hint="eastAsia"/>
          <w:b w:val="0"/>
          <w:bCs w:val="0"/>
          <w:color w:val="000000"/>
          <w:sz w:val="21"/>
          <w:szCs w:val="21"/>
          <w:lang w:eastAsia="zh-CN"/>
        </w:rPr>
        <w:t>（</w:t>
      </w:r>
      <w:r>
        <w:rPr>
          <w:rFonts w:ascii="宋体" w:eastAsia="宋体" w:hAnsi="宋体" w:cs="宋体" w:hint="eastAsia"/>
          <w:b w:val="0"/>
          <w:bCs w:val="0"/>
          <w:color w:val="000000"/>
          <w:sz w:val="21"/>
          <w:szCs w:val="21"/>
          <w:lang w:val="en-US" w:eastAsia="zh-CN"/>
        </w:rPr>
        <w:t xml:space="preserve">    </w:t>
      </w:r>
      <w:r>
        <w:rPr>
          <w:rFonts w:ascii="宋体" w:eastAsia="宋体" w:hAnsi="宋体" w:cs="宋体" w:hint="eastAsia"/>
          <w:b w:val="0"/>
          <w:bCs w:val="0"/>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rPr>
        <w:t xml:space="preserve">  A.土地荒漠化    B.水土流失     C.乱占耕地      D.滥发森林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val="0"/>
          <w:bCs w:val="0"/>
          <w:color w:val="000000"/>
          <w:sz w:val="21"/>
          <w:szCs w:val="21"/>
        </w:rPr>
      </w:pPr>
      <w:r>
        <w:rPr>
          <w:rFonts w:ascii="宋体" w:eastAsia="宋体" w:hAnsi="宋体" w:cs="宋体" w:hint="eastAsia"/>
          <w:b w:val="0"/>
          <w:bCs w:val="0"/>
          <w:color w:val="000000"/>
          <w:sz w:val="21"/>
          <w:szCs w:val="21"/>
          <w:lang w:val="en-US" w:eastAsia="zh-CN"/>
        </w:rPr>
        <w:t>7</w:t>
      </w:r>
      <w:r>
        <w:rPr>
          <w:rFonts w:ascii="宋体" w:eastAsia="宋体" w:hAnsi="宋体" w:cs="宋体" w:hint="eastAsia"/>
          <w:b w:val="0"/>
          <w:bCs w:val="0"/>
          <w:color w:val="000000"/>
          <w:sz w:val="21"/>
          <w:szCs w:val="21"/>
        </w:rPr>
        <w:t xml:space="preserve">.西北地区许多地方不能种植农作物，其主要原因是 （      ）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eastAsia="宋体" w:hAnsi="宋体" w:cs="宋体" w:hint="eastAsia"/>
          <w:b/>
          <w:bCs/>
          <w:color w:val="000000"/>
          <w:sz w:val="21"/>
          <w:szCs w:val="21"/>
          <w:lang w:val="en-US" w:eastAsia="zh-CN"/>
        </w:rPr>
      </w:pPr>
      <w:r>
        <w:rPr>
          <w:rFonts w:ascii="宋体" w:eastAsia="宋体" w:hAnsi="宋体" w:cs="宋体" w:hint="eastAsia"/>
          <w:b w:val="0"/>
          <w:bCs w:val="0"/>
          <w:color w:val="000000"/>
          <w:sz w:val="21"/>
          <w:szCs w:val="21"/>
        </w:rPr>
        <w:t xml:space="preserve">  A.当地气温太低    B.当地人口稀少，劳力不足    C.当地年降水量太少    D.当地土壤肥力不足</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eastAsia="zh-CN"/>
        </w:rPr>
      </w:pPr>
      <w:r>
        <w:rPr>
          <w:rFonts w:ascii="宋体" w:eastAsia="宋体" w:hAnsi="宋体" w:cs="宋体" w:hint="eastAsia"/>
          <w:b/>
          <w:bCs/>
          <w:color w:val="000000"/>
          <w:sz w:val="21"/>
          <w:szCs w:val="21"/>
          <w:lang w:val="en-US" w:eastAsia="zh-CN"/>
        </w:rPr>
        <w:t>七、菜单作业</w:t>
      </w:r>
      <w:r>
        <w:rPr>
          <w:rFonts w:ascii="宋体" w:eastAsia="宋体" w:hAnsi="宋体" w:cs="宋体" w:hint="eastAsia"/>
          <w:b/>
          <w:bCs/>
          <w:color w:val="000000"/>
          <w:sz w:val="21"/>
          <w:szCs w:val="21"/>
          <w:lang w:eastAsia="zh-CN"/>
        </w:rPr>
        <w:t>【时间设置：</w:t>
      </w:r>
      <w:r>
        <w:rPr>
          <w:rFonts w:eastAsia="宋体" w:hAnsi="宋体" w:cs="宋体" w:hint="eastAsia"/>
          <w:b/>
          <w:bCs/>
          <w:color w:val="000000"/>
          <w:sz w:val="21"/>
          <w:szCs w:val="21"/>
          <w:lang w:val="en-US" w:eastAsia="zh-CN"/>
        </w:rPr>
        <w:t>8</w:t>
      </w:r>
      <w:r>
        <w:rPr>
          <w:rFonts w:ascii="宋体" w:eastAsia="宋体" w:hAnsi="宋体" w:cs="宋体" w:hint="eastAsia"/>
          <w:b/>
          <w:bCs/>
          <w:color w:val="000000"/>
          <w:sz w:val="21"/>
          <w:szCs w:val="21"/>
          <w:lang w:val="en-US" w:eastAsia="zh-CN"/>
        </w:rPr>
        <w:t>分钟</w:t>
      </w:r>
      <w:r>
        <w:rPr>
          <w:rFonts w:ascii="宋体" w:eastAsia="宋体" w:hAnsi="宋体" w:cs="宋体" w:hint="eastAsia"/>
          <w:b/>
          <w:bCs/>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rPr>
          <w:rFonts w:hint="eastAsia"/>
          <w:lang w:val="en-US" w:eastAsia="zh-CN"/>
        </w:rPr>
        <w:t>1</w:t>
      </w:r>
      <w:r>
        <w:t>．</w:t>
      </w:r>
      <w:r>
        <w:rPr>
          <w:rFonts w:ascii="宋体" w:eastAsia="宋体" w:hAnsi="宋体" w:cs="宋体"/>
        </w:rPr>
        <w:t xml:space="preserve">读“中国部分区域图”，下列说法正确的是（  </w:t>
      </w:r>
      <w:r>
        <w:rPr>
          <w:rFonts w:ascii="宋体" w:eastAsia="宋体" w:hAnsi="宋体" w:cs="宋体" w:hint="eastAsia"/>
          <w:lang w:val="en-US" w:eastAsia="zh-CN"/>
        </w:rPr>
        <w:t xml:space="preserve"> </w:t>
      </w:r>
      <w:r>
        <w:rPr>
          <w:rFonts w:ascii="宋体" w:eastAsia="宋体" w:hAnsi="宋体" w:cs="宋体"/>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pPr>
      <w:r>
        <w:pict>
          <v:shape id="图片 10" o:spid="_x0000_i1029" type="#_x0000_t75" alt="figure" style="width:300.75pt;height:75.75pt" o:preferrelative="t" filled="f" stroked="f">
            <v:imagedata r:id="rId9" o:title=""/>
            <v:path o:extrusionok="f"/>
            <o:lock v:ext="edit" aspectratio="t"/>
          </v:shape>
        </w:pic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t>A．</w:t>
      </w:r>
      <w:r>
        <w:rPr>
          <w:rFonts w:ascii="宋体" w:eastAsia="宋体" w:hAnsi="宋体" w:cs="宋体"/>
        </w:rPr>
        <w:t>A、B区域位于我国北方地区，A区域呈现出“山环水绕”的地理格局</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t>B．</w:t>
      </w:r>
      <w:r>
        <w:rPr>
          <w:rFonts w:ascii="宋体" w:eastAsia="宋体" w:hAnsi="宋体" w:cs="宋体"/>
        </w:rPr>
        <w:t>C区域中的山脉是我国重要地理分界线，800毫米年等降水量线经过这里</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t>C．</w:t>
      </w:r>
      <w:r>
        <w:rPr>
          <w:rFonts w:ascii="宋体" w:eastAsia="宋体" w:hAnsi="宋体" w:cs="宋体"/>
        </w:rPr>
        <w:t>C区域中的主要生态环境问题是水土流失严重，地表呈现千沟万壑的形态</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t>D．</w:t>
      </w:r>
      <w:r>
        <w:rPr>
          <w:rFonts w:ascii="宋体" w:eastAsia="宋体" w:hAnsi="宋体" w:cs="宋体"/>
        </w:rPr>
        <w:t>D区域地形平坦，热量充足，降水多，雨热同期，适合农业生产的发展</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rPr>
          <w:rFonts w:hint="eastAsia"/>
          <w:lang w:val="en-US" w:eastAsia="zh-CN"/>
        </w:rPr>
        <w:t>2</w:t>
      </w:r>
      <w:r>
        <w:t>．</w:t>
      </w:r>
      <w:r>
        <w:rPr>
          <w:rFonts w:ascii="宋体" w:eastAsia="宋体" w:hAnsi="宋体" w:cs="宋体"/>
        </w:rPr>
        <w:t xml:space="preserve">有关我国西北地区地理特征的叙述，正确的是（  </w:t>
      </w:r>
      <w:r>
        <w:rPr>
          <w:rFonts w:ascii="宋体" w:eastAsia="宋体" w:hAnsi="宋体" w:cs="宋体" w:hint="eastAsia"/>
          <w:lang w:val="en-US" w:eastAsia="zh-CN"/>
        </w:rPr>
        <w:t xml:space="preserve"> </w:t>
      </w:r>
      <w:r>
        <w:rPr>
          <w:rFonts w:ascii="宋体" w:eastAsia="宋体" w:hAnsi="宋体" w:cs="宋体"/>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t>A．</w:t>
      </w:r>
      <w:r>
        <w:rPr>
          <w:rFonts w:ascii="宋体" w:eastAsia="宋体" w:hAnsi="宋体" w:cs="宋体"/>
        </w:rPr>
        <w:t>地面植被自动向西呈现出“草原—荒漠草原——-荒漠”的分布</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t>B．</w:t>
      </w:r>
      <w:r>
        <w:rPr>
          <w:rFonts w:ascii="宋体" w:eastAsia="宋体" w:hAnsi="宋体" w:cs="宋体"/>
        </w:rPr>
        <w:t>内蒙古西部的草原出产三河马、三河牛</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t>C．</w:t>
      </w:r>
      <w:r>
        <w:rPr>
          <w:rFonts w:ascii="宋体" w:eastAsia="宋体" w:hAnsi="宋体" w:cs="宋体"/>
        </w:rPr>
        <w:t>塔里木河是我国最长的内流河，位于准噶尔盆地</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t>D．</w:t>
      </w:r>
      <w:r>
        <w:rPr>
          <w:rFonts w:ascii="宋体" w:eastAsia="宋体" w:hAnsi="宋体" w:cs="宋体"/>
        </w:rPr>
        <w:t>高寒是西北地区自然环境的主要特征</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eastAsia="宋体" w:hAnsi="宋体" w:cs="宋体"/>
        </w:rPr>
      </w:pPr>
      <w:r>
        <w:rPr>
          <w:rFonts w:hint="eastAsia"/>
          <w:lang w:val="en-US" w:eastAsia="zh-CN"/>
        </w:rPr>
        <w:t>3</w:t>
      </w:r>
      <w:r>
        <w:t>．</w:t>
      </w:r>
      <w:r>
        <w:rPr>
          <w:rFonts w:ascii="宋体" w:eastAsia="宋体" w:hAnsi="宋体" w:cs="宋体"/>
        </w:rPr>
        <w:t>读“我国西北地区”图，回答下列各题。</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pPr>
      <w:r>
        <w:pict>
          <v:shape id="图片 11" o:spid="_x0000_i1030" type="#_x0000_t75" alt="figure" style="width:211.81pt;height:96.4pt" o:preferrelative="t" filled="f" stroked="f">
            <v:imagedata r:id="rId10" o:title="figure"/>
            <v:path o:extrusionok="f"/>
            <o:lock v:ext="edit" aspectratio="t"/>
          </v:shape>
        </w:pic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center"/>
        <w:rPr>
          <w:rFonts w:ascii="宋体" w:eastAsia="宋体" w:hAnsi="宋体" w:cs="宋体"/>
        </w:rPr>
      </w:pPr>
      <w:r>
        <w:rPr>
          <w:rFonts w:ascii="宋体" w:eastAsia="宋体" w:hAnsi="宋体" w:cs="宋体"/>
        </w:rPr>
        <w:t>说出图中B高原和C盆地的名称。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center"/>
        <w:rPr>
          <w:rFonts w:ascii="宋体" w:eastAsia="宋体" w:hAnsi="宋体" w:cs="宋体"/>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firstLine="0" w:leftChars="0" w:firstLineChars="0"/>
        <w:jc w:val="left"/>
        <w:textAlignment w:val="center"/>
        <w:rPr>
          <w:rFonts w:ascii="宋体" w:eastAsia="宋体" w:hAnsi="宋体" w:cs="宋体"/>
        </w:rPr>
      </w:pPr>
      <w:r>
        <w:rPr>
          <w:rFonts w:ascii="宋体" w:eastAsia="宋体" w:hAnsi="宋体" w:cs="宋体"/>
        </w:rPr>
        <w:t>说出①河流和②河流的名称。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center"/>
        <w:rPr>
          <w:rFonts w:ascii="宋体" w:eastAsia="宋体" w:hAnsi="宋体" w:cs="宋体"/>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firstLine="0" w:leftChars="0" w:firstLineChars="0"/>
        <w:jc w:val="left"/>
        <w:textAlignment w:val="center"/>
        <w:rPr>
          <w:rFonts w:ascii="宋体" w:eastAsia="宋体" w:hAnsi="宋体" w:cs="宋体"/>
        </w:rPr>
      </w:pPr>
      <w:r>
        <w:rPr>
          <w:rFonts w:ascii="宋体" w:eastAsia="宋体" w:hAnsi="宋体" w:cs="宋体"/>
        </w:rPr>
        <w:t>棉花、甜菜和多种瓜果成为新疆绿洲的特色农产品。简要分析这些农产品产量丰富、品质优良的原因。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center"/>
        <w:rPr>
          <w:rFonts w:ascii="宋体" w:eastAsia="宋体" w:hAnsi="宋体" w:cs="宋体"/>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left="0" w:firstLine="0" w:firstLineChars="0"/>
        <w:jc w:val="left"/>
        <w:textAlignment w:val="auto"/>
        <w:rPr>
          <w:rFonts w:ascii="Times New Roman" w:eastAsia="宋体" w:hAnsi="Times New Roman" w:cs="Times New Roman" w:hint="default"/>
          <w:b/>
          <w:bCs/>
          <w:color w:val="auto"/>
          <w:sz w:val="21"/>
          <w:szCs w:val="21"/>
          <w:lang w:eastAsia="zh-CN"/>
        </w:rPr>
      </w:pPr>
      <w:r>
        <w:rPr>
          <w:rFonts w:ascii="宋体" w:eastAsia="宋体" w:hAnsi="宋体" w:cs="宋体" w:hint="eastAsia"/>
          <w:b/>
          <w:bCs/>
          <w:color w:val="000000"/>
          <w:kern w:val="2"/>
          <w:sz w:val="21"/>
          <w:szCs w:val="21"/>
          <w:lang w:val="en-US" w:eastAsia="zh-CN" w:bidi="ar-SA"/>
        </w:rPr>
        <w:t>八、学而思（用思维导图总结本节课重点内容）</w:t>
      </w:r>
    </w:p>
    <w:p>
      <w:pPr>
        <w:pStyle w:val="BodyText"/>
        <w:rPr>
          <w:rFonts w:ascii="Times New Roman" w:eastAsia="宋体" w:hAnsi="Times New Roman" w:cs="黑体" w:hint="eastAsia"/>
          <w:b w:val="0"/>
          <w:sz w:val="24"/>
          <w:szCs w:val="36"/>
          <w:lang w:val="en-US" w:eastAsia="zh-CN"/>
        </w:rPr>
      </w:pPr>
    </w:p>
    <w:sectPr>
      <w:headerReference w:type="default" r:id="rId11"/>
      <w:footerReference w:type="default" r:id="rId12"/>
      <w:type w:val="nextPage"/>
      <w:pgSz w:w="20582" w:h="14515" w:orient="landscape"/>
      <w:pgMar w:top="720" w:right="720" w:bottom="720" w:left="720" w:header="567" w:footer="567" w:gutter="0"/>
      <w:paperSrc w:first="0" w:other="0"/>
      <w:cols w:num="2" w:space="425" w:equalWidth="0">
        <w:col w:w="9358" w:space="425"/>
        <w:col w:w="9358" w:space="0"/>
      </w:cols>
      <w:titlePg w:val="0"/>
      <w:rtlGutter w:val="0"/>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86"/>
    <w:family w:val="roman"/>
    <w:pitch w:val="variable"/>
    <w:sig w:usb0="E0002AFF" w:usb1="C0007841" w:usb2="00000009" w:usb3="00000000" w:csb0="400401FF" w:csb1="FFFF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variable"/>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variable"/>
    <w:sig w:usb0="E00002FF" w:usb1="4000ACFF" w:usb2="00000001" w:usb3="00000000" w:csb0="2000019F" w:csb1="00000000"/>
  </w:font>
  <w:font w:name="黑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Unicode MS">
    <w:altName w:val="Times New Roman"/>
    <w:panose1 w:val="020B0604020202020204"/>
    <w:charset w:val="00"/>
    <w:family w:val="roman"/>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3"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spacing w:line="240" w:lineRule="auto"/>
      <w:ind w:left="2880" w:hanging="2880" w:hangingChars="1600"/>
      <w:jc w:val="both"/>
      <w:rPr>
        <w:rFonts w:hint="default"/>
        <w:lang w:val="en-US"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9" o:spid="_x0000_i2049" type="#_x0000_t75" alt="D:\Documents\Tencent Files\61460577\Image\C2C\JWL4XD23BH_`9C6A6B7PM$Y.jpg" style="width:48.15pt;height:26.69pt;mso-position-horizontal-relative:page;mso-position-vertical-relative:page;mso-wrap-style:square" o:preferrelative="t" filled="f" stroked="f">
          <v:fill o:detectmouseclick="t"/>
          <v:stroke linestyle="single"/>
          <v:imagedata r:id="rId1" o:title="D:\Documents\Tencent Files\61460577\Image\C2C\JWL4XD23BH_`9C6A6B7PM$Y.jpg" cropright="43950f"/>
          <v:shadow color="gray"/>
          <v:path o:extrusionok="f"/>
          <o:lock v:ext="edit" aspectratio="t"/>
        </v:shape>
      </w:pict>
    </w:r>
    <w:r>
      <w:rPr>
        <w:rFonts w:hint="eastAsia"/>
        <w:b/>
      </w:rPr>
      <w:t xml:space="preserve"> </w:t>
    </w:r>
    <w:r>
      <w:rPr>
        <w:rFonts w:ascii="楷体" w:eastAsia="楷体" w:hAnsi="楷体" w:cs="楷体" w:hint="eastAsia"/>
        <w:b/>
        <w:sz w:val="21"/>
        <w:szCs w:val="21"/>
        <w:lang w:eastAsia="zh-CN"/>
      </w:rPr>
      <w:t>安顺阳光未来学校</w:t>
    </w:r>
    <w:r>
      <w:rPr>
        <w:rFonts w:ascii="楷体" w:eastAsia="楷体" w:hAnsi="楷体" w:cs="楷体" w:hint="eastAsia"/>
        <w:b/>
        <w:sz w:val="21"/>
        <w:szCs w:val="21"/>
        <w:lang w:eastAsia="zh-CN"/>
      </w:rPr>
      <w:t>—</w:t>
    </w:r>
    <w:r>
      <w:rPr>
        <w:rFonts w:ascii="楷体" w:eastAsia="楷体" w:hAnsi="楷体" w:cs="楷体" w:hint="eastAsia"/>
        <w:b/>
        <w:sz w:val="21"/>
        <w:szCs w:val="21"/>
        <w:lang w:eastAsia="zh-CN"/>
      </w:rPr>
      <w:t>初中部</w:t>
    </w:r>
  </w:p>
  <w:p w:rsidR="004151FC">
    <w:pPr>
      <w:pBdr>
        <w:bottom w:val="none" w:sz="0" w:space="1" w:color="auto"/>
      </w:pBdr>
      <w:tabs>
        <w:tab w:val="clear" w:pos="4153"/>
        <w:tab w:val="clear" w:pos="8306"/>
      </w:tabs>
      <w:snapToGrid w:val="0"/>
      <w:rPr>
        <w:rFonts w:ascii="Times New Roman" w:hAnsi="Times New Roman"/>
        <w:kern w:val="0"/>
        <w:sz w:val="2"/>
        <w:szCs w:val="2"/>
      </w:rPr>
    </w:pPr>
    <w:r>
      <w:pict>
        <v:shape id="图片 4" o:spid="_x0000_s2050" type="#_x0000_t75" alt="学科网 zxxk.com" style="width:0.75pt;height:0.75pt;margin-top:8.45pt;margin-left:351pt;position:absolute;z-index:251658240"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1"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913367"/>
    <w:multiLevelType w:val="singleLevel"/>
    <w:tmpl w:val="C9913367"/>
    <w:lvl w:ilvl="0">
      <w:start w:val="1"/>
      <w:numFmt w:val="decimal"/>
      <w:suff w:val="nothing"/>
      <w:lvlText w:val="（%1）"/>
      <w:lvlJc w:val="left"/>
    </w:lvl>
  </w:abstractNum>
  <w:abstractNum w:abstractNumId="1">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2">
    <w:nsid w:val="3C44DE29"/>
    <w:multiLevelType w:val="singleLevel"/>
    <w:tmpl w:val="3C44DE29"/>
    <w:lvl w:ilvl="0">
      <w:start w:val="1"/>
      <w:numFmt w:val="decimal"/>
      <w:suff w:val="nothing"/>
      <w:lvlText w:val="%1、"/>
      <w:lvlJc w:val="left"/>
    </w:lvl>
  </w:abstractNum>
  <w:abstractNum w:abstractNumId="3">
    <w:nsid w:val="4AE82175"/>
    <w:multiLevelType w:val="singleLevel"/>
    <w:tmpl w:val="4AE82175"/>
    <w:lvl w:ilvl="0">
      <w:start w:val="1"/>
      <w:numFmt w:val="decimal"/>
      <w:lvlText w:val="%1."/>
      <w:lvlJc w:val="left"/>
      <w:pPr>
        <w:tabs>
          <w:tab w:val="num" w:pos="312"/>
        </w:tabs>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420"/>
  <w:drawingGridHorizontalSpacing w:val="105"/>
  <w:drawingGridVerticalSpacing w:val="156"/>
  <w:noPunctuationKerning/>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B181E"/>
    <w:rsid w:val="BF503EA3"/>
    <w:rsid w:val="F76FC89B"/>
    <w:rsid w:val="0000066C"/>
    <w:rsid w:val="00000718"/>
    <w:rsid w:val="0000128F"/>
    <w:rsid w:val="0000186C"/>
    <w:rsid w:val="00001AE3"/>
    <w:rsid w:val="00001DB8"/>
    <w:rsid w:val="00001EBE"/>
    <w:rsid w:val="0000287F"/>
    <w:rsid w:val="000028C0"/>
    <w:rsid w:val="0000291D"/>
    <w:rsid w:val="00003186"/>
    <w:rsid w:val="0000361A"/>
    <w:rsid w:val="00003AC9"/>
    <w:rsid w:val="00004008"/>
    <w:rsid w:val="00004B7D"/>
    <w:rsid w:val="00004BF1"/>
    <w:rsid w:val="00004DBB"/>
    <w:rsid w:val="00004F59"/>
    <w:rsid w:val="00005266"/>
    <w:rsid w:val="000052EE"/>
    <w:rsid w:val="000060A9"/>
    <w:rsid w:val="0000622D"/>
    <w:rsid w:val="000076A9"/>
    <w:rsid w:val="00007702"/>
    <w:rsid w:val="000078D0"/>
    <w:rsid w:val="000100D6"/>
    <w:rsid w:val="00010DAE"/>
    <w:rsid w:val="000110E7"/>
    <w:rsid w:val="000111C2"/>
    <w:rsid w:val="000111FA"/>
    <w:rsid w:val="00011830"/>
    <w:rsid w:val="00012E1F"/>
    <w:rsid w:val="000130BC"/>
    <w:rsid w:val="00014496"/>
    <w:rsid w:val="000144DB"/>
    <w:rsid w:val="00014641"/>
    <w:rsid w:val="00014EE9"/>
    <w:rsid w:val="00015B3D"/>
    <w:rsid w:val="00015BA3"/>
    <w:rsid w:val="000167C8"/>
    <w:rsid w:val="00016C21"/>
    <w:rsid w:val="00016C8F"/>
    <w:rsid w:val="00016E3D"/>
    <w:rsid w:val="00017429"/>
    <w:rsid w:val="00017FA6"/>
    <w:rsid w:val="00020FE1"/>
    <w:rsid w:val="00021247"/>
    <w:rsid w:val="00021259"/>
    <w:rsid w:val="000219A9"/>
    <w:rsid w:val="0002294A"/>
    <w:rsid w:val="00022B7D"/>
    <w:rsid w:val="0002317D"/>
    <w:rsid w:val="00023C0D"/>
    <w:rsid w:val="00024ABD"/>
    <w:rsid w:val="0002504A"/>
    <w:rsid w:val="000253E8"/>
    <w:rsid w:val="00025B94"/>
    <w:rsid w:val="00025DDA"/>
    <w:rsid w:val="000266C6"/>
    <w:rsid w:val="0002686D"/>
    <w:rsid w:val="000268A4"/>
    <w:rsid w:val="00026C0C"/>
    <w:rsid w:val="00026D1F"/>
    <w:rsid w:val="0003058D"/>
    <w:rsid w:val="000319BB"/>
    <w:rsid w:val="00032158"/>
    <w:rsid w:val="000324C8"/>
    <w:rsid w:val="000325FC"/>
    <w:rsid w:val="0003376F"/>
    <w:rsid w:val="0003387C"/>
    <w:rsid w:val="0003391B"/>
    <w:rsid w:val="00034E99"/>
    <w:rsid w:val="00034F4B"/>
    <w:rsid w:val="0003585A"/>
    <w:rsid w:val="00035CE6"/>
    <w:rsid w:val="0003693E"/>
    <w:rsid w:val="00036B4C"/>
    <w:rsid w:val="00037050"/>
    <w:rsid w:val="0003718C"/>
    <w:rsid w:val="00037432"/>
    <w:rsid w:val="000377EF"/>
    <w:rsid w:val="000379B6"/>
    <w:rsid w:val="00037BEF"/>
    <w:rsid w:val="00037F77"/>
    <w:rsid w:val="0004218E"/>
    <w:rsid w:val="0004365A"/>
    <w:rsid w:val="00043910"/>
    <w:rsid w:val="00043CE0"/>
    <w:rsid w:val="00043FAE"/>
    <w:rsid w:val="00043FD3"/>
    <w:rsid w:val="00044E99"/>
    <w:rsid w:val="00045102"/>
    <w:rsid w:val="0004530F"/>
    <w:rsid w:val="00045E81"/>
    <w:rsid w:val="0004611C"/>
    <w:rsid w:val="000463F3"/>
    <w:rsid w:val="00046E8C"/>
    <w:rsid w:val="00047575"/>
    <w:rsid w:val="000477EE"/>
    <w:rsid w:val="00047A8C"/>
    <w:rsid w:val="00050AE3"/>
    <w:rsid w:val="00050B9F"/>
    <w:rsid w:val="00051AC1"/>
    <w:rsid w:val="00051B90"/>
    <w:rsid w:val="0005322B"/>
    <w:rsid w:val="000533BF"/>
    <w:rsid w:val="000541EF"/>
    <w:rsid w:val="0005429D"/>
    <w:rsid w:val="0005459F"/>
    <w:rsid w:val="00055542"/>
    <w:rsid w:val="000556CB"/>
    <w:rsid w:val="00055DE6"/>
    <w:rsid w:val="00056812"/>
    <w:rsid w:val="00057A50"/>
    <w:rsid w:val="00060A4F"/>
    <w:rsid w:val="00061238"/>
    <w:rsid w:val="00061B2B"/>
    <w:rsid w:val="000621C6"/>
    <w:rsid w:val="00062671"/>
    <w:rsid w:val="00062E1E"/>
    <w:rsid w:val="0006342A"/>
    <w:rsid w:val="00063F32"/>
    <w:rsid w:val="0006462A"/>
    <w:rsid w:val="00065521"/>
    <w:rsid w:val="000655C8"/>
    <w:rsid w:val="0006661F"/>
    <w:rsid w:val="00066D44"/>
    <w:rsid w:val="0006734D"/>
    <w:rsid w:val="00067830"/>
    <w:rsid w:val="00067D27"/>
    <w:rsid w:val="00067F65"/>
    <w:rsid w:val="00070762"/>
    <w:rsid w:val="00070A6D"/>
    <w:rsid w:val="00070F54"/>
    <w:rsid w:val="0007168F"/>
    <w:rsid w:val="000721A6"/>
    <w:rsid w:val="00072826"/>
    <w:rsid w:val="000728D5"/>
    <w:rsid w:val="000730CD"/>
    <w:rsid w:val="000735C0"/>
    <w:rsid w:val="0007364C"/>
    <w:rsid w:val="000744A1"/>
    <w:rsid w:val="00074DA8"/>
    <w:rsid w:val="0007651D"/>
    <w:rsid w:val="00076883"/>
    <w:rsid w:val="00077D93"/>
    <w:rsid w:val="000802A8"/>
    <w:rsid w:val="000803DF"/>
    <w:rsid w:val="00080622"/>
    <w:rsid w:val="00080CD6"/>
    <w:rsid w:val="00080E07"/>
    <w:rsid w:val="0008149C"/>
    <w:rsid w:val="00081735"/>
    <w:rsid w:val="00081E0C"/>
    <w:rsid w:val="000826AB"/>
    <w:rsid w:val="00082C2C"/>
    <w:rsid w:val="00082DF4"/>
    <w:rsid w:val="00083AC1"/>
    <w:rsid w:val="00084534"/>
    <w:rsid w:val="00084F4D"/>
    <w:rsid w:val="00084FDE"/>
    <w:rsid w:val="000851F9"/>
    <w:rsid w:val="00085345"/>
    <w:rsid w:val="00085B9B"/>
    <w:rsid w:val="00085DD1"/>
    <w:rsid w:val="00085E73"/>
    <w:rsid w:val="00085F95"/>
    <w:rsid w:val="00086077"/>
    <w:rsid w:val="0008637F"/>
    <w:rsid w:val="0008718C"/>
    <w:rsid w:val="000877CD"/>
    <w:rsid w:val="000879C1"/>
    <w:rsid w:val="00090821"/>
    <w:rsid w:val="000911FE"/>
    <w:rsid w:val="000913A9"/>
    <w:rsid w:val="0009149F"/>
    <w:rsid w:val="00092547"/>
    <w:rsid w:val="0009255F"/>
    <w:rsid w:val="00092896"/>
    <w:rsid w:val="00092D1D"/>
    <w:rsid w:val="00093266"/>
    <w:rsid w:val="0009393E"/>
    <w:rsid w:val="00093B9B"/>
    <w:rsid w:val="00093D53"/>
    <w:rsid w:val="000940A0"/>
    <w:rsid w:val="00095E2C"/>
    <w:rsid w:val="00095E55"/>
    <w:rsid w:val="00096230"/>
    <w:rsid w:val="0009658F"/>
    <w:rsid w:val="00096947"/>
    <w:rsid w:val="000A0436"/>
    <w:rsid w:val="000A0791"/>
    <w:rsid w:val="000A0943"/>
    <w:rsid w:val="000A0D73"/>
    <w:rsid w:val="000A1233"/>
    <w:rsid w:val="000A2656"/>
    <w:rsid w:val="000A2E58"/>
    <w:rsid w:val="000A32B9"/>
    <w:rsid w:val="000A36E1"/>
    <w:rsid w:val="000A3F2A"/>
    <w:rsid w:val="000A4391"/>
    <w:rsid w:val="000A4644"/>
    <w:rsid w:val="000A4C50"/>
    <w:rsid w:val="000A56CE"/>
    <w:rsid w:val="000A712E"/>
    <w:rsid w:val="000A717A"/>
    <w:rsid w:val="000A795E"/>
    <w:rsid w:val="000A7CE8"/>
    <w:rsid w:val="000A7E64"/>
    <w:rsid w:val="000B1839"/>
    <w:rsid w:val="000B1E5B"/>
    <w:rsid w:val="000B2AF0"/>
    <w:rsid w:val="000B2D1F"/>
    <w:rsid w:val="000B3BF4"/>
    <w:rsid w:val="000B4208"/>
    <w:rsid w:val="000B44FC"/>
    <w:rsid w:val="000B4519"/>
    <w:rsid w:val="000B4B41"/>
    <w:rsid w:val="000B633F"/>
    <w:rsid w:val="000B6655"/>
    <w:rsid w:val="000B6A55"/>
    <w:rsid w:val="000B6B4F"/>
    <w:rsid w:val="000B7306"/>
    <w:rsid w:val="000B79CF"/>
    <w:rsid w:val="000C0E87"/>
    <w:rsid w:val="000C1F96"/>
    <w:rsid w:val="000C2074"/>
    <w:rsid w:val="000C2D0D"/>
    <w:rsid w:val="000C36B2"/>
    <w:rsid w:val="000C41EC"/>
    <w:rsid w:val="000C422E"/>
    <w:rsid w:val="000C4C1A"/>
    <w:rsid w:val="000C72F9"/>
    <w:rsid w:val="000C7423"/>
    <w:rsid w:val="000C7AD9"/>
    <w:rsid w:val="000D0EB5"/>
    <w:rsid w:val="000D196A"/>
    <w:rsid w:val="000D1BCE"/>
    <w:rsid w:val="000D2302"/>
    <w:rsid w:val="000D23C7"/>
    <w:rsid w:val="000D269A"/>
    <w:rsid w:val="000D35DC"/>
    <w:rsid w:val="000D418D"/>
    <w:rsid w:val="000D43F3"/>
    <w:rsid w:val="000D477D"/>
    <w:rsid w:val="000D4A6D"/>
    <w:rsid w:val="000D4E68"/>
    <w:rsid w:val="000D621D"/>
    <w:rsid w:val="000D665E"/>
    <w:rsid w:val="000D6F89"/>
    <w:rsid w:val="000E0E37"/>
    <w:rsid w:val="000E0F61"/>
    <w:rsid w:val="000E1028"/>
    <w:rsid w:val="000E1109"/>
    <w:rsid w:val="000E1AE3"/>
    <w:rsid w:val="000E302A"/>
    <w:rsid w:val="000E30F1"/>
    <w:rsid w:val="000E696A"/>
    <w:rsid w:val="000E6AAD"/>
    <w:rsid w:val="000E7AA7"/>
    <w:rsid w:val="000E7C81"/>
    <w:rsid w:val="000F008F"/>
    <w:rsid w:val="000F0FA2"/>
    <w:rsid w:val="000F12AE"/>
    <w:rsid w:val="000F13EF"/>
    <w:rsid w:val="000F186C"/>
    <w:rsid w:val="000F1FFF"/>
    <w:rsid w:val="000F29F4"/>
    <w:rsid w:val="000F2BC8"/>
    <w:rsid w:val="000F2CC1"/>
    <w:rsid w:val="000F3FE5"/>
    <w:rsid w:val="000F4A35"/>
    <w:rsid w:val="000F5F26"/>
    <w:rsid w:val="000F66C8"/>
    <w:rsid w:val="000F6CC2"/>
    <w:rsid w:val="000F737A"/>
    <w:rsid w:val="000F7A72"/>
    <w:rsid w:val="001011AE"/>
    <w:rsid w:val="00101BD7"/>
    <w:rsid w:val="0010202B"/>
    <w:rsid w:val="00102221"/>
    <w:rsid w:val="001026C7"/>
    <w:rsid w:val="00103743"/>
    <w:rsid w:val="0010383A"/>
    <w:rsid w:val="00103968"/>
    <w:rsid w:val="00103DE2"/>
    <w:rsid w:val="00105EFD"/>
    <w:rsid w:val="001069A9"/>
    <w:rsid w:val="00106AA6"/>
    <w:rsid w:val="00107159"/>
    <w:rsid w:val="00107D7C"/>
    <w:rsid w:val="00107E57"/>
    <w:rsid w:val="001108E6"/>
    <w:rsid w:val="00110D17"/>
    <w:rsid w:val="00111070"/>
    <w:rsid w:val="001114C2"/>
    <w:rsid w:val="00111BFD"/>
    <w:rsid w:val="00111D1B"/>
    <w:rsid w:val="0011245E"/>
    <w:rsid w:val="0011308D"/>
    <w:rsid w:val="001139E6"/>
    <w:rsid w:val="00114111"/>
    <w:rsid w:val="0011419A"/>
    <w:rsid w:val="001143C4"/>
    <w:rsid w:val="00114412"/>
    <w:rsid w:val="0011451D"/>
    <w:rsid w:val="0011461C"/>
    <w:rsid w:val="00114E96"/>
    <w:rsid w:val="001151D9"/>
    <w:rsid w:val="00115249"/>
    <w:rsid w:val="0011555E"/>
    <w:rsid w:val="00115B50"/>
    <w:rsid w:val="00116964"/>
    <w:rsid w:val="00116BE2"/>
    <w:rsid w:val="00117CE8"/>
    <w:rsid w:val="001207FA"/>
    <w:rsid w:val="00120BB5"/>
    <w:rsid w:val="00121E17"/>
    <w:rsid w:val="0012237F"/>
    <w:rsid w:val="001229C3"/>
    <w:rsid w:val="001232EF"/>
    <w:rsid w:val="00123750"/>
    <w:rsid w:val="00123ED2"/>
    <w:rsid w:val="001241AD"/>
    <w:rsid w:val="00124F3B"/>
    <w:rsid w:val="00124FAE"/>
    <w:rsid w:val="00125798"/>
    <w:rsid w:val="001303D4"/>
    <w:rsid w:val="00130A0A"/>
    <w:rsid w:val="00130F83"/>
    <w:rsid w:val="0013173A"/>
    <w:rsid w:val="0013185E"/>
    <w:rsid w:val="00131E03"/>
    <w:rsid w:val="00132190"/>
    <w:rsid w:val="00132377"/>
    <w:rsid w:val="0013325E"/>
    <w:rsid w:val="00133677"/>
    <w:rsid w:val="00134274"/>
    <w:rsid w:val="00134F8E"/>
    <w:rsid w:val="0013500A"/>
    <w:rsid w:val="00136156"/>
    <w:rsid w:val="00136D82"/>
    <w:rsid w:val="00136F0B"/>
    <w:rsid w:val="00140029"/>
    <w:rsid w:val="0014019C"/>
    <w:rsid w:val="00141ABF"/>
    <w:rsid w:val="00141BAD"/>
    <w:rsid w:val="0014232F"/>
    <w:rsid w:val="001427F9"/>
    <w:rsid w:val="00142B3C"/>
    <w:rsid w:val="0014460A"/>
    <w:rsid w:val="00146162"/>
    <w:rsid w:val="00146599"/>
    <w:rsid w:val="00146BCC"/>
    <w:rsid w:val="00146C0C"/>
    <w:rsid w:val="00146F4B"/>
    <w:rsid w:val="0014735E"/>
    <w:rsid w:val="00150A4D"/>
    <w:rsid w:val="00151580"/>
    <w:rsid w:val="00151A9C"/>
    <w:rsid w:val="00152137"/>
    <w:rsid w:val="00152A68"/>
    <w:rsid w:val="00153892"/>
    <w:rsid w:val="00153B38"/>
    <w:rsid w:val="00154476"/>
    <w:rsid w:val="00154820"/>
    <w:rsid w:val="00154AD0"/>
    <w:rsid w:val="00154DF4"/>
    <w:rsid w:val="00154FD0"/>
    <w:rsid w:val="00155060"/>
    <w:rsid w:val="00155E8B"/>
    <w:rsid w:val="00155F8B"/>
    <w:rsid w:val="00156451"/>
    <w:rsid w:val="00156E7D"/>
    <w:rsid w:val="001576B9"/>
    <w:rsid w:val="00160578"/>
    <w:rsid w:val="00160906"/>
    <w:rsid w:val="00160973"/>
    <w:rsid w:val="00160CF0"/>
    <w:rsid w:val="00160E81"/>
    <w:rsid w:val="0016111D"/>
    <w:rsid w:val="00161BC2"/>
    <w:rsid w:val="00161E5A"/>
    <w:rsid w:val="001624C8"/>
    <w:rsid w:val="0016256E"/>
    <w:rsid w:val="001627B8"/>
    <w:rsid w:val="00162E28"/>
    <w:rsid w:val="0016365B"/>
    <w:rsid w:val="001639E3"/>
    <w:rsid w:val="00164BBF"/>
    <w:rsid w:val="001653DF"/>
    <w:rsid w:val="00165523"/>
    <w:rsid w:val="001663B1"/>
    <w:rsid w:val="00166DE3"/>
    <w:rsid w:val="0016725B"/>
    <w:rsid w:val="00170D69"/>
    <w:rsid w:val="00170EBB"/>
    <w:rsid w:val="00171651"/>
    <w:rsid w:val="001727AD"/>
    <w:rsid w:val="0017298A"/>
    <w:rsid w:val="00172B07"/>
    <w:rsid w:val="00172DC5"/>
    <w:rsid w:val="00173794"/>
    <w:rsid w:val="00175062"/>
    <w:rsid w:val="0017552B"/>
    <w:rsid w:val="00175586"/>
    <w:rsid w:val="00175C25"/>
    <w:rsid w:val="00175FEB"/>
    <w:rsid w:val="001766CB"/>
    <w:rsid w:val="001769DB"/>
    <w:rsid w:val="00177B0A"/>
    <w:rsid w:val="001800DE"/>
    <w:rsid w:val="00180CDE"/>
    <w:rsid w:val="00181038"/>
    <w:rsid w:val="00181085"/>
    <w:rsid w:val="001810F2"/>
    <w:rsid w:val="00181381"/>
    <w:rsid w:val="00181B8B"/>
    <w:rsid w:val="00181C8B"/>
    <w:rsid w:val="001822A8"/>
    <w:rsid w:val="00182690"/>
    <w:rsid w:val="00182DE4"/>
    <w:rsid w:val="00183176"/>
    <w:rsid w:val="001835CC"/>
    <w:rsid w:val="00183D82"/>
    <w:rsid w:val="001840BD"/>
    <w:rsid w:val="00184536"/>
    <w:rsid w:val="00184C57"/>
    <w:rsid w:val="00184F60"/>
    <w:rsid w:val="001853ED"/>
    <w:rsid w:val="00186711"/>
    <w:rsid w:val="00190A7B"/>
    <w:rsid w:val="00190C8F"/>
    <w:rsid w:val="00190CF8"/>
    <w:rsid w:val="001913FC"/>
    <w:rsid w:val="00192F29"/>
    <w:rsid w:val="00193147"/>
    <w:rsid w:val="0019424A"/>
    <w:rsid w:val="00194FDE"/>
    <w:rsid w:val="0019597C"/>
    <w:rsid w:val="00196112"/>
    <w:rsid w:val="001967AA"/>
    <w:rsid w:val="00196A5E"/>
    <w:rsid w:val="00197493"/>
    <w:rsid w:val="00197E69"/>
    <w:rsid w:val="001A009A"/>
    <w:rsid w:val="001A0388"/>
    <w:rsid w:val="001A0C78"/>
    <w:rsid w:val="001A0FE3"/>
    <w:rsid w:val="001A18F6"/>
    <w:rsid w:val="001A1DC1"/>
    <w:rsid w:val="001A22B8"/>
    <w:rsid w:val="001A23F8"/>
    <w:rsid w:val="001A2631"/>
    <w:rsid w:val="001A3D06"/>
    <w:rsid w:val="001A42C7"/>
    <w:rsid w:val="001A49E1"/>
    <w:rsid w:val="001A4D54"/>
    <w:rsid w:val="001A4E2F"/>
    <w:rsid w:val="001A56A4"/>
    <w:rsid w:val="001A5B79"/>
    <w:rsid w:val="001A5D8D"/>
    <w:rsid w:val="001A688E"/>
    <w:rsid w:val="001A6B82"/>
    <w:rsid w:val="001A789F"/>
    <w:rsid w:val="001A7C3E"/>
    <w:rsid w:val="001B158F"/>
    <w:rsid w:val="001B181E"/>
    <w:rsid w:val="001B1B79"/>
    <w:rsid w:val="001B25C8"/>
    <w:rsid w:val="001B2DE4"/>
    <w:rsid w:val="001B41AA"/>
    <w:rsid w:val="001B43A5"/>
    <w:rsid w:val="001B4860"/>
    <w:rsid w:val="001B4C05"/>
    <w:rsid w:val="001B4CA1"/>
    <w:rsid w:val="001B5626"/>
    <w:rsid w:val="001B5EE1"/>
    <w:rsid w:val="001B6274"/>
    <w:rsid w:val="001B7122"/>
    <w:rsid w:val="001B7D34"/>
    <w:rsid w:val="001B7E44"/>
    <w:rsid w:val="001C0FE6"/>
    <w:rsid w:val="001C1041"/>
    <w:rsid w:val="001C11B1"/>
    <w:rsid w:val="001C16EF"/>
    <w:rsid w:val="001C2AC7"/>
    <w:rsid w:val="001C2B34"/>
    <w:rsid w:val="001C2C92"/>
    <w:rsid w:val="001C303C"/>
    <w:rsid w:val="001C42B9"/>
    <w:rsid w:val="001C42D6"/>
    <w:rsid w:val="001C45B1"/>
    <w:rsid w:val="001C4E0E"/>
    <w:rsid w:val="001C6139"/>
    <w:rsid w:val="001C6366"/>
    <w:rsid w:val="001C6BAC"/>
    <w:rsid w:val="001C7BCD"/>
    <w:rsid w:val="001C7EEF"/>
    <w:rsid w:val="001D001E"/>
    <w:rsid w:val="001D05EE"/>
    <w:rsid w:val="001D07F1"/>
    <w:rsid w:val="001D0A19"/>
    <w:rsid w:val="001D10CC"/>
    <w:rsid w:val="001D1115"/>
    <w:rsid w:val="001D177E"/>
    <w:rsid w:val="001D2318"/>
    <w:rsid w:val="001D2436"/>
    <w:rsid w:val="001D2826"/>
    <w:rsid w:val="001D32BB"/>
    <w:rsid w:val="001D35A5"/>
    <w:rsid w:val="001D38FF"/>
    <w:rsid w:val="001D4654"/>
    <w:rsid w:val="001D47DD"/>
    <w:rsid w:val="001D60AF"/>
    <w:rsid w:val="001D7662"/>
    <w:rsid w:val="001D7D2F"/>
    <w:rsid w:val="001E0022"/>
    <w:rsid w:val="001E01F3"/>
    <w:rsid w:val="001E035B"/>
    <w:rsid w:val="001E03C0"/>
    <w:rsid w:val="001E0A39"/>
    <w:rsid w:val="001E1320"/>
    <w:rsid w:val="001E13E6"/>
    <w:rsid w:val="001E199D"/>
    <w:rsid w:val="001E2D01"/>
    <w:rsid w:val="001E403E"/>
    <w:rsid w:val="001E5316"/>
    <w:rsid w:val="001E58EA"/>
    <w:rsid w:val="001E5975"/>
    <w:rsid w:val="001E65EE"/>
    <w:rsid w:val="001E6D8A"/>
    <w:rsid w:val="001E70B8"/>
    <w:rsid w:val="001E7394"/>
    <w:rsid w:val="001F01F1"/>
    <w:rsid w:val="001F02AC"/>
    <w:rsid w:val="001F06F6"/>
    <w:rsid w:val="001F0E7F"/>
    <w:rsid w:val="001F2286"/>
    <w:rsid w:val="001F273D"/>
    <w:rsid w:val="001F2C33"/>
    <w:rsid w:val="001F2C71"/>
    <w:rsid w:val="001F3609"/>
    <w:rsid w:val="001F3EB8"/>
    <w:rsid w:val="001F4CAC"/>
    <w:rsid w:val="001F5582"/>
    <w:rsid w:val="001F56F7"/>
    <w:rsid w:val="001F5852"/>
    <w:rsid w:val="001F6F89"/>
    <w:rsid w:val="001F766F"/>
    <w:rsid w:val="001F7897"/>
    <w:rsid w:val="00200037"/>
    <w:rsid w:val="00200FA5"/>
    <w:rsid w:val="002019CC"/>
    <w:rsid w:val="00201DE2"/>
    <w:rsid w:val="002038F4"/>
    <w:rsid w:val="00203AF8"/>
    <w:rsid w:val="00203F08"/>
    <w:rsid w:val="0020491D"/>
    <w:rsid w:val="00204E4E"/>
    <w:rsid w:val="00204F12"/>
    <w:rsid w:val="0020531F"/>
    <w:rsid w:val="002054B9"/>
    <w:rsid w:val="00205BD3"/>
    <w:rsid w:val="00205C75"/>
    <w:rsid w:val="00205FDB"/>
    <w:rsid w:val="0020604B"/>
    <w:rsid w:val="002061ED"/>
    <w:rsid w:val="00206300"/>
    <w:rsid w:val="002066A6"/>
    <w:rsid w:val="00206CF8"/>
    <w:rsid w:val="00207F3A"/>
    <w:rsid w:val="0021103F"/>
    <w:rsid w:val="0021130A"/>
    <w:rsid w:val="0021419A"/>
    <w:rsid w:val="00214381"/>
    <w:rsid w:val="002147A8"/>
    <w:rsid w:val="00214814"/>
    <w:rsid w:val="00214C2F"/>
    <w:rsid w:val="00214DCC"/>
    <w:rsid w:val="002153A1"/>
    <w:rsid w:val="002156A0"/>
    <w:rsid w:val="0021578F"/>
    <w:rsid w:val="00215BFE"/>
    <w:rsid w:val="00216749"/>
    <w:rsid w:val="0021688F"/>
    <w:rsid w:val="00216ADE"/>
    <w:rsid w:val="00216C3A"/>
    <w:rsid w:val="00216C50"/>
    <w:rsid w:val="00216E5B"/>
    <w:rsid w:val="002171B1"/>
    <w:rsid w:val="00217D47"/>
    <w:rsid w:val="002202B0"/>
    <w:rsid w:val="002205A3"/>
    <w:rsid w:val="00220D0D"/>
    <w:rsid w:val="0022280D"/>
    <w:rsid w:val="002236E4"/>
    <w:rsid w:val="00224C96"/>
    <w:rsid w:val="00224E68"/>
    <w:rsid w:val="00225041"/>
    <w:rsid w:val="002252F4"/>
    <w:rsid w:val="0022581F"/>
    <w:rsid w:val="00226359"/>
    <w:rsid w:val="00227295"/>
    <w:rsid w:val="002276CA"/>
    <w:rsid w:val="00227D8E"/>
    <w:rsid w:val="00227FF1"/>
    <w:rsid w:val="002302BC"/>
    <w:rsid w:val="00230947"/>
    <w:rsid w:val="00231CB1"/>
    <w:rsid w:val="0023236D"/>
    <w:rsid w:val="002333A6"/>
    <w:rsid w:val="002336C3"/>
    <w:rsid w:val="00234570"/>
    <w:rsid w:val="0023546F"/>
    <w:rsid w:val="00235593"/>
    <w:rsid w:val="00235E98"/>
    <w:rsid w:val="002364F5"/>
    <w:rsid w:val="00237D0B"/>
    <w:rsid w:val="002400ED"/>
    <w:rsid w:val="00240703"/>
    <w:rsid w:val="00240EED"/>
    <w:rsid w:val="00241744"/>
    <w:rsid w:val="00241B75"/>
    <w:rsid w:val="00241B97"/>
    <w:rsid w:val="00242B44"/>
    <w:rsid w:val="002434CA"/>
    <w:rsid w:val="00243616"/>
    <w:rsid w:val="00243D3A"/>
    <w:rsid w:val="00244648"/>
    <w:rsid w:val="002448C1"/>
    <w:rsid w:val="002449A7"/>
    <w:rsid w:val="00244F48"/>
    <w:rsid w:val="002459F5"/>
    <w:rsid w:val="00246867"/>
    <w:rsid w:val="00246CA4"/>
    <w:rsid w:val="00247DA7"/>
    <w:rsid w:val="002509B1"/>
    <w:rsid w:val="00250DBF"/>
    <w:rsid w:val="00250F42"/>
    <w:rsid w:val="00251D67"/>
    <w:rsid w:val="00251FDB"/>
    <w:rsid w:val="00253143"/>
    <w:rsid w:val="002544E6"/>
    <w:rsid w:val="0025521E"/>
    <w:rsid w:val="0025553E"/>
    <w:rsid w:val="00255910"/>
    <w:rsid w:val="002568E8"/>
    <w:rsid w:val="00257D27"/>
    <w:rsid w:val="00257F35"/>
    <w:rsid w:val="002604D5"/>
    <w:rsid w:val="0026050E"/>
    <w:rsid w:val="002605CB"/>
    <w:rsid w:val="0026084A"/>
    <w:rsid w:val="00260C32"/>
    <w:rsid w:val="00260FD4"/>
    <w:rsid w:val="00261676"/>
    <w:rsid w:val="00261B17"/>
    <w:rsid w:val="00261DF4"/>
    <w:rsid w:val="002624F7"/>
    <w:rsid w:val="002625FD"/>
    <w:rsid w:val="00262923"/>
    <w:rsid w:val="002629B4"/>
    <w:rsid w:val="00262A21"/>
    <w:rsid w:val="00263172"/>
    <w:rsid w:val="002635FC"/>
    <w:rsid w:val="002636B1"/>
    <w:rsid w:val="0026385D"/>
    <w:rsid w:val="002641A1"/>
    <w:rsid w:val="002647ED"/>
    <w:rsid w:val="00265361"/>
    <w:rsid w:val="0026594D"/>
    <w:rsid w:val="002659C1"/>
    <w:rsid w:val="00265D97"/>
    <w:rsid w:val="00266CEB"/>
    <w:rsid w:val="00266D3C"/>
    <w:rsid w:val="00266FA7"/>
    <w:rsid w:val="00267A6B"/>
    <w:rsid w:val="00270FFC"/>
    <w:rsid w:val="00272033"/>
    <w:rsid w:val="00272502"/>
    <w:rsid w:val="002727C8"/>
    <w:rsid w:val="00274F47"/>
    <w:rsid w:val="00275ACA"/>
    <w:rsid w:val="00275B3B"/>
    <w:rsid w:val="002765E6"/>
    <w:rsid w:val="002769DD"/>
    <w:rsid w:val="00276FC2"/>
    <w:rsid w:val="00280CEC"/>
    <w:rsid w:val="00281230"/>
    <w:rsid w:val="00281241"/>
    <w:rsid w:val="002823EA"/>
    <w:rsid w:val="0028326D"/>
    <w:rsid w:val="002833EB"/>
    <w:rsid w:val="00283524"/>
    <w:rsid w:val="00284038"/>
    <w:rsid w:val="00284F73"/>
    <w:rsid w:val="00285879"/>
    <w:rsid w:val="00285EF5"/>
    <w:rsid w:val="00286703"/>
    <w:rsid w:val="002874CE"/>
    <w:rsid w:val="0028786E"/>
    <w:rsid w:val="00287FE7"/>
    <w:rsid w:val="0029061E"/>
    <w:rsid w:val="002906EE"/>
    <w:rsid w:val="00291241"/>
    <w:rsid w:val="00291356"/>
    <w:rsid w:val="00291931"/>
    <w:rsid w:val="00291B28"/>
    <w:rsid w:val="00291EA1"/>
    <w:rsid w:val="00292507"/>
    <w:rsid w:val="00292DC6"/>
    <w:rsid w:val="00292F1D"/>
    <w:rsid w:val="0029404F"/>
    <w:rsid w:val="002948A1"/>
    <w:rsid w:val="002958C8"/>
    <w:rsid w:val="00295EA3"/>
    <w:rsid w:val="0029615A"/>
    <w:rsid w:val="002961FF"/>
    <w:rsid w:val="002969CB"/>
    <w:rsid w:val="00296C3B"/>
    <w:rsid w:val="002970AA"/>
    <w:rsid w:val="00297691"/>
    <w:rsid w:val="002A0071"/>
    <w:rsid w:val="002A0580"/>
    <w:rsid w:val="002A1257"/>
    <w:rsid w:val="002A2590"/>
    <w:rsid w:val="002A277F"/>
    <w:rsid w:val="002A4012"/>
    <w:rsid w:val="002A45EC"/>
    <w:rsid w:val="002A4E06"/>
    <w:rsid w:val="002A54C6"/>
    <w:rsid w:val="002A5B22"/>
    <w:rsid w:val="002A630D"/>
    <w:rsid w:val="002A69DB"/>
    <w:rsid w:val="002A70B5"/>
    <w:rsid w:val="002A7785"/>
    <w:rsid w:val="002A78E7"/>
    <w:rsid w:val="002A7DC0"/>
    <w:rsid w:val="002A7DDF"/>
    <w:rsid w:val="002B030C"/>
    <w:rsid w:val="002B0D07"/>
    <w:rsid w:val="002B12F2"/>
    <w:rsid w:val="002B16E2"/>
    <w:rsid w:val="002B1C2A"/>
    <w:rsid w:val="002B1CFE"/>
    <w:rsid w:val="002B24E2"/>
    <w:rsid w:val="002B3CD0"/>
    <w:rsid w:val="002B4393"/>
    <w:rsid w:val="002B4BAB"/>
    <w:rsid w:val="002B5CAA"/>
    <w:rsid w:val="002B67DB"/>
    <w:rsid w:val="002B713C"/>
    <w:rsid w:val="002B7171"/>
    <w:rsid w:val="002B765F"/>
    <w:rsid w:val="002B779D"/>
    <w:rsid w:val="002B79DA"/>
    <w:rsid w:val="002C004A"/>
    <w:rsid w:val="002C0683"/>
    <w:rsid w:val="002C076E"/>
    <w:rsid w:val="002C0B0C"/>
    <w:rsid w:val="002C0DA2"/>
    <w:rsid w:val="002C0FFE"/>
    <w:rsid w:val="002C15D1"/>
    <w:rsid w:val="002C17E0"/>
    <w:rsid w:val="002C18AE"/>
    <w:rsid w:val="002C2378"/>
    <w:rsid w:val="002C25F9"/>
    <w:rsid w:val="002C27BF"/>
    <w:rsid w:val="002C2C4C"/>
    <w:rsid w:val="002C3290"/>
    <w:rsid w:val="002C38B3"/>
    <w:rsid w:val="002C3EFF"/>
    <w:rsid w:val="002C4185"/>
    <w:rsid w:val="002C4B80"/>
    <w:rsid w:val="002C4E4E"/>
    <w:rsid w:val="002C4F59"/>
    <w:rsid w:val="002C601C"/>
    <w:rsid w:val="002C6201"/>
    <w:rsid w:val="002C682A"/>
    <w:rsid w:val="002C6E0C"/>
    <w:rsid w:val="002C73EA"/>
    <w:rsid w:val="002D05E8"/>
    <w:rsid w:val="002D1422"/>
    <w:rsid w:val="002D15FA"/>
    <w:rsid w:val="002D1775"/>
    <w:rsid w:val="002D18F9"/>
    <w:rsid w:val="002D2659"/>
    <w:rsid w:val="002D279F"/>
    <w:rsid w:val="002D3515"/>
    <w:rsid w:val="002D3524"/>
    <w:rsid w:val="002D3C5D"/>
    <w:rsid w:val="002D4196"/>
    <w:rsid w:val="002D4607"/>
    <w:rsid w:val="002D5280"/>
    <w:rsid w:val="002D6F26"/>
    <w:rsid w:val="002D7494"/>
    <w:rsid w:val="002E0195"/>
    <w:rsid w:val="002E0376"/>
    <w:rsid w:val="002E0451"/>
    <w:rsid w:val="002E04AD"/>
    <w:rsid w:val="002E0A9C"/>
    <w:rsid w:val="002E0EC5"/>
    <w:rsid w:val="002E20FA"/>
    <w:rsid w:val="002E27F2"/>
    <w:rsid w:val="002E3252"/>
    <w:rsid w:val="002E394E"/>
    <w:rsid w:val="002E39B2"/>
    <w:rsid w:val="002E3C2C"/>
    <w:rsid w:val="002E3CEA"/>
    <w:rsid w:val="002E3D30"/>
    <w:rsid w:val="002E41BF"/>
    <w:rsid w:val="002E43C3"/>
    <w:rsid w:val="002E49A4"/>
    <w:rsid w:val="002E4C07"/>
    <w:rsid w:val="002E4CF2"/>
    <w:rsid w:val="002F013C"/>
    <w:rsid w:val="002F0961"/>
    <w:rsid w:val="002F0E8A"/>
    <w:rsid w:val="002F1912"/>
    <w:rsid w:val="002F1AC1"/>
    <w:rsid w:val="002F2F9C"/>
    <w:rsid w:val="002F3684"/>
    <w:rsid w:val="002F39D9"/>
    <w:rsid w:val="002F3D1F"/>
    <w:rsid w:val="002F4302"/>
    <w:rsid w:val="002F49EB"/>
    <w:rsid w:val="002F4B3B"/>
    <w:rsid w:val="002F4BB3"/>
    <w:rsid w:val="002F5D0F"/>
    <w:rsid w:val="002F5EA0"/>
    <w:rsid w:val="002F74C5"/>
    <w:rsid w:val="002F7E8C"/>
    <w:rsid w:val="003004A4"/>
    <w:rsid w:val="00300E18"/>
    <w:rsid w:val="0030142B"/>
    <w:rsid w:val="00301885"/>
    <w:rsid w:val="00301F5A"/>
    <w:rsid w:val="00302203"/>
    <w:rsid w:val="00302A7F"/>
    <w:rsid w:val="003031D9"/>
    <w:rsid w:val="00304A34"/>
    <w:rsid w:val="0030642B"/>
    <w:rsid w:val="00306D74"/>
    <w:rsid w:val="00307674"/>
    <w:rsid w:val="00307C90"/>
    <w:rsid w:val="00307E5B"/>
    <w:rsid w:val="00307E8F"/>
    <w:rsid w:val="00310516"/>
    <w:rsid w:val="00310AFD"/>
    <w:rsid w:val="00310D79"/>
    <w:rsid w:val="00311170"/>
    <w:rsid w:val="0031131D"/>
    <w:rsid w:val="00311793"/>
    <w:rsid w:val="00311FE7"/>
    <w:rsid w:val="00312052"/>
    <w:rsid w:val="00312536"/>
    <w:rsid w:val="00312A55"/>
    <w:rsid w:val="00313210"/>
    <w:rsid w:val="0031341F"/>
    <w:rsid w:val="00313675"/>
    <w:rsid w:val="00313C5C"/>
    <w:rsid w:val="00314347"/>
    <w:rsid w:val="00314982"/>
    <w:rsid w:val="00314F74"/>
    <w:rsid w:val="0031524A"/>
    <w:rsid w:val="003153D3"/>
    <w:rsid w:val="003162BC"/>
    <w:rsid w:val="00316F15"/>
    <w:rsid w:val="0031754C"/>
    <w:rsid w:val="00317CC4"/>
    <w:rsid w:val="003206DD"/>
    <w:rsid w:val="00321A4F"/>
    <w:rsid w:val="00321B9E"/>
    <w:rsid w:val="00321C3C"/>
    <w:rsid w:val="003228EA"/>
    <w:rsid w:val="00322DEE"/>
    <w:rsid w:val="00322FF1"/>
    <w:rsid w:val="003233BB"/>
    <w:rsid w:val="00324211"/>
    <w:rsid w:val="0032439C"/>
    <w:rsid w:val="003247E1"/>
    <w:rsid w:val="003248D0"/>
    <w:rsid w:val="00324A06"/>
    <w:rsid w:val="00324BF6"/>
    <w:rsid w:val="00325A47"/>
    <w:rsid w:val="00325AA6"/>
    <w:rsid w:val="00325BA2"/>
    <w:rsid w:val="00325DCD"/>
    <w:rsid w:val="00325EEC"/>
    <w:rsid w:val="003266BC"/>
    <w:rsid w:val="003268C4"/>
    <w:rsid w:val="00326B58"/>
    <w:rsid w:val="003277DD"/>
    <w:rsid w:val="003300BD"/>
    <w:rsid w:val="00330B3D"/>
    <w:rsid w:val="00331160"/>
    <w:rsid w:val="0033153F"/>
    <w:rsid w:val="00331C62"/>
    <w:rsid w:val="00332135"/>
    <w:rsid w:val="003321A2"/>
    <w:rsid w:val="0033260D"/>
    <w:rsid w:val="00332FC6"/>
    <w:rsid w:val="00333BDE"/>
    <w:rsid w:val="00334E87"/>
    <w:rsid w:val="00334EA9"/>
    <w:rsid w:val="00336199"/>
    <w:rsid w:val="00336FCA"/>
    <w:rsid w:val="003373ED"/>
    <w:rsid w:val="00340766"/>
    <w:rsid w:val="00340B0B"/>
    <w:rsid w:val="00340EFB"/>
    <w:rsid w:val="00341070"/>
    <w:rsid w:val="00341090"/>
    <w:rsid w:val="00341D7D"/>
    <w:rsid w:val="0034217A"/>
    <w:rsid w:val="003421D9"/>
    <w:rsid w:val="0034232F"/>
    <w:rsid w:val="0034245C"/>
    <w:rsid w:val="00342553"/>
    <w:rsid w:val="00343801"/>
    <w:rsid w:val="00344BBE"/>
    <w:rsid w:val="003451CD"/>
    <w:rsid w:val="00345CC9"/>
    <w:rsid w:val="0034651B"/>
    <w:rsid w:val="003465DF"/>
    <w:rsid w:val="00347A9A"/>
    <w:rsid w:val="003500DF"/>
    <w:rsid w:val="003509CC"/>
    <w:rsid w:val="00350FB2"/>
    <w:rsid w:val="003516C5"/>
    <w:rsid w:val="003529E3"/>
    <w:rsid w:val="0035346E"/>
    <w:rsid w:val="00353656"/>
    <w:rsid w:val="00353B76"/>
    <w:rsid w:val="00354270"/>
    <w:rsid w:val="00355290"/>
    <w:rsid w:val="00355696"/>
    <w:rsid w:val="00355B0E"/>
    <w:rsid w:val="00356493"/>
    <w:rsid w:val="003574E0"/>
    <w:rsid w:val="00357599"/>
    <w:rsid w:val="00357A72"/>
    <w:rsid w:val="00360101"/>
    <w:rsid w:val="0036090A"/>
    <w:rsid w:val="00360EC3"/>
    <w:rsid w:val="003613E2"/>
    <w:rsid w:val="00361EAC"/>
    <w:rsid w:val="00362A7E"/>
    <w:rsid w:val="0036310F"/>
    <w:rsid w:val="0036409B"/>
    <w:rsid w:val="003641CE"/>
    <w:rsid w:val="00364BE5"/>
    <w:rsid w:val="00364C25"/>
    <w:rsid w:val="00364E19"/>
    <w:rsid w:val="003650DC"/>
    <w:rsid w:val="00365457"/>
    <w:rsid w:val="00367011"/>
    <w:rsid w:val="00367034"/>
    <w:rsid w:val="00367E71"/>
    <w:rsid w:val="00370186"/>
    <w:rsid w:val="003702FC"/>
    <w:rsid w:val="003703F6"/>
    <w:rsid w:val="00370903"/>
    <w:rsid w:val="00370B01"/>
    <w:rsid w:val="00370D4E"/>
    <w:rsid w:val="00371250"/>
    <w:rsid w:val="003715CA"/>
    <w:rsid w:val="00371C82"/>
    <w:rsid w:val="00372226"/>
    <w:rsid w:val="003724D1"/>
    <w:rsid w:val="00372D6C"/>
    <w:rsid w:val="0037366B"/>
    <w:rsid w:val="00373A86"/>
    <w:rsid w:val="00373C55"/>
    <w:rsid w:val="0037423D"/>
    <w:rsid w:val="00374421"/>
    <w:rsid w:val="00374BAE"/>
    <w:rsid w:val="00374E3C"/>
    <w:rsid w:val="00374E98"/>
    <w:rsid w:val="00374EB5"/>
    <w:rsid w:val="003750D1"/>
    <w:rsid w:val="00375289"/>
    <w:rsid w:val="003757F1"/>
    <w:rsid w:val="00375D5D"/>
    <w:rsid w:val="00375EBF"/>
    <w:rsid w:val="0037601E"/>
    <w:rsid w:val="00376216"/>
    <w:rsid w:val="0037683C"/>
    <w:rsid w:val="00376BB8"/>
    <w:rsid w:val="003800DD"/>
    <w:rsid w:val="0038013B"/>
    <w:rsid w:val="00380912"/>
    <w:rsid w:val="00382139"/>
    <w:rsid w:val="003830B1"/>
    <w:rsid w:val="00383C29"/>
    <w:rsid w:val="00384153"/>
    <w:rsid w:val="003847A8"/>
    <w:rsid w:val="003850B1"/>
    <w:rsid w:val="00385988"/>
    <w:rsid w:val="00386080"/>
    <w:rsid w:val="00386B37"/>
    <w:rsid w:val="003870D5"/>
    <w:rsid w:val="00387162"/>
    <w:rsid w:val="003874CF"/>
    <w:rsid w:val="003874DC"/>
    <w:rsid w:val="00390312"/>
    <w:rsid w:val="00390649"/>
    <w:rsid w:val="00391640"/>
    <w:rsid w:val="00391F78"/>
    <w:rsid w:val="003922CF"/>
    <w:rsid w:val="00392655"/>
    <w:rsid w:val="003929AF"/>
    <w:rsid w:val="00393136"/>
    <w:rsid w:val="00393374"/>
    <w:rsid w:val="00394320"/>
    <w:rsid w:val="00394336"/>
    <w:rsid w:val="0039453F"/>
    <w:rsid w:val="003947E8"/>
    <w:rsid w:val="00394D46"/>
    <w:rsid w:val="0039533F"/>
    <w:rsid w:val="00395369"/>
    <w:rsid w:val="00396196"/>
    <w:rsid w:val="00397241"/>
    <w:rsid w:val="003972D4"/>
    <w:rsid w:val="003973D1"/>
    <w:rsid w:val="00397709"/>
    <w:rsid w:val="00397B76"/>
    <w:rsid w:val="00397CD6"/>
    <w:rsid w:val="003A0741"/>
    <w:rsid w:val="003A0AE8"/>
    <w:rsid w:val="003A11E6"/>
    <w:rsid w:val="003A1373"/>
    <w:rsid w:val="003A1A7B"/>
    <w:rsid w:val="003A1AC8"/>
    <w:rsid w:val="003A1B24"/>
    <w:rsid w:val="003A1CEB"/>
    <w:rsid w:val="003A2216"/>
    <w:rsid w:val="003A319E"/>
    <w:rsid w:val="003A385C"/>
    <w:rsid w:val="003A4C3F"/>
    <w:rsid w:val="003A57E5"/>
    <w:rsid w:val="003A5E6B"/>
    <w:rsid w:val="003A6491"/>
    <w:rsid w:val="003A658A"/>
    <w:rsid w:val="003A7613"/>
    <w:rsid w:val="003B020F"/>
    <w:rsid w:val="003B0A0C"/>
    <w:rsid w:val="003B0CDD"/>
    <w:rsid w:val="003B0D99"/>
    <w:rsid w:val="003B112C"/>
    <w:rsid w:val="003B1A40"/>
    <w:rsid w:val="003B200D"/>
    <w:rsid w:val="003B25D2"/>
    <w:rsid w:val="003B2768"/>
    <w:rsid w:val="003B35DA"/>
    <w:rsid w:val="003B3F35"/>
    <w:rsid w:val="003B4A70"/>
    <w:rsid w:val="003B4D87"/>
    <w:rsid w:val="003B4EE1"/>
    <w:rsid w:val="003B51BA"/>
    <w:rsid w:val="003B54B9"/>
    <w:rsid w:val="003B5FAB"/>
    <w:rsid w:val="003B66DA"/>
    <w:rsid w:val="003B6B27"/>
    <w:rsid w:val="003B713F"/>
    <w:rsid w:val="003B7AB6"/>
    <w:rsid w:val="003C00D4"/>
    <w:rsid w:val="003C028C"/>
    <w:rsid w:val="003C0349"/>
    <w:rsid w:val="003C0795"/>
    <w:rsid w:val="003C0CD3"/>
    <w:rsid w:val="003C0F57"/>
    <w:rsid w:val="003C1EB3"/>
    <w:rsid w:val="003C20AC"/>
    <w:rsid w:val="003C2145"/>
    <w:rsid w:val="003C21A9"/>
    <w:rsid w:val="003C23CF"/>
    <w:rsid w:val="003C268C"/>
    <w:rsid w:val="003C2BCB"/>
    <w:rsid w:val="003C315E"/>
    <w:rsid w:val="003C4C98"/>
    <w:rsid w:val="003C4F4F"/>
    <w:rsid w:val="003C57BC"/>
    <w:rsid w:val="003C5A5F"/>
    <w:rsid w:val="003C5FFD"/>
    <w:rsid w:val="003C613E"/>
    <w:rsid w:val="003C62FA"/>
    <w:rsid w:val="003C6C37"/>
    <w:rsid w:val="003C6E97"/>
    <w:rsid w:val="003C6FA9"/>
    <w:rsid w:val="003C7AE0"/>
    <w:rsid w:val="003C7B6B"/>
    <w:rsid w:val="003D0A1F"/>
    <w:rsid w:val="003D0CD1"/>
    <w:rsid w:val="003D0F10"/>
    <w:rsid w:val="003D10AF"/>
    <w:rsid w:val="003D1B60"/>
    <w:rsid w:val="003D2A79"/>
    <w:rsid w:val="003D2CEE"/>
    <w:rsid w:val="003D2EBE"/>
    <w:rsid w:val="003D3559"/>
    <w:rsid w:val="003D3827"/>
    <w:rsid w:val="003D4818"/>
    <w:rsid w:val="003D4DFF"/>
    <w:rsid w:val="003D5BB7"/>
    <w:rsid w:val="003D5EED"/>
    <w:rsid w:val="003D61BB"/>
    <w:rsid w:val="003D6E7A"/>
    <w:rsid w:val="003D734D"/>
    <w:rsid w:val="003D785B"/>
    <w:rsid w:val="003E04BB"/>
    <w:rsid w:val="003E112C"/>
    <w:rsid w:val="003E12E1"/>
    <w:rsid w:val="003E1597"/>
    <w:rsid w:val="003E1CA3"/>
    <w:rsid w:val="003E1EFD"/>
    <w:rsid w:val="003E2244"/>
    <w:rsid w:val="003E2B5D"/>
    <w:rsid w:val="003E31AD"/>
    <w:rsid w:val="003E33B2"/>
    <w:rsid w:val="003E361F"/>
    <w:rsid w:val="003E3EB9"/>
    <w:rsid w:val="003E4961"/>
    <w:rsid w:val="003E5120"/>
    <w:rsid w:val="003E5173"/>
    <w:rsid w:val="003E6513"/>
    <w:rsid w:val="003E7ABB"/>
    <w:rsid w:val="003F09DF"/>
    <w:rsid w:val="003F2B4E"/>
    <w:rsid w:val="003F2C6B"/>
    <w:rsid w:val="003F2D6D"/>
    <w:rsid w:val="003F41CE"/>
    <w:rsid w:val="003F4259"/>
    <w:rsid w:val="003F4496"/>
    <w:rsid w:val="003F4698"/>
    <w:rsid w:val="003F46EF"/>
    <w:rsid w:val="003F6A13"/>
    <w:rsid w:val="00400B07"/>
    <w:rsid w:val="00401EC8"/>
    <w:rsid w:val="00401FA6"/>
    <w:rsid w:val="00402661"/>
    <w:rsid w:val="004026AB"/>
    <w:rsid w:val="00403772"/>
    <w:rsid w:val="00403DEB"/>
    <w:rsid w:val="004040CB"/>
    <w:rsid w:val="00405542"/>
    <w:rsid w:val="00405887"/>
    <w:rsid w:val="00405CE1"/>
    <w:rsid w:val="00405E50"/>
    <w:rsid w:val="00405E84"/>
    <w:rsid w:val="0040615A"/>
    <w:rsid w:val="00406ED4"/>
    <w:rsid w:val="0040716D"/>
    <w:rsid w:val="00407208"/>
    <w:rsid w:val="004075AB"/>
    <w:rsid w:val="004076FA"/>
    <w:rsid w:val="004077A8"/>
    <w:rsid w:val="00411796"/>
    <w:rsid w:val="00411DC3"/>
    <w:rsid w:val="00411E7E"/>
    <w:rsid w:val="004126A3"/>
    <w:rsid w:val="00412B18"/>
    <w:rsid w:val="00412B8A"/>
    <w:rsid w:val="00413CB9"/>
    <w:rsid w:val="004140D0"/>
    <w:rsid w:val="0041439F"/>
    <w:rsid w:val="0041449D"/>
    <w:rsid w:val="004151FC"/>
    <w:rsid w:val="004157ED"/>
    <w:rsid w:val="00415A14"/>
    <w:rsid w:val="00415A58"/>
    <w:rsid w:val="00415B00"/>
    <w:rsid w:val="00416113"/>
    <w:rsid w:val="004165B0"/>
    <w:rsid w:val="00416A60"/>
    <w:rsid w:val="00417502"/>
    <w:rsid w:val="00417642"/>
    <w:rsid w:val="00417987"/>
    <w:rsid w:val="00417D03"/>
    <w:rsid w:val="00421792"/>
    <w:rsid w:val="00421CFB"/>
    <w:rsid w:val="0042201D"/>
    <w:rsid w:val="00422536"/>
    <w:rsid w:val="00422C5C"/>
    <w:rsid w:val="0042318A"/>
    <w:rsid w:val="0042361B"/>
    <w:rsid w:val="0042376F"/>
    <w:rsid w:val="00424329"/>
    <w:rsid w:val="004246B0"/>
    <w:rsid w:val="00424782"/>
    <w:rsid w:val="00424DE2"/>
    <w:rsid w:val="004263F1"/>
    <w:rsid w:val="0042660A"/>
    <w:rsid w:val="004278B8"/>
    <w:rsid w:val="00427C5F"/>
    <w:rsid w:val="00430C16"/>
    <w:rsid w:val="00430E0D"/>
    <w:rsid w:val="004319E7"/>
    <w:rsid w:val="00431BB3"/>
    <w:rsid w:val="0043238E"/>
    <w:rsid w:val="00432B17"/>
    <w:rsid w:val="004338CC"/>
    <w:rsid w:val="004340E7"/>
    <w:rsid w:val="004340F2"/>
    <w:rsid w:val="00434427"/>
    <w:rsid w:val="00434737"/>
    <w:rsid w:val="0043561C"/>
    <w:rsid w:val="00435BF3"/>
    <w:rsid w:val="00435E9F"/>
    <w:rsid w:val="00436029"/>
    <w:rsid w:val="00436068"/>
    <w:rsid w:val="004360A2"/>
    <w:rsid w:val="00436B69"/>
    <w:rsid w:val="004371ED"/>
    <w:rsid w:val="004372F3"/>
    <w:rsid w:val="00437387"/>
    <w:rsid w:val="0043798B"/>
    <w:rsid w:val="00437F1A"/>
    <w:rsid w:val="00440401"/>
    <w:rsid w:val="004414EF"/>
    <w:rsid w:val="004415C4"/>
    <w:rsid w:val="00441829"/>
    <w:rsid w:val="004421B8"/>
    <w:rsid w:val="004423AF"/>
    <w:rsid w:val="0044258B"/>
    <w:rsid w:val="004432CC"/>
    <w:rsid w:val="004434E0"/>
    <w:rsid w:val="004437D1"/>
    <w:rsid w:val="00443BA6"/>
    <w:rsid w:val="004441F8"/>
    <w:rsid w:val="00444278"/>
    <w:rsid w:val="00444734"/>
    <w:rsid w:val="0044502D"/>
    <w:rsid w:val="00445CD6"/>
    <w:rsid w:val="00445DB6"/>
    <w:rsid w:val="00445FA0"/>
    <w:rsid w:val="00446055"/>
    <w:rsid w:val="0044606A"/>
    <w:rsid w:val="00446769"/>
    <w:rsid w:val="0044685E"/>
    <w:rsid w:val="00446AB3"/>
    <w:rsid w:val="00447C48"/>
    <w:rsid w:val="004509A4"/>
    <w:rsid w:val="00450B7B"/>
    <w:rsid w:val="0045129E"/>
    <w:rsid w:val="0045251F"/>
    <w:rsid w:val="0045284E"/>
    <w:rsid w:val="0045339B"/>
    <w:rsid w:val="00453457"/>
    <w:rsid w:val="0045364E"/>
    <w:rsid w:val="004543DB"/>
    <w:rsid w:val="004544B9"/>
    <w:rsid w:val="00454588"/>
    <w:rsid w:val="00454662"/>
    <w:rsid w:val="004547A2"/>
    <w:rsid w:val="00454FEC"/>
    <w:rsid w:val="00455D6F"/>
    <w:rsid w:val="00455DBE"/>
    <w:rsid w:val="00455DF8"/>
    <w:rsid w:val="00457036"/>
    <w:rsid w:val="00457680"/>
    <w:rsid w:val="00457F44"/>
    <w:rsid w:val="00460096"/>
    <w:rsid w:val="0046068D"/>
    <w:rsid w:val="004607C8"/>
    <w:rsid w:val="00461066"/>
    <w:rsid w:val="0046298E"/>
    <w:rsid w:val="00462A07"/>
    <w:rsid w:val="00462F72"/>
    <w:rsid w:val="00462FA5"/>
    <w:rsid w:val="00463152"/>
    <w:rsid w:val="004632E4"/>
    <w:rsid w:val="00463934"/>
    <w:rsid w:val="004643D1"/>
    <w:rsid w:val="00464985"/>
    <w:rsid w:val="004654AE"/>
    <w:rsid w:val="00465807"/>
    <w:rsid w:val="0046582D"/>
    <w:rsid w:val="00467DC9"/>
    <w:rsid w:val="00470046"/>
    <w:rsid w:val="00470131"/>
    <w:rsid w:val="00470BED"/>
    <w:rsid w:val="00470F44"/>
    <w:rsid w:val="004713A9"/>
    <w:rsid w:val="00472223"/>
    <w:rsid w:val="004726EB"/>
    <w:rsid w:val="00473195"/>
    <w:rsid w:val="00473326"/>
    <w:rsid w:val="00473CA2"/>
    <w:rsid w:val="00474396"/>
    <w:rsid w:val="00474749"/>
    <w:rsid w:val="004748F2"/>
    <w:rsid w:val="00474F2E"/>
    <w:rsid w:val="00475078"/>
    <w:rsid w:val="00475165"/>
    <w:rsid w:val="0047561D"/>
    <w:rsid w:val="00475692"/>
    <w:rsid w:val="004759C9"/>
    <w:rsid w:val="00475D64"/>
    <w:rsid w:val="00476660"/>
    <w:rsid w:val="00476875"/>
    <w:rsid w:val="0047722A"/>
    <w:rsid w:val="0047762C"/>
    <w:rsid w:val="00477DBB"/>
    <w:rsid w:val="004808E0"/>
    <w:rsid w:val="00480999"/>
    <w:rsid w:val="00481C21"/>
    <w:rsid w:val="004820B7"/>
    <w:rsid w:val="0048281E"/>
    <w:rsid w:val="00482EC6"/>
    <w:rsid w:val="00483080"/>
    <w:rsid w:val="00483167"/>
    <w:rsid w:val="0048391E"/>
    <w:rsid w:val="00483B48"/>
    <w:rsid w:val="00484082"/>
    <w:rsid w:val="0048489F"/>
    <w:rsid w:val="00484997"/>
    <w:rsid w:val="00484B7B"/>
    <w:rsid w:val="00485CEE"/>
    <w:rsid w:val="00486509"/>
    <w:rsid w:val="00486636"/>
    <w:rsid w:val="00486D41"/>
    <w:rsid w:val="004872CE"/>
    <w:rsid w:val="004876A3"/>
    <w:rsid w:val="00487910"/>
    <w:rsid w:val="00490498"/>
    <w:rsid w:val="0049063F"/>
    <w:rsid w:val="00490AA5"/>
    <w:rsid w:val="00491444"/>
    <w:rsid w:val="00491AD3"/>
    <w:rsid w:val="00491D4F"/>
    <w:rsid w:val="00492587"/>
    <w:rsid w:val="00492904"/>
    <w:rsid w:val="00492C85"/>
    <w:rsid w:val="004931FF"/>
    <w:rsid w:val="0049373C"/>
    <w:rsid w:val="00493A00"/>
    <w:rsid w:val="0049404F"/>
    <w:rsid w:val="004946D2"/>
    <w:rsid w:val="00494A4D"/>
    <w:rsid w:val="00494CC6"/>
    <w:rsid w:val="00495C6D"/>
    <w:rsid w:val="00495D20"/>
    <w:rsid w:val="0049614A"/>
    <w:rsid w:val="00496318"/>
    <w:rsid w:val="00496985"/>
    <w:rsid w:val="00496E53"/>
    <w:rsid w:val="00497443"/>
    <w:rsid w:val="00497AEC"/>
    <w:rsid w:val="004A0509"/>
    <w:rsid w:val="004A11DC"/>
    <w:rsid w:val="004A1D30"/>
    <w:rsid w:val="004A3901"/>
    <w:rsid w:val="004A391C"/>
    <w:rsid w:val="004A3FBB"/>
    <w:rsid w:val="004A4F2E"/>
    <w:rsid w:val="004A50E4"/>
    <w:rsid w:val="004A5297"/>
    <w:rsid w:val="004A52C6"/>
    <w:rsid w:val="004A55C2"/>
    <w:rsid w:val="004A5B4B"/>
    <w:rsid w:val="004A6C57"/>
    <w:rsid w:val="004A6C6E"/>
    <w:rsid w:val="004A6D46"/>
    <w:rsid w:val="004A6E0B"/>
    <w:rsid w:val="004A6E7A"/>
    <w:rsid w:val="004A6F35"/>
    <w:rsid w:val="004A720F"/>
    <w:rsid w:val="004A74CF"/>
    <w:rsid w:val="004A7896"/>
    <w:rsid w:val="004A7943"/>
    <w:rsid w:val="004B0226"/>
    <w:rsid w:val="004B06DA"/>
    <w:rsid w:val="004B1C26"/>
    <w:rsid w:val="004B1C9C"/>
    <w:rsid w:val="004B28A1"/>
    <w:rsid w:val="004B2E8A"/>
    <w:rsid w:val="004B30A4"/>
    <w:rsid w:val="004B33B3"/>
    <w:rsid w:val="004B3465"/>
    <w:rsid w:val="004B38A4"/>
    <w:rsid w:val="004B3A42"/>
    <w:rsid w:val="004B411C"/>
    <w:rsid w:val="004B43B9"/>
    <w:rsid w:val="004B4934"/>
    <w:rsid w:val="004B5930"/>
    <w:rsid w:val="004B60C8"/>
    <w:rsid w:val="004B657F"/>
    <w:rsid w:val="004B7DFD"/>
    <w:rsid w:val="004C025E"/>
    <w:rsid w:val="004C028D"/>
    <w:rsid w:val="004C0CFE"/>
    <w:rsid w:val="004C1EC8"/>
    <w:rsid w:val="004C2222"/>
    <w:rsid w:val="004C2D3D"/>
    <w:rsid w:val="004C46D8"/>
    <w:rsid w:val="004C4FFE"/>
    <w:rsid w:val="004C5007"/>
    <w:rsid w:val="004C5C83"/>
    <w:rsid w:val="004C601D"/>
    <w:rsid w:val="004C6314"/>
    <w:rsid w:val="004C6973"/>
    <w:rsid w:val="004C6C70"/>
    <w:rsid w:val="004C70A0"/>
    <w:rsid w:val="004C794F"/>
    <w:rsid w:val="004C79B6"/>
    <w:rsid w:val="004C7B77"/>
    <w:rsid w:val="004D1DC4"/>
    <w:rsid w:val="004D2BB4"/>
    <w:rsid w:val="004D2F06"/>
    <w:rsid w:val="004D313F"/>
    <w:rsid w:val="004D375D"/>
    <w:rsid w:val="004D4685"/>
    <w:rsid w:val="004D48BE"/>
    <w:rsid w:val="004D55DA"/>
    <w:rsid w:val="004D5A91"/>
    <w:rsid w:val="004D6034"/>
    <w:rsid w:val="004D6167"/>
    <w:rsid w:val="004D652D"/>
    <w:rsid w:val="004D65AD"/>
    <w:rsid w:val="004D6DC8"/>
    <w:rsid w:val="004D7341"/>
    <w:rsid w:val="004D735F"/>
    <w:rsid w:val="004D783F"/>
    <w:rsid w:val="004D7873"/>
    <w:rsid w:val="004E0E02"/>
    <w:rsid w:val="004E105D"/>
    <w:rsid w:val="004E10B5"/>
    <w:rsid w:val="004E12C5"/>
    <w:rsid w:val="004E170B"/>
    <w:rsid w:val="004E19C4"/>
    <w:rsid w:val="004E21D7"/>
    <w:rsid w:val="004E2BC2"/>
    <w:rsid w:val="004E2E00"/>
    <w:rsid w:val="004E37B3"/>
    <w:rsid w:val="004E3839"/>
    <w:rsid w:val="004E3E54"/>
    <w:rsid w:val="004E49E1"/>
    <w:rsid w:val="004E4BF8"/>
    <w:rsid w:val="004E4F65"/>
    <w:rsid w:val="004E520A"/>
    <w:rsid w:val="004E63BB"/>
    <w:rsid w:val="004E63F2"/>
    <w:rsid w:val="004E65A8"/>
    <w:rsid w:val="004E6F83"/>
    <w:rsid w:val="004E75BC"/>
    <w:rsid w:val="004F0146"/>
    <w:rsid w:val="004F0190"/>
    <w:rsid w:val="004F093B"/>
    <w:rsid w:val="004F0C46"/>
    <w:rsid w:val="004F0C5F"/>
    <w:rsid w:val="004F0DA6"/>
    <w:rsid w:val="004F0F51"/>
    <w:rsid w:val="004F14A0"/>
    <w:rsid w:val="004F1685"/>
    <w:rsid w:val="004F1919"/>
    <w:rsid w:val="004F202C"/>
    <w:rsid w:val="004F2232"/>
    <w:rsid w:val="004F2839"/>
    <w:rsid w:val="004F4395"/>
    <w:rsid w:val="004F463B"/>
    <w:rsid w:val="004F57D6"/>
    <w:rsid w:val="004F5B9C"/>
    <w:rsid w:val="004F6A5A"/>
    <w:rsid w:val="004F7249"/>
    <w:rsid w:val="004F77B5"/>
    <w:rsid w:val="004F79A2"/>
    <w:rsid w:val="004F7AAC"/>
    <w:rsid w:val="004F7E12"/>
    <w:rsid w:val="004F7ECB"/>
    <w:rsid w:val="005004E6"/>
    <w:rsid w:val="00500823"/>
    <w:rsid w:val="005009DD"/>
    <w:rsid w:val="00501280"/>
    <w:rsid w:val="00501691"/>
    <w:rsid w:val="00501EBF"/>
    <w:rsid w:val="0050319E"/>
    <w:rsid w:val="005034DA"/>
    <w:rsid w:val="00503A9C"/>
    <w:rsid w:val="00503C0F"/>
    <w:rsid w:val="005045FB"/>
    <w:rsid w:val="00505328"/>
    <w:rsid w:val="0050540E"/>
    <w:rsid w:val="00505C97"/>
    <w:rsid w:val="00506E2E"/>
    <w:rsid w:val="00507098"/>
    <w:rsid w:val="00507DF6"/>
    <w:rsid w:val="00507EE3"/>
    <w:rsid w:val="00507F90"/>
    <w:rsid w:val="00510C4D"/>
    <w:rsid w:val="00511168"/>
    <w:rsid w:val="0051135A"/>
    <w:rsid w:val="00511B64"/>
    <w:rsid w:val="005131C6"/>
    <w:rsid w:val="00513DEC"/>
    <w:rsid w:val="005141B0"/>
    <w:rsid w:val="00514508"/>
    <w:rsid w:val="00514AC9"/>
    <w:rsid w:val="005154C0"/>
    <w:rsid w:val="005160FF"/>
    <w:rsid w:val="0051654D"/>
    <w:rsid w:val="005166E1"/>
    <w:rsid w:val="005169AE"/>
    <w:rsid w:val="00516FC1"/>
    <w:rsid w:val="00517308"/>
    <w:rsid w:val="00517677"/>
    <w:rsid w:val="005176C1"/>
    <w:rsid w:val="00517CEC"/>
    <w:rsid w:val="0052009D"/>
    <w:rsid w:val="0052052E"/>
    <w:rsid w:val="0052095D"/>
    <w:rsid w:val="00520AE8"/>
    <w:rsid w:val="00521280"/>
    <w:rsid w:val="00522242"/>
    <w:rsid w:val="00522C6C"/>
    <w:rsid w:val="00522CDE"/>
    <w:rsid w:val="00522F58"/>
    <w:rsid w:val="005236EC"/>
    <w:rsid w:val="00523EB0"/>
    <w:rsid w:val="005240F3"/>
    <w:rsid w:val="00525198"/>
    <w:rsid w:val="00525B4D"/>
    <w:rsid w:val="005263E9"/>
    <w:rsid w:val="005265AE"/>
    <w:rsid w:val="00526ACA"/>
    <w:rsid w:val="005271D2"/>
    <w:rsid w:val="0053068C"/>
    <w:rsid w:val="00530F9C"/>
    <w:rsid w:val="0053211D"/>
    <w:rsid w:val="0053246E"/>
    <w:rsid w:val="00532A53"/>
    <w:rsid w:val="00533008"/>
    <w:rsid w:val="005336AD"/>
    <w:rsid w:val="0053376E"/>
    <w:rsid w:val="00533870"/>
    <w:rsid w:val="005338CF"/>
    <w:rsid w:val="00533BD1"/>
    <w:rsid w:val="00534685"/>
    <w:rsid w:val="00534F50"/>
    <w:rsid w:val="00535729"/>
    <w:rsid w:val="00535747"/>
    <w:rsid w:val="0053636D"/>
    <w:rsid w:val="005373B6"/>
    <w:rsid w:val="005373C2"/>
    <w:rsid w:val="005375F2"/>
    <w:rsid w:val="00537815"/>
    <w:rsid w:val="005378B9"/>
    <w:rsid w:val="00537D44"/>
    <w:rsid w:val="00537E31"/>
    <w:rsid w:val="00540443"/>
    <w:rsid w:val="005412D6"/>
    <w:rsid w:val="0054192F"/>
    <w:rsid w:val="00541AD5"/>
    <w:rsid w:val="00541DB8"/>
    <w:rsid w:val="00541E3B"/>
    <w:rsid w:val="005420A3"/>
    <w:rsid w:val="00542979"/>
    <w:rsid w:val="00543EEF"/>
    <w:rsid w:val="005440AA"/>
    <w:rsid w:val="00544A55"/>
    <w:rsid w:val="00544CD8"/>
    <w:rsid w:val="00544F37"/>
    <w:rsid w:val="00545BB3"/>
    <w:rsid w:val="00545E60"/>
    <w:rsid w:val="005500A9"/>
    <w:rsid w:val="005500C3"/>
    <w:rsid w:val="005507CD"/>
    <w:rsid w:val="00550A3E"/>
    <w:rsid w:val="00550ADE"/>
    <w:rsid w:val="00550F1B"/>
    <w:rsid w:val="005516CD"/>
    <w:rsid w:val="005524E4"/>
    <w:rsid w:val="00552764"/>
    <w:rsid w:val="00552A82"/>
    <w:rsid w:val="00552E28"/>
    <w:rsid w:val="0055337E"/>
    <w:rsid w:val="00553BD3"/>
    <w:rsid w:val="00553C99"/>
    <w:rsid w:val="0055512B"/>
    <w:rsid w:val="00555689"/>
    <w:rsid w:val="00555A15"/>
    <w:rsid w:val="00555A55"/>
    <w:rsid w:val="00555A6F"/>
    <w:rsid w:val="00555F62"/>
    <w:rsid w:val="00556029"/>
    <w:rsid w:val="00560492"/>
    <w:rsid w:val="00560AD3"/>
    <w:rsid w:val="0056112E"/>
    <w:rsid w:val="00562A4D"/>
    <w:rsid w:val="00562D8E"/>
    <w:rsid w:val="00562E95"/>
    <w:rsid w:val="00562F39"/>
    <w:rsid w:val="0056390D"/>
    <w:rsid w:val="00564CA3"/>
    <w:rsid w:val="00564FBA"/>
    <w:rsid w:val="00565BBB"/>
    <w:rsid w:val="00565CAC"/>
    <w:rsid w:val="00565E77"/>
    <w:rsid w:val="00566588"/>
    <w:rsid w:val="00566702"/>
    <w:rsid w:val="00566A02"/>
    <w:rsid w:val="00566AAB"/>
    <w:rsid w:val="00567993"/>
    <w:rsid w:val="00567A21"/>
    <w:rsid w:val="00567CED"/>
    <w:rsid w:val="00567F88"/>
    <w:rsid w:val="0057093A"/>
    <w:rsid w:val="00570DDB"/>
    <w:rsid w:val="00571370"/>
    <w:rsid w:val="005726E7"/>
    <w:rsid w:val="0057368A"/>
    <w:rsid w:val="0057469E"/>
    <w:rsid w:val="00574865"/>
    <w:rsid w:val="00574B2B"/>
    <w:rsid w:val="0057555E"/>
    <w:rsid w:val="00575B93"/>
    <w:rsid w:val="0057685F"/>
    <w:rsid w:val="00576A48"/>
    <w:rsid w:val="00576C1B"/>
    <w:rsid w:val="005770CD"/>
    <w:rsid w:val="00577CA8"/>
    <w:rsid w:val="00581813"/>
    <w:rsid w:val="005818E8"/>
    <w:rsid w:val="00581BEE"/>
    <w:rsid w:val="005823E5"/>
    <w:rsid w:val="00582C5F"/>
    <w:rsid w:val="00582E81"/>
    <w:rsid w:val="00583B03"/>
    <w:rsid w:val="00583C26"/>
    <w:rsid w:val="00583F9F"/>
    <w:rsid w:val="00585C02"/>
    <w:rsid w:val="00586A17"/>
    <w:rsid w:val="00586D6E"/>
    <w:rsid w:val="0058737E"/>
    <w:rsid w:val="00587506"/>
    <w:rsid w:val="005879CE"/>
    <w:rsid w:val="00590273"/>
    <w:rsid w:val="00590CE5"/>
    <w:rsid w:val="00590DB5"/>
    <w:rsid w:val="00591515"/>
    <w:rsid w:val="005915A7"/>
    <w:rsid w:val="00591797"/>
    <w:rsid w:val="005918B9"/>
    <w:rsid w:val="0059198B"/>
    <w:rsid w:val="00591EC4"/>
    <w:rsid w:val="0059224B"/>
    <w:rsid w:val="0059336D"/>
    <w:rsid w:val="005938D2"/>
    <w:rsid w:val="0059448C"/>
    <w:rsid w:val="00594B41"/>
    <w:rsid w:val="00594C9E"/>
    <w:rsid w:val="00594D99"/>
    <w:rsid w:val="0059607D"/>
    <w:rsid w:val="0059702A"/>
    <w:rsid w:val="005975D3"/>
    <w:rsid w:val="00597D3B"/>
    <w:rsid w:val="005A0154"/>
    <w:rsid w:val="005A102E"/>
    <w:rsid w:val="005A1044"/>
    <w:rsid w:val="005A197D"/>
    <w:rsid w:val="005A1F85"/>
    <w:rsid w:val="005A3136"/>
    <w:rsid w:val="005A3940"/>
    <w:rsid w:val="005A3FA5"/>
    <w:rsid w:val="005A5299"/>
    <w:rsid w:val="005A57ED"/>
    <w:rsid w:val="005A61C8"/>
    <w:rsid w:val="005A6B5F"/>
    <w:rsid w:val="005B0331"/>
    <w:rsid w:val="005B0865"/>
    <w:rsid w:val="005B15BA"/>
    <w:rsid w:val="005B1DF0"/>
    <w:rsid w:val="005B2703"/>
    <w:rsid w:val="005B2F86"/>
    <w:rsid w:val="005B3137"/>
    <w:rsid w:val="005B3220"/>
    <w:rsid w:val="005B3378"/>
    <w:rsid w:val="005B41F7"/>
    <w:rsid w:val="005B44DE"/>
    <w:rsid w:val="005B479F"/>
    <w:rsid w:val="005B541A"/>
    <w:rsid w:val="005B5DAD"/>
    <w:rsid w:val="005B5F24"/>
    <w:rsid w:val="005B5FE0"/>
    <w:rsid w:val="005B60E4"/>
    <w:rsid w:val="005B6340"/>
    <w:rsid w:val="005B6530"/>
    <w:rsid w:val="005B675E"/>
    <w:rsid w:val="005B6E64"/>
    <w:rsid w:val="005B73A0"/>
    <w:rsid w:val="005B7513"/>
    <w:rsid w:val="005B76AF"/>
    <w:rsid w:val="005B780D"/>
    <w:rsid w:val="005B78B7"/>
    <w:rsid w:val="005C03EA"/>
    <w:rsid w:val="005C1206"/>
    <w:rsid w:val="005C13CF"/>
    <w:rsid w:val="005C3503"/>
    <w:rsid w:val="005C3924"/>
    <w:rsid w:val="005C4419"/>
    <w:rsid w:val="005C4773"/>
    <w:rsid w:val="005C4798"/>
    <w:rsid w:val="005C484E"/>
    <w:rsid w:val="005C5530"/>
    <w:rsid w:val="005C5941"/>
    <w:rsid w:val="005C59D8"/>
    <w:rsid w:val="005C5BBC"/>
    <w:rsid w:val="005C5D66"/>
    <w:rsid w:val="005C607C"/>
    <w:rsid w:val="005C62F4"/>
    <w:rsid w:val="005C68B8"/>
    <w:rsid w:val="005D1866"/>
    <w:rsid w:val="005D1990"/>
    <w:rsid w:val="005D1B34"/>
    <w:rsid w:val="005D1B4A"/>
    <w:rsid w:val="005D1DF1"/>
    <w:rsid w:val="005D3050"/>
    <w:rsid w:val="005D425B"/>
    <w:rsid w:val="005D478F"/>
    <w:rsid w:val="005D49BB"/>
    <w:rsid w:val="005D4B11"/>
    <w:rsid w:val="005D534D"/>
    <w:rsid w:val="005D5453"/>
    <w:rsid w:val="005D54EB"/>
    <w:rsid w:val="005D5783"/>
    <w:rsid w:val="005D62EF"/>
    <w:rsid w:val="005D787B"/>
    <w:rsid w:val="005D794C"/>
    <w:rsid w:val="005D7A7E"/>
    <w:rsid w:val="005E0E22"/>
    <w:rsid w:val="005E12DB"/>
    <w:rsid w:val="005E1645"/>
    <w:rsid w:val="005E1B87"/>
    <w:rsid w:val="005E2941"/>
    <w:rsid w:val="005E2ADA"/>
    <w:rsid w:val="005E3080"/>
    <w:rsid w:val="005E3858"/>
    <w:rsid w:val="005E38AB"/>
    <w:rsid w:val="005E3954"/>
    <w:rsid w:val="005E4120"/>
    <w:rsid w:val="005E4594"/>
    <w:rsid w:val="005E4A1B"/>
    <w:rsid w:val="005E4CBC"/>
    <w:rsid w:val="005E537F"/>
    <w:rsid w:val="005E5903"/>
    <w:rsid w:val="005E5A06"/>
    <w:rsid w:val="005E6B65"/>
    <w:rsid w:val="005E7879"/>
    <w:rsid w:val="005E7B06"/>
    <w:rsid w:val="005E7E39"/>
    <w:rsid w:val="005F139F"/>
    <w:rsid w:val="005F1F9B"/>
    <w:rsid w:val="005F44BC"/>
    <w:rsid w:val="005F4ECC"/>
    <w:rsid w:val="005F514F"/>
    <w:rsid w:val="005F58D8"/>
    <w:rsid w:val="005F5CDB"/>
    <w:rsid w:val="005F5E05"/>
    <w:rsid w:val="005F60BA"/>
    <w:rsid w:val="005F651D"/>
    <w:rsid w:val="005F68A7"/>
    <w:rsid w:val="005F72CE"/>
    <w:rsid w:val="006006FB"/>
    <w:rsid w:val="00600A4B"/>
    <w:rsid w:val="00601134"/>
    <w:rsid w:val="00601D72"/>
    <w:rsid w:val="00601F63"/>
    <w:rsid w:val="0060273E"/>
    <w:rsid w:val="00602A20"/>
    <w:rsid w:val="00603829"/>
    <w:rsid w:val="006045A8"/>
    <w:rsid w:val="006050C8"/>
    <w:rsid w:val="0060596D"/>
    <w:rsid w:val="00605C34"/>
    <w:rsid w:val="00606080"/>
    <w:rsid w:val="006062F7"/>
    <w:rsid w:val="0060683B"/>
    <w:rsid w:val="00606B98"/>
    <w:rsid w:val="00606E5F"/>
    <w:rsid w:val="00607E38"/>
    <w:rsid w:val="00610D01"/>
    <w:rsid w:val="0061117E"/>
    <w:rsid w:val="006121FC"/>
    <w:rsid w:val="00612B76"/>
    <w:rsid w:val="00613034"/>
    <w:rsid w:val="0061336F"/>
    <w:rsid w:val="00613DF9"/>
    <w:rsid w:val="006146B7"/>
    <w:rsid w:val="00615155"/>
    <w:rsid w:val="006152CB"/>
    <w:rsid w:val="006153AF"/>
    <w:rsid w:val="006155CE"/>
    <w:rsid w:val="00616434"/>
    <w:rsid w:val="0061648B"/>
    <w:rsid w:val="00617CA4"/>
    <w:rsid w:val="00617E0E"/>
    <w:rsid w:val="00617E76"/>
    <w:rsid w:val="0062045C"/>
    <w:rsid w:val="0062150E"/>
    <w:rsid w:val="0062155F"/>
    <w:rsid w:val="00621661"/>
    <w:rsid w:val="00621C78"/>
    <w:rsid w:val="006220BF"/>
    <w:rsid w:val="00622A1B"/>
    <w:rsid w:val="006236EC"/>
    <w:rsid w:val="006245E0"/>
    <w:rsid w:val="0062474E"/>
    <w:rsid w:val="0062532C"/>
    <w:rsid w:val="006257D1"/>
    <w:rsid w:val="006258E8"/>
    <w:rsid w:val="00625FCC"/>
    <w:rsid w:val="006267ED"/>
    <w:rsid w:val="00626DDD"/>
    <w:rsid w:val="006270C8"/>
    <w:rsid w:val="00627127"/>
    <w:rsid w:val="00627A2A"/>
    <w:rsid w:val="00627F3F"/>
    <w:rsid w:val="006306AB"/>
    <w:rsid w:val="00631B42"/>
    <w:rsid w:val="00631D72"/>
    <w:rsid w:val="00632E44"/>
    <w:rsid w:val="00633A23"/>
    <w:rsid w:val="00633B16"/>
    <w:rsid w:val="006340CD"/>
    <w:rsid w:val="006355ED"/>
    <w:rsid w:val="00635906"/>
    <w:rsid w:val="006365A9"/>
    <w:rsid w:val="00636834"/>
    <w:rsid w:val="006377C5"/>
    <w:rsid w:val="00641A09"/>
    <w:rsid w:val="0064237A"/>
    <w:rsid w:val="006424DD"/>
    <w:rsid w:val="00643538"/>
    <w:rsid w:val="00643E87"/>
    <w:rsid w:val="006441B5"/>
    <w:rsid w:val="00644CF8"/>
    <w:rsid w:val="00644D3D"/>
    <w:rsid w:val="00644DE8"/>
    <w:rsid w:val="00645DE6"/>
    <w:rsid w:val="006463A1"/>
    <w:rsid w:val="00646460"/>
    <w:rsid w:val="00646515"/>
    <w:rsid w:val="00646555"/>
    <w:rsid w:val="00647837"/>
    <w:rsid w:val="006479B4"/>
    <w:rsid w:val="00650C35"/>
    <w:rsid w:val="00650F00"/>
    <w:rsid w:val="00652236"/>
    <w:rsid w:val="006524F9"/>
    <w:rsid w:val="006526CA"/>
    <w:rsid w:val="00652A54"/>
    <w:rsid w:val="00652C5D"/>
    <w:rsid w:val="0065323D"/>
    <w:rsid w:val="00654F43"/>
    <w:rsid w:val="0065538A"/>
    <w:rsid w:val="0065543A"/>
    <w:rsid w:val="00655529"/>
    <w:rsid w:val="00655582"/>
    <w:rsid w:val="00655D8A"/>
    <w:rsid w:val="00655FBA"/>
    <w:rsid w:val="006568F2"/>
    <w:rsid w:val="00656E6F"/>
    <w:rsid w:val="00657B6C"/>
    <w:rsid w:val="0066004D"/>
    <w:rsid w:val="006620CD"/>
    <w:rsid w:val="0066236E"/>
    <w:rsid w:val="006623C6"/>
    <w:rsid w:val="0066253C"/>
    <w:rsid w:val="00663A44"/>
    <w:rsid w:val="0066496F"/>
    <w:rsid w:val="006653D7"/>
    <w:rsid w:val="00666104"/>
    <w:rsid w:val="0066656E"/>
    <w:rsid w:val="00666FB9"/>
    <w:rsid w:val="006673CE"/>
    <w:rsid w:val="006675CA"/>
    <w:rsid w:val="006677B9"/>
    <w:rsid w:val="006677DC"/>
    <w:rsid w:val="0067096A"/>
    <w:rsid w:val="00670D66"/>
    <w:rsid w:val="00671307"/>
    <w:rsid w:val="00671643"/>
    <w:rsid w:val="006721D4"/>
    <w:rsid w:val="006724EC"/>
    <w:rsid w:val="006734CF"/>
    <w:rsid w:val="0067387B"/>
    <w:rsid w:val="00674235"/>
    <w:rsid w:val="006742A4"/>
    <w:rsid w:val="006742FC"/>
    <w:rsid w:val="00674318"/>
    <w:rsid w:val="00674543"/>
    <w:rsid w:val="00674D33"/>
    <w:rsid w:val="00675AD3"/>
    <w:rsid w:val="006763F1"/>
    <w:rsid w:val="00676E82"/>
    <w:rsid w:val="006804A3"/>
    <w:rsid w:val="0068085D"/>
    <w:rsid w:val="00680EA0"/>
    <w:rsid w:val="006814CF"/>
    <w:rsid w:val="00681705"/>
    <w:rsid w:val="0068259F"/>
    <w:rsid w:val="00682621"/>
    <w:rsid w:val="0068264A"/>
    <w:rsid w:val="00682C31"/>
    <w:rsid w:val="00682C9B"/>
    <w:rsid w:val="00682DAA"/>
    <w:rsid w:val="00682E84"/>
    <w:rsid w:val="00683300"/>
    <w:rsid w:val="006834C3"/>
    <w:rsid w:val="006837E9"/>
    <w:rsid w:val="006838DD"/>
    <w:rsid w:val="006846A4"/>
    <w:rsid w:val="006849FC"/>
    <w:rsid w:val="00684B34"/>
    <w:rsid w:val="00685231"/>
    <w:rsid w:val="00685BDA"/>
    <w:rsid w:val="00685C27"/>
    <w:rsid w:val="006860B7"/>
    <w:rsid w:val="00686F86"/>
    <w:rsid w:val="006874EB"/>
    <w:rsid w:val="00690150"/>
    <w:rsid w:val="00690933"/>
    <w:rsid w:val="00690D6B"/>
    <w:rsid w:val="006915B3"/>
    <w:rsid w:val="00691705"/>
    <w:rsid w:val="00691A31"/>
    <w:rsid w:val="006926EB"/>
    <w:rsid w:val="0069311F"/>
    <w:rsid w:val="006933E5"/>
    <w:rsid w:val="00693776"/>
    <w:rsid w:val="006939A2"/>
    <w:rsid w:val="00693BE7"/>
    <w:rsid w:val="00694922"/>
    <w:rsid w:val="0069531B"/>
    <w:rsid w:val="00695ADE"/>
    <w:rsid w:val="0069612D"/>
    <w:rsid w:val="00696EC0"/>
    <w:rsid w:val="00697068"/>
    <w:rsid w:val="00697AED"/>
    <w:rsid w:val="006A19A7"/>
    <w:rsid w:val="006A2265"/>
    <w:rsid w:val="006A2328"/>
    <w:rsid w:val="006A24F4"/>
    <w:rsid w:val="006A2622"/>
    <w:rsid w:val="006A2A62"/>
    <w:rsid w:val="006A2C01"/>
    <w:rsid w:val="006A2F79"/>
    <w:rsid w:val="006A3979"/>
    <w:rsid w:val="006A3C33"/>
    <w:rsid w:val="006A43FC"/>
    <w:rsid w:val="006A47C1"/>
    <w:rsid w:val="006A4C92"/>
    <w:rsid w:val="006A4EFD"/>
    <w:rsid w:val="006A5274"/>
    <w:rsid w:val="006A52D7"/>
    <w:rsid w:val="006A58CE"/>
    <w:rsid w:val="006A5907"/>
    <w:rsid w:val="006A619A"/>
    <w:rsid w:val="006A61B4"/>
    <w:rsid w:val="006A7B9E"/>
    <w:rsid w:val="006B0D5F"/>
    <w:rsid w:val="006B101F"/>
    <w:rsid w:val="006B1050"/>
    <w:rsid w:val="006B2556"/>
    <w:rsid w:val="006B2ECD"/>
    <w:rsid w:val="006B30F3"/>
    <w:rsid w:val="006B328F"/>
    <w:rsid w:val="006B340F"/>
    <w:rsid w:val="006B357A"/>
    <w:rsid w:val="006B3891"/>
    <w:rsid w:val="006B3A56"/>
    <w:rsid w:val="006B516F"/>
    <w:rsid w:val="006B546E"/>
    <w:rsid w:val="006B55C4"/>
    <w:rsid w:val="006B5A31"/>
    <w:rsid w:val="006B5E85"/>
    <w:rsid w:val="006B5ECF"/>
    <w:rsid w:val="006B60D5"/>
    <w:rsid w:val="006B676B"/>
    <w:rsid w:val="006B6807"/>
    <w:rsid w:val="006B6E22"/>
    <w:rsid w:val="006C0593"/>
    <w:rsid w:val="006C1AAF"/>
    <w:rsid w:val="006C1B7E"/>
    <w:rsid w:val="006C22D1"/>
    <w:rsid w:val="006C2989"/>
    <w:rsid w:val="006C29BD"/>
    <w:rsid w:val="006C3A44"/>
    <w:rsid w:val="006C4F57"/>
    <w:rsid w:val="006C55A9"/>
    <w:rsid w:val="006C5677"/>
    <w:rsid w:val="006C5A91"/>
    <w:rsid w:val="006C5B43"/>
    <w:rsid w:val="006C6220"/>
    <w:rsid w:val="006C6EBB"/>
    <w:rsid w:val="006C706B"/>
    <w:rsid w:val="006C7694"/>
    <w:rsid w:val="006C7925"/>
    <w:rsid w:val="006D0133"/>
    <w:rsid w:val="006D076D"/>
    <w:rsid w:val="006D0781"/>
    <w:rsid w:val="006D30EC"/>
    <w:rsid w:val="006D3263"/>
    <w:rsid w:val="006D353B"/>
    <w:rsid w:val="006D36C1"/>
    <w:rsid w:val="006D3B04"/>
    <w:rsid w:val="006D3D2E"/>
    <w:rsid w:val="006D3E39"/>
    <w:rsid w:val="006D3ED7"/>
    <w:rsid w:val="006D48A0"/>
    <w:rsid w:val="006D4B8B"/>
    <w:rsid w:val="006D4EBA"/>
    <w:rsid w:val="006D506C"/>
    <w:rsid w:val="006D58C9"/>
    <w:rsid w:val="006D5AEE"/>
    <w:rsid w:val="006D5B0B"/>
    <w:rsid w:val="006D6913"/>
    <w:rsid w:val="006D7C54"/>
    <w:rsid w:val="006E076B"/>
    <w:rsid w:val="006E07D8"/>
    <w:rsid w:val="006E1435"/>
    <w:rsid w:val="006E1A56"/>
    <w:rsid w:val="006E22BB"/>
    <w:rsid w:val="006E22E6"/>
    <w:rsid w:val="006E253C"/>
    <w:rsid w:val="006E259D"/>
    <w:rsid w:val="006E2B15"/>
    <w:rsid w:val="006E2CAA"/>
    <w:rsid w:val="006E2DFA"/>
    <w:rsid w:val="006E34F3"/>
    <w:rsid w:val="006E472F"/>
    <w:rsid w:val="006E4EF7"/>
    <w:rsid w:val="006E51F2"/>
    <w:rsid w:val="006E523D"/>
    <w:rsid w:val="006E52EC"/>
    <w:rsid w:val="006E5906"/>
    <w:rsid w:val="006E61D9"/>
    <w:rsid w:val="006E6359"/>
    <w:rsid w:val="006E76ED"/>
    <w:rsid w:val="006E7723"/>
    <w:rsid w:val="006F0222"/>
    <w:rsid w:val="006F05D4"/>
    <w:rsid w:val="006F132C"/>
    <w:rsid w:val="006F192F"/>
    <w:rsid w:val="006F1EF4"/>
    <w:rsid w:val="006F1F34"/>
    <w:rsid w:val="006F271F"/>
    <w:rsid w:val="006F27C2"/>
    <w:rsid w:val="006F29C0"/>
    <w:rsid w:val="006F3366"/>
    <w:rsid w:val="006F3BC0"/>
    <w:rsid w:val="006F3E40"/>
    <w:rsid w:val="006F455C"/>
    <w:rsid w:val="006F4FBC"/>
    <w:rsid w:val="006F5E2D"/>
    <w:rsid w:val="006F6189"/>
    <w:rsid w:val="006F67FC"/>
    <w:rsid w:val="006F6EBE"/>
    <w:rsid w:val="006F774B"/>
    <w:rsid w:val="006F7CF1"/>
    <w:rsid w:val="006F7D4F"/>
    <w:rsid w:val="006F7F56"/>
    <w:rsid w:val="007001DC"/>
    <w:rsid w:val="00700360"/>
    <w:rsid w:val="00700489"/>
    <w:rsid w:val="00700D90"/>
    <w:rsid w:val="00702854"/>
    <w:rsid w:val="00702BA0"/>
    <w:rsid w:val="00702FDC"/>
    <w:rsid w:val="00703151"/>
    <w:rsid w:val="00703997"/>
    <w:rsid w:val="00704922"/>
    <w:rsid w:val="00704AA4"/>
    <w:rsid w:val="0070546A"/>
    <w:rsid w:val="00706E70"/>
    <w:rsid w:val="007079C7"/>
    <w:rsid w:val="00710140"/>
    <w:rsid w:val="00710878"/>
    <w:rsid w:val="00710E6E"/>
    <w:rsid w:val="00710E92"/>
    <w:rsid w:val="00710EC9"/>
    <w:rsid w:val="00711184"/>
    <w:rsid w:val="00713ED1"/>
    <w:rsid w:val="0071491E"/>
    <w:rsid w:val="00714B51"/>
    <w:rsid w:val="007154FD"/>
    <w:rsid w:val="00716183"/>
    <w:rsid w:val="007162A5"/>
    <w:rsid w:val="00716538"/>
    <w:rsid w:val="0071687E"/>
    <w:rsid w:val="00716936"/>
    <w:rsid w:val="00716E67"/>
    <w:rsid w:val="0071784C"/>
    <w:rsid w:val="0072014A"/>
    <w:rsid w:val="00720371"/>
    <w:rsid w:val="007214C4"/>
    <w:rsid w:val="007215A1"/>
    <w:rsid w:val="007216EC"/>
    <w:rsid w:val="00721BBF"/>
    <w:rsid w:val="00721CED"/>
    <w:rsid w:val="00721EBE"/>
    <w:rsid w:val="00722170"/>
    <w:rsid w:val="0072286A"/>
    <w:rsid w:val="00722893"/>
    <w:rsid w:val="007229F2"/>
    <w:rsid w:val="007231D7"/>
    <w:rsid w:val="00723B24"/>
    <w:rsid w:val="00723CCA"/>
    <w:rsid w:val="0072436B"/>
    <w:rsid w:val="00724640"/>
    <w:rsid w:val="007247EF"/>
    <w:rsid w:val="00724E11"/>
    <w:rsid w:val="007258AC"/>
    <w:rsid w:val="00725D2A"/>
    <w:rsid w:val="00725EF3"/>
    <w:rsid w:val="00725FB4"/>
    <w:rsid w:val="007262A0"/>
    <w:rsid w:val="0072632B"/>
    <w:rsid w:val="0072668B"/>
    <w:rsid w:val="00726E40"/>
    <w:rsid w:val="00730407"/>
    <w:rsid w:val="0073080A"/>
    <w:rsid w:val="00730CAC"/>
    <w:rsid w:val="00731090"/>
    <w:rsid w:val="007315FF"/>
    <w:rsid w:val="0073186E"/>
    <w:rsid w:val="007326FA"/>
    <w:rsid w:val="00732C64"/>
    <w:rsid w:val="00732C6B"/>
    <w:rsid w:val="00733C55"/>
    <w:rsid w:val="007341E2"/>
    <w:rsid w:val="007343CD"/>
    <w:rsid w:val="007345D0"/>
    <w:rsid w:val="00734976"/>
    <w:rsid w:val="007352DA"/>
    <w:rsid w:val="00735B19"/>
    <w:rsid w:val="00736706"/>
    <w:rsid w:val="00736A4A"/>
    <w:rsid w:val="00736D01"/>
    <w:rsid w:val="00736EAD"/>
    <w:rsid w:val="007377B3"/>
    <w:rsid w:val="00737A6E"/>
    <w:rsid w:val="007400EB"/>
    <w:rsid w:val="00740133"/>
    <w:rsid w:val="00740317"/>
    <w:rsid w:val="0074077E"/>
    <w:rsid w:val="00740A21"/>
    <w:rsid w:val="00740AEB"/>
    <w:rsid w:val="00740F4E"/>
    <w:rsid w:val="0074124C"/>
    <w:rsid w:val="00741B88"/>
    <w:rsid w:val="007448C4"/>
    <w:rsid w:val="00744B63"/>
    <w:rsid w:val="007450A6"/>
    <w:rsid w:val="00745198"/>
    <w:rsid w:val="00745AF0"/>
    <w:rsid w:val="00745C55"/>
    <w:rsid w:val="0074675D"/>
    <w:rsid w:val="007471BE"/>
    <w:rsid w:val="00750710"/>
    <w:rsid w:val="00750DE8"/>
    <w:rsid w:val="00751684"/>
    <w:rsid w:val="00752EA6"/>
    <w:rsid w:val="0075427C"/>
    <w:rsid w:val="00754487"/>
    <w:rsid w:val="007545DC"/>
    <w:rsid w:val="007551E3"/>
    <w:rsid w:val="0075697A"/>
    <w:rsid w:val="00756B9A"/>
    <w:rsid w:val="00757454"/>
    <w:rsid w:val="00760724"/>
    <w:rsid w:val="00760847"/>
    <w:rsid w:val="00760848"/>
    <w:rsid w:val="007611C0"/>
    <w:rsid w:val="007611DA"/>
    <w:rsid w:val="00762486"/>
    <w:rsid w:val="00762FDD"/>
    <w:rsid w:val="007633AE"/>
    <w:rsid w:val="0076435C"/>
    <w:rsid w:val="007647FD"/>
    <w:rsid w:val="00764AF2"/>
    <w:rsid w:val="00764F8D"/>
    <w:rsid w:val="00765A7F"/>
    <w:rsid w:val="00765C9A"/>
    <w:rsid w:val="00766213"/>
    <w:rsid w:val="00766BAB"/>
    <w:rsid w:val="00766CC5"/>
    <w:rsid w:val="007675CE"/>
    <w:rsid w:val="00767725"/>
    <w:rsid w:val="007703DA"/>
    <w:rsid w:val="00770B07"/>
    <w:rsid w:val="00772332"/>
    <w:rsid w:val="00772389"/>
    <w:rsid w:val="00772529"/>
    <w:rsid w:val="00773072"/>
    <w:rsid w:val="007735FF"/>
    <w:rsid w:val="00773706"/>
    <w:rsid w:val="00773D58"/>
    <w:rsid w:val="00773FCB"/>
    <w:rsid w:val="007742CA"/>
    <w:rsid w:val="007750D7"/>
    <w:rsid w:val="00775B80"/>
    <w:rsid w:val="00775BFB"/>
    <w:rsid w:val="00775CD1"/>
    <w:rsid w:val="00776CC6"/>
    <w:rsid w:val="007773FF"/>
    <w:rsid w:val="00777BC4"/>
    <w:rsid w:val="00777ED6"/>
    <w:rsid w:val="007804E2"/>
    <w:rsid w:val="00780E77"/>
    <w:rsid w:val="007812D8"/>
    <w:rsid w:val="0078237D"/>
    <w:rsid w:val="00782812"/>
    <w:rsid w:val="00782A92"/>
    <w:rsid w:val="00782AA3"/>
    <w:rsid w:val="00783221"/>
    <w:rsid w:val="00783B13"/>
    <w:rsid w:val="00784620"/>
    <w:rsid w:val="007848D7"/>
    <w:rsid w:val="00784905"/>
    <w:rsid w:val="00784E6F"/>
    <w:rsid w:val="00785A46"/>
    <w:rsid w:val="00785C7F"/>
    <w:rsid w:val="0078601E"/>
    <w:rsid w:val="007864C6"/>
    <w:rsid w:val="0078693A"/>
    <w:rsid w:val="00787F00"/>
    <w:rsid w:val="00790344"/>
    <w:rsid w:val="00790457"/>
    <w:rsid w:val="007912D6"/>
    <w:rsid w:val="00791377"/>
    <w:rsid w:val="00791BBA"/>
    <w:rsid w:val="00792F68"/>
    <w:rsid w:val="00793258"/>
    <w:rsid w:val="007932B4"/>
    <w:rsid w:val="00793406"/>
    <w:rsid w:val="00793770"/>
    <w:rsid w:val="00793D24"/>
    <w:rsid w:val="00793E68"/>
    <w:rsid w:val="007955DC"/>
    <w:rsid w:val="007957AD"/>
    <w:rsid w:val="007958C1"/>
    <w:rsid w:val="00796538"/>
    <w:rsid w:val="007966D3"/>
    <w:rsid w:val="007967DF"/>
    <w:rsid w:val="00796ACA"/>
    <w:rsid w:val="00796D7E"/>
    <w:rsid w:val="00797A6D"/>
    <w:rsid w:val="007A060F"/>
    <w:rsid w:val="007A07C9"/>
    <w:rsid w:val="007A176F"/>
    <w:rsid w:val="007A1B4A"/>
    <w:rsid w:val="007A29FB"/>
    <w:rsid w:val="007A31C6"/>
    <w:rsid w:val="007A326A"/>
    <w:rsid w:val="007A3738"/>
    <w:rsid w:val="007A3749"/>
    <w:rsid w:val="007A3DE5"/>
    <w:rsid w:val="007A4465"/>
    <w:rsid w:val="007A4D13"/>
    <w:rsid w:val="007A61CA"/>
    <w:rsid w:val="007A6395"/>
    <w:rsid w:val="007A6B44"/>
    <w:rsid w:val="007A6EC0"/>
    <w:rsid w:val="007A7085"/>
    <w:rsid w:val="007A7313"/>
    <w:rsid w:val="007A79A4"/>
    <w:rsid w:val="007B025F"/>
    <w:rsid w:val="007B05B8"/>
    <w:rsid w:val="007B07A3"/>
    <w:rsid w:val="007B1C2B"/>
    <w:rsid w:val="007B1E16"/>
    <w:rsid w:val="007B2022"/>
    <w:rsid w:val="007B211D"/>
    <w:rsid w:val="007B2EA9"/>
    <w:rsid w:val="007B31B6"/>
    <w:rsid w:val="007B35DD"/>
    <w:rsid w:val="007B3A6C"/>
    <w:rsid w:val="007B5210"/>
    <w:rsid w:val="007B5D7D"/>
    <w:rsid w:val="007B613C"/>
    <w:rsid w:val="007B7420"/>
    <w:rsid w:val="007B7974"/>
    <w:rsid w:val="007B7C3F"/>
    <w:rsid w:val="007C01C3"/>
    <w:rsid w:val="007C09AA"/>
    <w:rsid w:val="007C0B15"/>
    <w:rsid w:val="007C0E12"/>
    <w:rsid w:val="007C1A99"/>
    <w:rsid w:val="007C29E1"/>
    <w:rsid w:val="007C315F"/>
    <w:rsid w:val="007C326E"/>
    <w:rsid w:val="007C3A8E"/>
    <w:rsid w:val="007C3C58"/>
    <w:rsid w:val="007C442E"/>
    <w:rsid w:val="007C5525"/>
    <w:rsid w:val="007C586E"/>
    <w:rsid w:val="007C6364"/>
    <w:rsid w:val="007C6D4C"/>
    <w:rsid w:val="007C6DD3"/>
    <w:rsid w:val="007C7973"/>
    <w:rsid w:val="007D0025"/>
    <w:rsid w:val="007D07CE"/>
    <w:rsid w:val="007D11E2"/>
    <w:rsid w:val="007D139D"/>
    <w:rsid w:val="007D29FC"/>
    <w:rsid w:val="007D2B46"/>
    <w:rsid w:val="007D2FDD"/>
    <w:rsid w:val="007D3BF7"/>
    <w:rsid w:val="007D4E70"/>
    <w:rsid w:val="007D5038"/>
    <w:rsid w:val="007D55F7"/>
    <w:rsid w:val="007D562D"/>
    <w:rsid w:val="007D600F"/>
    <w:rsid w:val="007D6875"/>
    <w:rsid w:val="007D692A"/>
    <w:rsid w:val="007D6BE7"/>
    <w:rsid w:val="007D739F"/>
    <w:rsid w:val="007D77B0"/>
    <w:rsid w:val="007D7A74"/>
    <w:rsid w:val="007D7E1A"/>
    <w:rsid w:val="007E06D2"/>
    <w:rsid w:val="007E07CA"/>
    <w:rsid w:val="007E1204"/>
    <w:rsid w:val="007E1413"/>
    <w:rsid w:val="007E19CD"/>
    <w:rsid w:val="007E25AD"/>
    <w:rsid w:val="007E2BDC"/>
    <w:rsid w:val="007E3257"/>
    <w:rsid w:val="007E3AEA"/>
    <w:rsid w:val="007E4FAB"/>
    <w:rsid w:val="007E580F"/>
    <w:rsid w:val="007E63C5"/>
    <w:rsid w:val="007E6445"/>
    <w:rsid w:val="007E6467"/>
    <w:rsid w:val="007E6520"/>
    <w:rsid w:val="007E6C5A"/>
    <w:rsid w:val="007E70FC"/>
    <w:rsid w:val="007E7FF4"/>
    <w:rsid w:val="007F0A1D"/>
    <w:rsid w:val="007F1E57"/>
    <w:rsid w:val="007F252B"/>
    <w:rsid w:val="007F3E28"/>
    <w:rsid w:val="007F54BA"/>
    <w:rsid w:val="007F54FE"/>
    <w:rsid w:val="007F5667"/>
    <w:rsid w:val="007F5E4B"/>
    <w:rsid w:val="007F5E68"/>
    <w:rsid w:val="007F6217"/>
    <w:rsid w:val="007F6D96"/>
    <w:rsid w:val="00800873"/>
    <w:rsid w:val="00800E76"/>
    <w:rsid w:val="008014E9"/>
    <w:rsid w:val="00801F90"/>
    <w:rsid w:val="00801FD5"/>
    <w:rsid w:val="00802486"/>
    <w:rsid w:val="008024D5"/>
    <w:rsid w:val="00802524"/>
    <w:rsid w:val="00802A1B"/>
    <w:rsid w:val="008037E6"/>
    <w:rsid w:val="008038E6"/>
    <w:rsid w:val="00804B0D"/>
    <w:rsid w:val="00804E66"/>
    <w:rsid w:val="00805014"/>
    <w:rsid w:val="00805BEA"/>
    <w:rsid w:val="00805DD1"/>
    <w:rsid w:val="0080672E"/>
    <w:rsid w:val="00806840"/>
    <w:rsid w:val="00806F46"/>
    <w:rsid w:val="00807BD3"/>
    <w:rsid w:val="008100C2"/>
    <w:rsid w:val="00810BEB"/>
    <w:rsid w:val="00811398"/>
    <w:rsid w:val="00811718"/>
    <w:rsid w:val="00811C1E"/>
    <w:rsid w:val="00811FC1"/>
    <w:rsid w:val="00812B5D"/>
    <w:rsid w:val="008131C9"/>
    <w:rsid w:val="0081329A"/>
    <w:rsid w:val="00813A1B"/>
    <w:rsid w:val="00813C53"/>
    <w:rsid w:val="00813C91"/>
    <w:rsid w:val="00814119"/>
    <w:rsid w:val="00814505"/>
    <w:rsid w:val="0081568F"/>
    <w:rsid w:val="00815761"/>
    <w:rsid w:val="0081685D"/>
    <w:rsid w:val="00816B95"/>
    <w:rsid w:val="00817605"/>
    <w:rsid w:val="00817D73"/>
    <w:rsid w:val="00817D89"/>
    <w:rsid w:val="00817EA2"/>
    <w:rsid w:val="00817FAB"/>
    <w:rsid w:val="00820989"/>
    <w:rsid w:val="008209BD"/>
    <w:rsid w:val="0082134E"/>
    <w:rsid w:val="00822980"/>
    <w:rsid w:val="00822D1B"/>
    <w:rsid w:val="00822D38"/>
    <w:rsid w:val="00822DD3"/>
    <w:rsid w:val="008230AA"/>
    <w:rsid w:val="00823FDE"/>
    <w:rsid w:val="008243A9"/>
    <w:rsid w:val="00824489"/>
    <w:rsid w:val="008249EA"/>
    <w:rsid w:val="008257CF"/>
    <w:rsid w:val="008258E8"/>
    <w:rsid w:val="00825937"/>
    <w:rsid w:val="00825B8F"/>
    <w:rsid w:val="008260F3"/>
    <w:rsid w:val="008263B5"/>
    <w:rsid w:val="00826DF8"/>
    <w:rsid w:val="00826F3E"/>
    <w:rsid w:val="00827810"/>
    <w:rsid w:val="00827A63"/>
    <w:rsid w:val="00827E52"/>
    <w:rsid w:val="00830FFC"/>
    <w:rsid w:val="00831207"/>
    <w:rsid w:val="008316BC"/>
    <w:rsid w:val="008331E3"/>
    <w:rsid w:val="0083331B"/>
    <w:rsid w:val="00833988"/>
    <w:rsid w:val="00834805"/>
    <w:rsid w:val="00834CE5"/>
    <w:rsid w:val="0083502E"/>
    <w:rsid w:val="00835468"/>
    <w:rsid w:val="008358C4"/>
    <w:rsid w:val="00835E6F"/>
    <w:rsid w:val="00836A47"/>
    <w:rsid w:val="00836F80"/>
    <w:rsid w:val="0083719C"/>
    <w:rsid w:val="008374AC"/>
    <w:rsid w:val="00840158"/>
    <w:rsid w:val="008403AC"/>
    <w:rsid w:val="00840CF8"/>
    <w:rsid w:val="00841E57"/>
    <w:rsid w:val="00841E81"/>
    <w:rsid w:val="008422DC"/>
    <w:rsid w:val="008443B8"/>
    <w:rsid w:val="008443BA"/>
    <w:rsid w:val="00844BC1"/>
    <w:rsid w:val="00845CFC"/>
    <w:rsid w:val="00846944"/>
    <w:rsid w:val="00846E3D"/>
    <w:rsid w:val="00847563"/>
    <w:rsid w:val="00847724"/>
    <w:rsid w:val="00847CCA"/>
    <w:rsid w:val="0085067C"/>
    <w:rsid w:val="00850B7C"/>
    <w:rsid w:val="00850B8F"/>
    <w:rsid w:val="00850C2C"/>
    <w:rsid w:val="00851111"/>
    <w:rsid w:val="00851185"/>
    <w:rsid w:val="00851402"/>
    <w:rsid w:val="0085149F"/>
    <w:rsid w:val="008515A5"/>
    <w:rsid w:val="008519E0"/>
    <w:rsid w:val="00851E47"/>
    <w:rsid w:val="008522B2"/>
    <w:rsid w:val="00852531"/>
    <w:rsid w:val="00852E55"/>
    <w:rsid w:val="00852EA8"/>
    <w:rsid w:val="00853C27"/>
    <w:rsid w:val="008544FB"/>
    <w:rsid w:val="00854C72"/>
    <w:rsid w:val="00854E33"/>
    <w:rsid w:val="00854E41"/>
    <w:rsid w:val="00856141"/>
    <w:rsid w:val="00856E51"/>
    <w:rsid w:val="00857A07"/>
    <w:rsid w:val="00860AD9"/>
    <w:rsid w:val="00860B22"/>
    <w:rsid w:val="00860B4E"/>
    <w:rsid w:val="00861C6F"/>
    <w:rsid w:val="0086211B"/>
    <w:rsid w:val="00862873"/>
    <w:rsid w:val="00863060"/>
    <w:rsid w:val="008630E6"/>
    <w:rsid w:val="008633ED"/>
    <w:rsid w:val="00863C17"/>
    <w:rsid w:val="00864C2F"/>
    <w:rsid w:val="00864FA2"/>
    <w:rsid w:val="00865609"/>
    <w:rsid w:val="0086562A"/>
    <w:rsid w:val="008657CF"/>
    <w:rsid w:val="00865B2A"/>
    <w:rsid w:val="00865E13"/>
    <w:rsid w:val="00866416"/>
    <w:rsid w:val="00866536"/>
    <w:rsid w:val="00867C86"/>
    <w:rsid w:val="00867D76"/>
    <w:rsid w:val="00870000"/>
    <w:rsid w:val="008702A0"/>
    <w:rsid w:val="00870740"/>
    <w:rsid w:val="008709AB"/>
    <w:rsid w:val="008712CD"/>
    <w:rsid w:val="00871503"/>
    <w:rsid w:val="00871658"/>
    <w:rsid w:val="008716E3"/>
    <w:rsid w:val="00871913"/>
    <w:rsid w:val="0087191E"/>
    <w:rsid w:val="00871F39"/>
    <w:rsid w:val="00872F40"/>
    <w:rsid w:val="008730B6"/>
    <w:rsid w:val="008733C6"/>
    <w:rsid w:val="00873CAF"/>
    <w:rsid w:val="00874A5E"/>
    <w:rsid w:val="00874CD1"/>
    <w:rsid w:val="008759F3"/>
    <w:rsid w:val="00875EB5"/>
    <w:rsid w:val="00876C6A"/>
    <w:rsid w:val="00877254"/>
    <w:rsid w:val="008779E7"/>
    <w:rsid w:val="00877E51"/>
    <w:rsid w:val="00877FE3"/>
    <w:rsid w:val="0088004E"/>
    <w:rsid w:val="00880114"/>
    <w:rsid w:val="00880C88"/>
    <w:rsid w:val="00880FC2"/>
    <w:rsid w:val="0088199A"/>
    <w:rsid w:val="00881D3D"/>
    <w:rsid w:val="00882CBD"/>
    <w:rsid w:val="008830BF"/>
    <w:rsid w:val="00884711"/>
    <w:rsid w:val="0088476A"/>
    <w:rsid w:val="00884A1E"/>
    <w:rsid w:val="00884B71"/>
    <w:rsid w:val="00884BA5"/>
    <w:rsid w:val="00884BC5"/>
    <w:rsid w:val="00884CCC"/>
    <w:rsid w:val="00884D1C"/>
    <w:rsid w:val="00885C51"/>
    <w:rsid w:val="00885C58"/>
    <w:rsid w:val="008868FA"/>
    <w:rsid w:val="00886CD9"/>
    <w:rsid w:val="008871AD"/>
    <w:rsid w:val="0088740B"/>
    <w:rsid w:val="008879B2"/>
    <w:rsid w:val="00890059"/>
    <w:rsid w:val="00890A43"/>
    <w:rsid w:val="00890C31"/>
    <w:rsid w:val="008916A1"/>
    <w:rsid w:val="00891D64"/>
    <w:rsid w:val="00892215"/>
    <w:rsid w:val="0089272A"/>
    <w:rsid w:val="00892EA5"/>
    <w:rsid w:val="00893C20"/>
    <w:rsid w:val="00893FDC"/>
    <w:rsid w:val="0089427C"/>
    <w:rsid w:val="008942FF"/>
    <w:rsid w:val="00894908"/>
    <w:rsid w:val="0089523E"/>
    <w:rsid w:val="008953D2"/>
    <w:rsid w:val="008A0F37"/>
    <w:rsid w:val="008A1276"/>
    <w:rsid w:val="008A29CC"/>
    <w:rsid w:val="008A2F95"/>
    <w:rsid w:val="008A38C3"/>
    <w:rsid w:val="008A45C1"/>
    <w:rsid w:val="008A4BC4"/>
    <w:rsid w:val="008A4D49"/>
    <w:rsid w:val="008A51D3"/>
    <w:rsid w:val="008A5D28"/>
    <w:rsid w:val="008A68B4"/>
    <w:rsid w:val="008A7498"/>
    <w:rsid w:val="008A77E6"/>
    <w:rsid w:val="008A7E3E"/>
    <w:rsid w:val="008B0599"/>
    <w:rsid w:val="008B11A5"/>
    <w:rsid w:val="008B11B1"/>
    <w:rsid w:val="008B129B"/>
    <w:rsid w:val="008B1BD9"/>
    <w:rsid w:val="008B1D70"/>
    <w:rsid w:val="008B25C1"/>
    <w:rsid w:val="008B25EE"/>
    <w:rsid w:val="008B36B7"/>
    <w:rsid w:val="008B39BA"/>
    <w:rsid w:val="008B4C2A"/>
    <w:rsid w:val="008B5409"/>
    <w:rsid w:val="008B5B73"/>
    <w:rsid w:val="008B7130"/>
    <w:rsid w:val="008B7EBE"/>
    <w:rsid w:val="008C009A"/>
    <w:rsid w:val="008C0662"/>
    <w:rsid w:val="008C16F8"/>
    <w:rsid w:val="008C19B2"/>
    <w:rsid w:val="008C1A75"/>
    <w:rsid w:val="008C1F6E"/>
    <w:rsid w:val="008C23F3"/>
    <w:rsid w:val="008C2B48"/>
    <w:rsid w:val="008C3122"/>
    <w:rsid w:val="008C39AF"/>
    <w:rsid w:val="008C3E50"/>
    <w:rsid w:val="008C432B"/>
    <w:rsid w:val="008C4472"/>
    <w:rsid w:val="008C4DA0"/>
    <w:rsid w:val="008C5619"/>
    <w:rsid w:val="008C68A1"/>
    <w:rsid w:val="008C68A2"/>
    <w:rsid w:val="008C6A4F"/>
    <w:rsid w:val="008C6D0E"/>
    <w:rsid w:val="008C6E57"/>
    <w:rsid w:val="008C7037"/>
    <w:rsid w:val="008C72D2"/>
    <w:rsid w:val="008C760A"/>
    <w:rsid w:val="008C76D3"/>
    <w:rsid w:val="008C7A29"/>
    <w:rsid w:val="008C7ACA"/>
    <w:rsid w:val="008D01B8"/>
    <w:rsid w:val="008D04B2"/>
    <w:rsid w:val="008D0A67"/>
    <w:rsid w:val="008D0B4D"/>
    <w:rsid w:val="008D0EFF"/>
    <w:rsid w:val="008D10C9"/>
    <w:rsid w:val="008D1942"/>
    <w:rsid w:val="008D22BC"/>
    <w:rsid w:val="008D2C3A"/>
    <w:rsid w:val="008D4170"/>
    <w:rsid w:val="008D528B"/>
    <w:rsid w:val="008D5D34"/>
    <w:rsid w:val="008D621D"/>
    <w:rsid w:val="008D6264"/>
    <w:rsid w:val="008D6DFF"/>
    <w:rsid w:val="008D7402"/>
    <w:rsid w:val="008D7798"/>
    <w:rsid w:val="008E189D"/>
    <w:rsid w:val="008E2106"/>
    <w:rsid w:val="008E2BAC"/>
    <w:rsid w:val="008E307C"/>
    <w:rsid w:val="008E3626"/>
    <w:rsid w:val="008E3760"/>
    <w:rsid w:val="008E3F12"/>
    <w:rsid w:val="008E3F44"/>
    <w:rsid w:val="008E5051"/>
    <w:rsid w:val="008E51B0"/>
    <w:rsid w:val="008E51D6"/>
    <w:rsid w:val="008E58C0"/>
    <w:rsid w:val="008E6250"/>
    <w:rsid w:val="008E69BC"/>
    <w:rsid w:val="008E7AFB"/>
    <w:rsid w:val="008E7F14"/>
    <w:rsid w:val="008F08D6"/>
    <w:rsid w:val="008F0A23"/>
    <w:rsid w:val="008F0D3F"/>
    <w:rsid w:val="008F0E95"/>
    <w:rsid w:val="008F108E"/>
    <w:rsid w:val="008F14E3"/>
    <w:rsid w:val="008F1EF0"/>
    <w:rsid w:val="008F27AD"/>
    <w:rsid w:val="008F2F49"/>
    <w:rsid w:val="008F33A1"/>
    <w:rsid w:val="008F3ED8"/>
    <w:rsid w:val="008F40CF"/>
    <w:rsid w:val="008F48EE"/>
    <w:rsid w:val="008F4C31"/>
    <w:rsid w:val="008F4E36"/>
    <w:rsid w:val="008F5354"/>
    <w:rsid w:val="008F5C70"/>
    <w:rsid w:val="008F63AC"/>
    <w:rsid w:val="008F64F6"/>
    <w:rsid w:val="008F7E6F"/>
    <w:rsid w:val="0090013C"/>
    <w:rsid w:val="0090167B"/>
    <w:rsid w:val="0090171D"/>
    <w:rsid w:val="00901951"/>
    <w:rsid w:val="00901F2E"/>
    <w:rsid w:val="0090274E"/>
    <w:rsid w:val="0090291A"/>
    <w:rsid w:val="009039B1"/>
    <w:rsid w:val="00904082"/>
    <w:rsid w:val="00904835"/>
    <w:rsid w:val="009065E1"/>
    <w:rsid w:val="009071AE"/>
    <w:rsid w:val="00907574"/>
    <w:rsid w:val="009108F5"/>
    <w:rsid w:val="00910CB8"/>
    <w:rsid w:val="00911135"/>
    <w:rsid w:val="00911BA8"/>
    <w:rsid w:val="00913312"/>
    <w:rsid w:val="00913C98"/>
    <w:rsid w:val="00913D3F"/>
    <w:rsid w:val="00913EE2"/>
    <w:rsid w:val="00914D2D"/>
    <w:rsid w:val="0091537A"/>
    <w:rsid w:val="00915E98"/>
    <w:rsid w:val="00916063"/>
    <w:rsid w:val="00916300"/>
    <w:rsid w:val="009164E6"/>
    <w:rsid w:val="009169D9"/>
    <w:rsid w:val="00916E80"/>
    <w:rsid w:val="0091719F"/>
    <w:rsid w:val="00917432"/>
    <w:rsid w:val="0091774F"/>
    <w:rsid w:val="00917F07"/>
    <w:rsid w:val="00917FDA"/>
    <w:rsid w:val="009204B3"/>
    <w:rsid w:val="00920A92"/>
    <w:rsid w:val="00921402"/>
    <w:rsid w:val="009215F2"/>
    <w:rsid w:val="00922515"/>
    <w:rsid w:val="009225C9"/>
    <w:rsid w:val="00922C4A"/>
    <w:rsid w:val="00922DED"/>
    <w:rsid w:val="00922EEF"/>
    <w:rsid w:val="0092358E"/>
    <w:rsid w:val="00923825"/>
    <w:rsid w:val="00924AC4"/>
    <w:rsid w:val="00926ED4"/>
    <w:rsid w:val="00926EFE"/>
    <w:rsid w:val="00927542"/>
    <w:rsid w:val="0093117C"/>
    <w:rsid w:val="00931DCD"/>
    <w:rsid w:val="00931FE2"/>
    <w:rsid w:val="009322A0"/>
    <w:rsid w:val="009322A9"/>
    <w:rsid w:val="00932DC1"/>
    <w:rsid w:val="00933C8A"/>
    <w:rsid w:val="009347A6"/>
    <w:rsid w:val="009348F5"/>
    <w:rsid w:val="00934986"/>
    <w:rsid w:val="0093574B"/>
    <w:rsid w:val="0093580A"/>
    <w:rsid w:val="00935CFA"/>
    <w:rsid w:val="0093629A"/>
    <w:rsid w:val="009370B0"/>
    <w:rsid w:val="009373FA"/>
    <w:rsid w:val="009375B8"/>
    <w:rsid w:val="0093773C"/>
    <w:rsid w:val="009377D3"/>
    <w:rsid w:val="00937942"/>
    <w:rsid w:val="00940811"/>
    <w:rsid w:val="00940BFD"/>
    <w:rsid w:val="00940EB7"/>
    <w:rsid w:val="0094115B"/>
    <w:rsid w:val="00941175"/>
    <w:rsid w:val="00941564"/>
    <w:rsid w:val="00941BA3"/>
    <w:rsid w:val="00941F58"/>
    <w:rsid w:val="0094253F"/>
    <w:rsid w:val="00942B4E"/>
    <w:rsid w:val="00942CD2"/>
    <w:rsid w:val="009432A3"/>
    <w:rsid w:val="009435A8"/>
    <w:rsid w:val="00945F4E"/>
    <w:rsid w:val="00945FFC"/>
    <w:rsid w:val="00946193"/>
    <w:rsid w:val="0094729F"/>
    <w:rsid w:val="0094760D"/>
    <w:rsid w:val="009478EC"/>
    <w:rsid w:val="00947FE9"/>
    <w:rsid w:val="00950693"/>
    <w:rsid w:val="009509ED"/>
    <w:rsid w:val="00953ED3"/>
    <w:rsid w:val="00954760"/>
    <w:rsid w:val="0095492F"/>
    <w:rsid w:val="0095520D"/>
    <w:rsid w:val="00956D1C"/>
    <w:rsid w:val="00956E44"/>
    <w:rsid w:val="009578D1"/>
    <w:rsid w:val="00957BAC"/>
    <w:rsid w:val="00957BC5"/>
    <w:rsid w:val="00960517"/>
    <w:rsid w:val="009607C1"/>
    <w:rsid w:val="009608D2"/>
    <w:rsid w:val="009609BF"/>
    <w:rsid w:val="009614A8"/>
    <w:rsid w:val="0096157C"/>
    <w:rsid w:val="009623E1"/>
    <w:rsid w:val="00962524"/>
    <w:rsid w:val="00962D02"/>
    <w:rsid w:val="00963B89"/>
    <w:rsid w:val="00963FB3"/>
    <w:rsid w:val="009640EF"/>
    <w:rsid w:val="0096444D"/>
    <w:rsid w:val="00964D93"/>
    <w:rsid w:val="00964FE9"/>
    <w:rsid w:val="0096530C"/>
    <w:rsid w:val="0096560B"/>
    <w:rsid w:val="00967235"/>
    <w:rsid w:val="009675AC"/>
    <w:rsid w:val="00967D64"/>
    <w:rsid w:val="0097030F"/>
    <w:rsid w:val="00970365"/>
    <w:rsid w:val="00970530"/>
    <w:rsid w:val="00970EFE"/>
    <w:rsid w:val="00970F48"/>
    <w:rsid w:val="009710EB"/>
    <w:rsid w:val="009714D1"/>
    <w:rsid w:val="0097158C"/>
    <w:rsid w:val="00971789"/>
    <w:rsid w:val="009717A8"/>
    <w:rsid w:val="00973659"/>
    <w:rsid w:val="00973CD2"/>
    <w:rsid w:val="00973F4C"/>
    <w:rsid w:val="00975C0D"/>
    <w:rsid w:val="00975E45"/>
    <w:rsid w:val="009763D8"/>
    <w:rsid w:val="00976787"/>
    <w:rsid w:val="0097733B"/>
    <w:rsid w:val="0097753C"/>
    <w:rsid w:val="009775C7"/>
    <w:rsid w:val="0097779B"/>
    <w:rsid w:val="009779F7"/>
    <w:rsid w:val="00977A8E"/>
    <w:rsid w:val="00980344"/>
    <w:rsid w:val="00980CA2"/>
    <w:rsid w:val="009811A1"/>
    <w:rsid w:val="009816D5"/>
    <w:rsid w:val="00981BFB"/>
    <w:rsid w:val="0098291A"/>
    <w:rsid w:val="00982948"/>
    <w:rsid w:val="00982EEC"/>
    <w:rsid w:val="00983B8B"/>
    <w:rsid w:val="00983E4E"/>
    <w:rsid w:val="00984D9A"/>
    <w:rsid w:val="00985023"/>
    <w:rsid w:val="00985709"/>
    <w:rsid w:val="009857FF"/>
    <w:rsid w:val="009858A7"/>
    <w:rsid w:val="00986C40"/>
    <w:rsid w:val="00986E71"/>
    <w:rsid w:val="00987486"/>
    <w:rsid w:val="00987906"/>
    <w:rsid w:val="009905E4"/>
    <w:rsid w:val="00991177"/>
    <w:rsid w:val="0099172C"/>
    <w:rsid w:val="00991A73"/>
    <w:rsid w:val="00991B04"/>
    <w:rsid w:val="00991DEA"/>
    <w:rsid w:val="0099234C"/>
    <w:rsid w:val="009930B0"/>
    <w:rsid w:val="00993ED0"/>
    <w:rsid w:val="00994090"/>
    <w:rsid w:val="0099499C"/>
    <w:rsid w:val="00995EC2"/>
    <w:rsid w:val="00996B5F"/>
    <w:rsid w:val="00996FD0"/>
    <w:rsid w:val="00997BB8"/>
    <w:rsid w:val="009A0B54"/>
    <w:rsid w:val="009A1B3A"/>
    <w:rsid w:val="009A230D"/>
    <w:rsid w:val="009A28FC"/>
    <w:rsid w:val="009A2A1E"/>
    <w:rsid w:val="009A3207"/>
    <w:rsid w:val="009A3607"/>
    <w:rsid w:val="009A3631"/>
    <w:rsid w:val="009A4783"/>
    <w:rsid w:val="009A553F"/>
    <w:rsid w:val="009A557F"/>
    <w:rsid w:val="009A562C"/>
    <w:rsid w:val="009A5757"/>
    <w:rsid w:val="009A5D1D"/>
    <w:rsid w:val="009A5E6D"/>
    <w:rsid w:val="009A5ED9"/>
    <w:rsid w:val="009A6475"/>
    <w:rsid w:val="009A7E1D"/>
    <w:rsid w:val="009B05EA"/>
    <w:rsid w:val="009B07CA"/>
    <w:rsid w:val="009B0EDE"/>
    <w:rsid w:val="009B1176"/>
    <w:rsid w:val="009B167F"/>
    <w:rsid w:val="009B22A9"/>
    <w:rsid w:val="009B2955"/>
    <w:rsid w:val="009B2A6C"/>
    <w:rsid w:val="009B2FFE"/>
    <w:rsid w:val="009B397F"/>
    <w:rsid w:val="009B4126"/>
    <w:rsid w:val="009B4254"/>
    <w:rsid w:val="009B4DCA"/>
    <w:rsid w:val="009B532F"/>
    <w:rsid w:val="009B5C09"/>
    <w:rsid w:val="009B5DF6"/>
    <w:rsid w:val="009B602C"/>
    <w:rsid w:val="009B7728"/>
    <w:rsid w:val="009B7BD6"/>
    <w:rsid w:val="009B7E2F"/>
    <w:rsid w:val="009C086C"/>
    <w:rsid w:val="009C09FB"/>
    <w:rsid w:val="009C160E"/>
    <w:rsid w:val="009C2602"/>
    <w:rsid w:val="009C3A96"/>
    <w:rsid w:val="009C4939"/>
    <w:rsid w:val="009C55A0"/>
    <w:rsid w:val="009C55B0"/>
    <w:rsid w:val="009C65CB"/>
    <w:rsid w:val="009C6708"/>
    <w:rsid w:val="009C69D1"/>
    <w:rsid w:val="009C744A"/>
    <w:rsid w:val="009C7A3C"/>
    <w:rsid w:val="009D093E"/>
    <w:rsid w:val="009D0F64"/>
    <w:rsid w:val="009D13EB"/>
    <w:rsid w:val="009D1710"/>
    <w:rsid w:val="009D1722"/>
    <w:rsid w:val="009D1FEF"/>
    <w:rsid w:val="009D213D"/>
    <w:rsid w:val="009D2F02"/>
    <w:rsid w:val="009D2F84"/>
    <w:rsid w:val="009D31AE"/>
    <w:rsid w:val="009D32C2"/>
    <w:rsid w:val="009D348D"/>
    <w:rsid w:val="009D354C"/>
    <w:rsid w:val="009D3783"/>
    <w:rsid w:val="009D3B26"/>
    <w:rsid w:val="009D402C"/>
    <w:rsid w:val="009D440F"/>
    <w:rsid w:val="009D45B2"/>
    <w:rsid w:val="009D4E72"/>
    <w:rsid w:val="009D51DA"/>
    <w:rsid w:val="009D6A84"/>
    <w:rsid w:val="009D7739"/>
    <w:rsid w:val="009D7FA0"/>
    <w:rsid w:val="009E053E"/>
    <w:rsid w:val="009E0668"/>
    <w:rsid w:val="009E15DC"/>
    <w:rsid w:val="009E19B9"/>
    <w:rsid w:val="009E2EF7"/>
    <w:rsid w:val="009E3176"/>
    <w:rsid w:val="009E31ED"/>
    <w:rsid w:val="009E3596"/>
    <w:rsid w:val="009E38B0"/>
    <w:rsid w:val="009E3F88"/>
    <w:rsid w:val="009E44AF"/>
    <w:rsid w:val="009E4E9F"/>
    <w:rsid w:val="009E5332"/>
    <w:rsid w:val="009E5658"/>
    <w:rsid w:val="009E59A3"/>
    <w:rsid w:val="009E5BE8"/>
    <w:rsid w:val="009E5D3C"/>
    <w:rsid w:val="009E6AD7"/>
    <w:rsid w:val="009E6C8A"/>
    <w:rsid w:val="009F043A"/>
    <w:rsid w:val="009F07C3"/>
    <w:rsid w:val="009F0A1A"/>
    <w:rsid w:val="009F0AA8"/>
    <w:rsid w:val="009F0C8D"/>
    <w:rsid w:val="009F10FF"/>
    <w:rsid w:val="009F1428"/>
    <w:rsid w:val="009F20D0"/>
    <w:rsid w:val="009F2157"/>
    <w:rsid w:val="009F222E"/>
    <w:rsid w:val="009F2988"/>
    <w:rsid w:val="009F2AE9"/>
    <w:rsid w:val="009F39FE"/>
    <w:rsid w:val="009F3C47"/>
    <w:rsid w:val="009F3CE6"/>
    <w:rsid w:val="009F3DAC"/>
    <w:rsid w:val="009F3FEF"/>
    <w:rsid w:val="009F4146"/>
    <w:rsid w:val="009F4CF7"/>
    <w:rsid w:val="009F4E0E"/>
    <w:rsid w:val="009F60B4"/>
    <w:rsid w:val="009F63A4"/>
    <w:rsid w:val="009F7195"/>
    <w:rsid w:val="009F74E6"/>
    <w:rsid w:val="00A014A1"/>
    <w:rsid w:val="00A0193B"/>
    <w:rsid w:val="00A01948"/>
    <w:rsid w:val="00A01A1A"/>
    <w:rsid w:val="00A01A1D"/>
    <w:rsid w:val="00A01B5F"/>
    <w:rsid w:val="00A01B82"/>
    <w:rsid w:val="00A01D7A"/>
    <w:rsid w:val="00A01D8F"/>
    <w:rsid w:val="00A022FC"/>
    <w:rsid w:val="00A02701"/>
    <w:rsid w:val="00A0308E"/>
    <w:rsid w:val="00A0322B"/>
    <w:rsid w:val="00A0360F"/>
    <w:rsid w:val="00A03A6E"/>
    <w:rsid w:val="00A03C52"/>
    <w:rsid w:val="00A03D00"/>
    <w:rsid w:val="00A0450C"/>
    <w:rsid w:val="00A04B69"/>
    <w:rsid w:val="00A04BD4"/>
    <w:rsid w:val="00A051A4"/>
    <w:rsid w:val="00A05B8D"/>
    <w:rsid w:val="00A05C32"/>
    <w:rsid w:val="00A05E66"/>
    <w:rsid w:val="00A06172"/>
    <w:rsid w:val="00A06A1E"/>
    <w:rsid w:val="00A06A25"/>
    <w:rsid w:val="00A06D96"/>
    <w:rsid w:val="00A1074E"/>
    <w:rsid w:val="00A10B1E"/>
    <w:rsid w:val="00A10E9D"/>
    <w:rsid w:val="00A1107C"/>
    <w:rsid w:val="00A11B22"/>
    <w:rsid w:val="00A11D58"/>
    <w:rsid w:val="00A1234C"/>
    <w:rsid w:val="00A13417"/>
    <w:rsid w:val="00A138DB"/>
    <w:rsid w:val="00A1394E"/>
    <w:rsid w:val="00A13AB7"/>
    <w:rsid w:val="00A13B5B"/>
    <w:rsid w:val="00A14269"/>
    <w:rsid w:val="00A15146"/>
    <w:rsid w:val="00A151EF"/>
    <w:rsid w:val="00A153E1"/>
    <w:rsid w:val="00A155EC"/>
    <w:rsid w:val="00A1797E"/>
    <w:rsid w:val="00A17C1D"/>
    <w:rsid w:val="00A206AF"/>
    <w:rsid w:val="00A21202"/>
    <w:rsid w:val="00A21BBD"/>
    <w:rsid w:val="00A22786"/>
    <w:rsid w:val="00A23914"/>
    <w:rsid w:val="00A23B7F"/>
    <w:rsid w:val="00A23D21"/>
    <w:rsid w:val="00A24A7C"/>
    <w:rsid w:val="00A2532F"/>
    <w:rsid w:val="00A26367"/>
    <w:rsid w:val="00A2696C"/>
    <w:rsid w:val="00A26E9F"/>
    <w:rsid w:val="00A273ED"/>
    <w:rsid w:val="00A303B2"/>
    <w:rsid w:val="00A3099F"/>
    <w:rsid w:val="00A30DBF"/>
    <w:rsid w:val="00A3103A"/>
    <w:rsid w:val="00A312C0"/>
    <w:rsid w:val="00A3249F"/>
    <w:rsid w:val="00A32C5B"/>
    <w:rsid w:val="00A331F3"/>
    <w:rsid w:val="00A33A95"/>
    <w:rsid w:val="00A33BE4"/>
    <w:rsid w:val="00A34F5F"/>
    <w:rsid w:val="00A3517C"/>
    <w:rsid w:val="00A35F05"/>
    <w:rsid w:val="00A36645"/>
    <w:rsid w:val="00A367E9"/>
    <w:rsid w:val="00A37A7C"/>
    <w:rsid w:val="00A40FB8"/>
    <w:rsid w:val="00A416F2"/>
    <w:rsid w:val="00A41D19"/>
    <w:rsid w:val="00A42069"/>
    <w:rsid w:val="00A424E6"/>
    <w:rsid w:val="00A4257B"/>
    <w:rsid w:val="00A429FE"/>
    <w:rsid w:val="00A43297"/>
    <w:rsid w:val="00A440B7"/>
    <w:rsid w:val="00A44C3A"/>
    <w:rsid w:val="00A45007"/>
    <w:rsid w:val="00A4548A"/>
    <w:rsid w:val="00A45E1E"/>
    <w:rsid w:val="00A46852"/>
    <w:rsid w:val="00A46F38"/>
    <w:rsid w:val="00A47FF2"/>
    <w:rsid w:val="00A50062"/>
    <w:rsid w:val="00A502B6"/>
    <w:rsid w:val="00A5090B"/>
    <w:rsid w:val="00A516E1"/>
    <w:rsid w:val="00A53B75"/>
    <w:rsid w:val="00A54512"/>
    <w:rsid w:val="00A54E18"/>
    <w:rsid w:val="00A54EAA"/>
    <w:rsid w:val="00A54ECA"/>
    <w:rsid w:val="00A55972"/>
    <w:rsid w:val="00A55A3C"/>
    <w:rsid w:val="00A5611C"/>
    <w:rsid w:val="00A56497"/>
    <w:rsid w:val="00A600AE"/>
    <w:rsid w:val="00A6174A"/>
    <w:rsid w:val="00A623B8"/>
    <w:rsid w:val="00A627C8"/>
    <w:rsid w:val="00A62883"/>
    <w:rsid w:val="00A636FD"/>
    <w:rsid w:val="00A63753"/>
    <w:rsid w:val="00A63972"/>
    <w:rsid w:val="00A64BFA"/>
    <w:rsid w:val="00A6546A"/>
    <w:rsid w:val="00A65DB7"/>
    <w:rsid w:val="00A65FBD"/>
    <w:rsid w:val="00A666F9"/>
    <w:rsid w:val="00A66896"/>
    <w:rsid w:val="00A67B79"/>
    <w:rsid w:val="00A67C4D"/>
    <w:rsid w:val="00A67E04"/>
    <w:rsid w:val="00A7027F"/>
    <w:rsid w:val="00A70601"/>
    <w:rsid w:val="00A706CE"/>
    <w:rsid w:val="00A71050"/>
    <w:rsid w:val="00A7125D"/>
    <w:rsid w:val="00A71467"/>
    <w:rsid w:val="00A7175A"/>
    <w:rsid w:val="00A72082"/>
    <w:rsid w:val="00A72EE7"/>
    <w:rsid w:val="00A74126"/>
    <w:rsid w:val="00A74531"/>
    <w:rsid w:val="00A748F5"/>
    <w:rsid w:val="00A75BF2"/>
    <w:rsid w:val="00A75C58"/>
    <w:rsid w:val="00A76535"/>
    <w:rsid w:val="00A7666C"/>
    <w:rsid w:val="00A76C06"/>
    <w:rsid w:val="00A76E0F"/>
    <w:rsid w:val="00A76EB4"/>
    <w:rsid w:val="00A77410"/>
    <w:rsid w:val="00A81AD4"/>
    <w:rsid w:val="00A82121"/>
    <w:rsid w:val="00A824D8"/>
    <w:rsid w:val="00A82518"/>
    <w:rsid w:val="00A82F4F"/>
    <w:rsid w:val="00A8355A"/>
    <w:rsid w:val="00A839D3"/>
    <w:rsid w:val="00A83F13"/>
    <w:rsid w:val="00A8438C"/>
    <w:rsid w:val="00A84A7C"/>
    <w:rsid w:val="00A86BB6"/>
    <w:rsid w:val="00A86E80"/>
    <w:rsid w:val="00A87942"/>
    <w:rsid w:val="00A90147"/>
    <w:rsid w:val="00A90212"/>
    <w:rsid w:val="00A90238"/>
    <w:rsid w:val="00A9174F"/>
    <w:rsid w:val="00A91898"/>
    <w:rsid w:val="00A9196C"/>
    <w:rsid w:val="00A92196"/>
    <w:rsid w:val="00A93585"/>
    <w:rsid w:val="00A939B5"/>
    <w:rsid w:val="00A93D32"/>
    <w:rsid w:val="00A9406D"/>
    <w:rsid w:val="00A9413E"/>
    <w:rsid w:val="00A94286"/>
    <w:rsid w:val="00A9567B"/>
    <w:rsid w:val="00A957CE"/>
    <w:rsid w:val="00A95DD8"/>
    <w:rsid w:val="00A96206"/>
    <w:rsid w:val="00A96C2D"/>
    <w:rsid w:val="00A976F3"/>
    <w:rsid w:val="00A97A7B"/>
    <w:rsid w:val="00A97D2F"/>
    <w:rsid w:val="00AA0996"/>
    <w:rsid w:val="00AA0E73"/>
    <w:rsid w:val="00AA13A8"/>
    <w:rsid w:val="00AA209D"/>
    <w:rsid w:val="00AA22FC"/>
    <w:rsid w:val="00AA245A"/>
    <w:rsid w:val="00AA2D20"/>
    <w:rsid w:val="00AA33B6"/>
    <w:rsid w:val="00AA38D1"/>
    <w:rsid w:val="00AA60D6"/>
    <w:rsid w:val="00AB0701"/>
    <w:rsid w:val="00AB082A"/>
    <w:rsid w:val="00AB0A44"/>
    <w:rsid w:val="00AB1234"/>
    <w:rsid w:val="00AB15AF"/>
    <w:rsid w:val="00AB1DEA"/>
    <w:rsid w:val="00AB3B56"/>
    <w:rsid w:val="00AB44C6"/>
    <w:rsid w:val="00AB46F9"/>
    <w:rsid w:val="00AB48D8"/>
    <w:rsid w:val="00AB5834"/>
    <w:rsid w:val="00AB6383"/>
    <w:rsid w:val="00AB6F34"/>
    <w:rsid w:val="00AB6FAA"/>
    <w:rsid w:val="00AB709A"/>
    <w:rsid w:val="00AC07AF"/>
    <w:rsid w:val="00AC1AEF"/>
    <w:rsid w:val="00AC3D05"/>
    <w:rsid w:val="00AC4AA1"/>
    <w:rsid w:val="00AC5EBB"/>
    <w:rsid w:val="00AC5F18"/>
    <w:rsid w:val="00AC6543"/>
    <w:rsid w:val="00AD0189"/>
    <w:rsid w:val="00AD034B"/>
    <w:rsid w:val="00AD1139"/>
    <w:rsid w:val="00AD16FD"/>
    <w:rsid w:val="00AD1AB5"/>
    <w:rsid w:val="00AD1BC2"/>
    <w:rsid w:val="00AD1F4D"/>
    <w:rsid w:val="00AD1FBF"/>
    <w:rsid w:val="00AD2147"/>
    <w:rsid w:val="00AD2A00"/>
    <w:rsid w:val="00AD2D35"/>
    <w:rsid w:val="00AD2E5B"/>
    <w:rsid w:val="00AD2FAB"/>
    <w:rsid w:val="00AD357F"/>
    <w:rsid w:val="00AD3810"/>
    <w:rsid w:val="00AD3C01"/>
    <w:rsid w:val="00AD4217"/>
    <w:rsid w:val="00AD4740"/>
    <w:rsid w:val="00AD482B"/>
    <w:rsid w:val="00AD5633"/>
    <w:rsid w:val="00AD5A69"/>
    <w:rsid w:val="00AD695F"/>
    <w:rsid w:val="00AD765C"/>
    <w:rsid w:val="00AE01C4"/>
    <w:rsid w:val="00AE051E"/>
    <w:rsid w:val="00AE0855"/>
    <w:rsid w:val="00AE0BAB"/>
    <w:rsid w:val="00AE0F98"/>
    <w:rsid w:val="00AE17A8"/>
    <w:rsid w:val="00AE1B75"/>
    <w:rsid w:val="00AE1CA9"/>
    <w:rsid w:val="00AE2527"/>
    <w:rsid w:val="00AE280F"/>
    <w:rsid w:val="00AE3385"/>
    <w:rsid w:val="00AE5477"/>
    <w:rsid w:val="00AE5AB9"/>
    <w:rsid w:val="00AE5BC0"/>
    <w:rsid w:val="00AE5E82"/>
    <w:rsid w:val="00AE6FED"/>
    <w:rsid w:val="00AE714F"/>
    <w:rsid w:val="00AE7876"/>
    <w:rsid w:val="00AF042B"/>
    <w:rsid w:val="00AF0504"/>
    <w:rsid w:val="00AF0B4F"/>
    <w:rsid w:val="00AF128B"/>
    <w:rsid w:val="00AF15FA"/>
    <w:rsid w:val="00AF1AE4"/>
    <w:rsid w:val="00AF310D"/>
    <w:rsid w:val="00AF3534"/>
    <w:rsid w:val="00AF4211"/>
    <w:rsid w:val="00AF49B6"/>
    <w:rsid w:val="00AF5026"/>
    <w:rsid w:val="00AF6004"/>
    <w:rsid w:val="00AF6184"/>
    <w:rsid w:val="00AF61E4"/>
    <w:rsid w:val="00AF6345"/>
    <w:rsid w:val="00AF699A"/>
    <w:rsid w:val="00AF6D91"/>
    <w:rsid w:val="00AF6DD3"/>
    <w:rsid w:val="00AF7CF6"/>
    <w:rsid w:val="00B00017"/>
    <w:rsid w:val="00B00167"/>
    <w:rsid w:val="00B0020F"/>
    <w:rsid w:val="00B00989"/>
    <w:rsid w:val="00B00DB5"/>
    <w:rsid w:val="00B026EA"/>
    <w:rsid w:val="00B029DC"/>
    <w:rsid w:val="00B03148"/>
    <w:rsid w:val="00B03163"/>
    <w:rsid w:val="00B03653"/>
    <w:rsid w:val="00B03B2C"/>
    <w:rsid w:val="00B05941"/>
    <w:rsid w:val="00B059B1"/>
    <w:rsid w:val="00B05D7E"/>
    <w:rsid w:val="00B06A3F"/>
    <w:rsid w:val="00B072C7"/>
    <w:rsid w:val="00B10364"/>
    <w:rsid w:val="00B10BDC"/>
    <w:rsid w:val="00B11953"/>
    <w:rsid w:val="00B119E0"/>
    <w:rsid w:val="00B11DFC"/>
    <w:rsid w:val="00B12168"/>
    <w:rsid w:val="00B12877"/>
    <w:rsid w:val="00B13331"/>
    <w:rsid w:val="00B13478"/>
    <w:rsid w:val="00B13AED"/>
    <w:rsid w:val="00B13B31"/>
    <w:rsid w:val="00B14FD8"/>
    <w:rsid w:val="00B16242"/>
    <w:rsid w:val="00B169F4"/>
    <w:rsid w:val="00B17638"/>
    <w:rsid w:val="00B179A4"/>
    <w:rsid w:val="00B20326"/>
    <w:rsid w:val="00B204D4"/>
    <w:rsid w:val="00B208CA"/>
    <w:rsid w:val="00B20B3C"/>
    <w:rsid w:val="00B211B7"/>
    <w:rsid w:val="00B213C9"/>
    <w:rsid w:val="00B21550"/>
    <w:rsid w:val="00B21617"/>
    <w:rsid w:val="00B2271D"/>
    <w:rsid w:val="00B2293E"/>
    <w:rsid w:val="00B22CF4"/>
    <w:rsid w:val="00B2319D"/>
    <w:rsid w:val="00B23969"/>
    <w:rsid w:val="00B23F35"/>
    <w:rsid w:val="00B23F9B"/>
    <w:rsid w:val="00B245CD"/>
    <w:rsid w:val="00B25305"/>
    <w:rsid w:val="00B25518"/>
    <w:rsid w:val="00B25A5A"/>
    <w:rsid w:val="00B26757"/>
    <w:rsid w:val="00B268E3"/>
    <w:rsid w:val="00B26F96"/>
    <w:rsid w:val="00B302A0"/>
    <w:rsid w:val="00B303CE"/>
    <w:rsid w:val="00B30B5E"/>
    <w:rsid w:val="00B312F9"/>
    <w:rsid w:val="00B31757"/>
    <w:rsid w:val="00B31C67"/>
    <w:rsid w:val="00B31EA6"/>
    <w:rsid w:val="00B31FEB"/>
    <w:rsid w:val="00B32313"/>
    <w:rsid w:val="00B3311F"/>
    <w:rsid w:val="00B33374"/>
    <w:rsid w:val="00B3341F"/>
    <w:rsid w:val="00B3349C"/>
    <w:rsid w:val="00B3399B"/>
    <w:rsid w:val="00B33B79"/>
    <w:rsid w:val="00B34184"/>
    <w:rsid w:val="00B3419F"/>
    <w:rsid w:val="00B3449F"/>
    <w:rsid w:val="00B34608"/>
    <w:rsid w:val="00B359DF"/>
    <w:rsid w:val="00B35ADA"/>
    <w:rsid w:val="00B35F07"/>
    <w:rsid w:val="00B36380"/>
    <w:rsid w:val="00B364AE"/>
    <w:rsid w:val="00B36500"/>
    <w:rsid w:val="00B36773"/>
    <w:rsid w:val="00B37538"/>
    <w:rsid w:val="00B37642"/>
    <w:rsid w:val="00B37666"/>
    <w:rsid w:val="00B377A2"/>
    <w:rsid w:val="00B37845"/>
    <w:rsid w:val="00B37BA1"/>
    <w:rsid w:val="00B37E58"/>
    <w:rsid w:val="00B40E3A"/>
    <w:rsid w:val="00B413F6"/>
    <w:rsid w:val="00B41895"/>
    <w:rsid w:val="00B41927"/>
    <w:rsid w:val="00B41971"/>
    <w:rsid w:val="00B428D4"/>
    <w:rsid w:val="00B434F9"/>
    <w:rsid w:val="00B436A3"/>
    <w:rsid w:val="00B44C35"/>
    <w:rsid w:val="00B45545"/>
    <w:rsid w:val="00B45557"/>
    <w:rsid w:val="00B45B1E"/>
    <w:rsid w:val="00B46717"/>
    <w:rsid w:val="00B467C3"/>
    <w:rsid w:val="00B4739F"/>
    <w:rsid w:val="00B47704"/>
    <w:rsid w:val="00B47934"/>
    <w:rsid w:val="00B47EA2"/>
    <w:rsid w:val="00B50529"/>
    <w:rsid w:val="00B50D18"/>
    <w:rsid w:val="00B50F83"/>
    <w:rsid w:val="00B51448"/>
    <w:rsid w:val="00B527E7"/>
    <w:rsid w:val="00B527FB"/>
    <w:rsid w:val="00B52A86"/>
    <w:rsid w:val="00B53137"/>
    <w:rsid w:val="00B532CA"/>
    <w:rsid w:val="00B537FE"/>
    <w:rsid w:val="00B5392E"/>
    <w:rsid w:val="00B548FB"/>
    <w:rsid w:val="00B54F55"/>
    <w:rsid w:val="00B54FBD"/>
    <w:rsid w:val="00B551E5"/>
    <w:rsid w:val="00B55678"/>
    <w:rsid w:val="00B557C4"/>
    <w:rsid w:val="00B55D9A"/>
    <w:rsid w:val="00B56208"/>
    <w:rsid w:val="00B56943"/>
    <w:rsid w:val="00B602E5"/>
    <w:rsid w:val="00B60B7D"/>
    <w:rsid w:val="00B60E82"/>
    <w:rsid w:val="00B60E96"/>
    <w:rsid w:val="00B60EBD"/>
    <w:rsid w:val="00B61046"/>
    <w:rsid w:val="00B61A6F"/>
    <w:rsid w:val="00B61CE4"/>
    <w:rsid w:val="00B61CFA"/>
    <w:rsid w:val="00B621F7"/>
    <w:rsid w:val="00B62AE4"/>
    <w:rsid w:val="00B62D4D"/>
    <w:rsid w:val="00B62DDD"/>
    <w:rsid w:val="00B62E02"/>
    <w:rsid w:val="00B62E47"/>
    <w:rsid w:val="00B62F45"/>
    <w:rsid w:val="00B63619"/>
    <w:rsid w:val="00B63C86"/>
    <w:rsid w:val="00B63ED2"/>
    <w:rsid w:val="00B64172"/>
    <w:rsid w:val="00B64B0E"/>
    <w:rsid w:val="00B64DD7"/>
    <w:rsid w:val="00B65B76"/>
    <w:rsid w:val="00B6628A"/>
    <w:rsid w:val="00B662A4"/>
    <w:rsid w:val="00B662F7"/>
    <w:rsid w:val="00B6666C"/>
    <w:rsid w:val="00B667F8"/>
    <w:rsid w:val="00B66F53"/>
    <w:rsid w:val="00B67A4E"/>
    <w:rsid w:val="00B700E3"/>
    <w:rsid w:val="00B709E7"/>
    <w:rsid w:val="00B70E15"/>
    <w:rsid w:val="00B71168"/>
    <w:rsid w:val="00B712DB"/>
    <w:rsid w:val="00B71F21"/>
    <w:rsid w:val="00B72234"/>
    <w:rsid w:val="00B7223A"/>
    <w:rsid w:val="00B723EF"/>
    <w:rsid w:val="00B7253E"/>
    <w:rsid w:val="00B7262C"/>
    <w:rsid w:val="00B73858"/>
    <w:rsid w:val="00B73C34"/>
    <w:rsid w:val="00B749B8"/>
    <w:rsid w:val="00B756B5"/>
    <w:rsid w:val="00B7583A"/>
    <w:rsid w:val="00B75841"/>
    <w:rsid w:val="00B75C90"/>
    <w:rsid w:val="00B76E1C"/>
    <w:rsid w:val="00B77889"/>
    <w:rsid w:val="00B80FC1"/>
    <w:rsid w:val="00B8167E"/>
    <w:rsid w:val="00B8172E"/>
    <w:rsid w:val="00B81CB4"/>
    <w:rsid w:val="00B82692"/>
    <w:rsid w:val="00B82E87"/>
    <w:rsid w:val="00B838A3"/>
    <w:rsid w:val="00B83A78"/>
    <w:rsid w:val="00B84271"/>
    <w:rsid w:val="00B847A0"/>
    <w:rsid w:val="00B84E69"/>
    <w:rsid w:val="00B853C1"/>
    <w:rsid w:val="00B857D9"/>
    <w:rsid w:val="00B858AF"/>
    <w:rsid w:val="00B85B80"/>
    <w:rsid w:val="00B86E60"/>
    <w:rsid w:val="00B87394"/>
    <w:rsid w:val="00B900C4"/>
    <w:rsid w:val="00B90855"/>
    <w:rsid w:val="00B91007"/>
    <w:rsid w:val="00B92D22"/>
    <w:rsid w:val="00B92F79"/>
    <w:rsid w:val="00B92FCC"/>
    <w:rsid w:val="00B9327C"/>
    <w:rsid w:val="00B9345D"/>
    <w:rsid w:val="00B93B21"/>
    <w:rsid w:val="00B93CAB"/>
    <w:rsid w:val="00B94174"/>
    <w:rsid w:val="00B94223"/>
    <w:rsid w:val="00B94600"/>
    <w:rsid w:val="00B946C9"/>
    <w:rsid w:val="00B94A72"/>
    <w:rsid w:val="00B95198"/>
    <w:rsid w:val="00B95221"/>
    <w:rsid w:val="00B95D2A"/>
    <w:rsid w:val="00B95D89"/>
    <w:rsid w:val="00B968F7"/>
    <w:rsid w:val="00B96945"/>
    <w:rsid w:val="00B96AC7"/>
    <w:rsid w:val="00B97606"/>
    <w:rsid w:val="00B97636"/>
    <w:rsid w:val="00B978EC"/>
    <w:rsid w:val="00B97E43"/>
    <w:rsid w:val="00B97E52"/>
    <w:rsid w:val="00BA001A"/>
    <w:rsid w:val="00BA0C8D"/>
    <w:rsid w:val="00BA1D36"/>
    <w:rsid w:val="00BA2152"/>
    <w:rsid w:val="00BA2A36"/>
    <w:rsid w:val="00BA32BA"/>
    <w:rsid w:val="00BA3609"/>
    <w:rsid w:val="00BA3A61"/>
    <w:rsid w:val="00BA3D72"/>
    <w:rsid w:val="00BA4E30"/>
    <w:rsid w:val="00BA4F0F"/>
    <w:rsid w:val="00BA5E2C"/>
    <w:rsid w:val="00BA7C71"/>
    <w:rsid w:val="00BA7E63"/>
    <w:rsid w:val="00BB00D4"/>
    <w:rsid w:val="00BB017E"/>
    <w:rsid w:val="00BB0B38"/>
    <w:rsid w:val="00BB0E7A"/>
    <w:rsid w:val="00BB18C9"/>
    <w:rsid w:val="00BB392D"/>
    <w:rsid w:val="00BB3E00"/>
    <w:rsid w:val="00BB444D"/>
    <w:rsid w:val="00BB6E2A"/>
    <w:rsid w:val="00BC0195"/>
    <w:rsid w:val="00BC021F"/>
    <w:rsid w:val="00BC0501"/>
    <w:rsid w:val="00BC057B"/>
    <w:rsid w:val="00BC1B3A"/>
    <w:rsid w:val="00BC1BFB"/>
    <w:rsid w:val="00BC2453"/>
    <w:rsid w:val="00BC3318"/>
    <w:rsid w:val="00BC36A7"/>
    <w:rsid w:val="00BC4618"/>
    <w:rsid w:val="00BC4ADF"/>
    <w:rsid w:val="00BC5D94"/>
    <w:rsid w:val="00BC61AB"/>
    <w:rsid w:val="00BC6274"/>
    <w:rsid w:val="00BC62A8"/>
    <w:rsid w:val="00BC6551"/>
    <w:rsid w:val="00BC7C4C"/>
    <w:rsid w:val="00BC7C6A"/>
    <w:rsid w:val="00BD0309"/>
    <w:rsid w:val="00BD09E1"/>
    <w:rsid w:val="00BD0BB1"/>
    <w:rsid w:val="00BD1293"/>
    <w:rsid w:val="00BD13ED"/>
    <w:rsid w:val="00BD185C"/>
    <w:rsid w:val="00BD1E45"/>
    <w:rsid w:val="00BD2887"/>
    <w:rsid w:val="00BD2F92"/>
    <w:rsid w:val="00BD3581"/>
    <w:rsid w:val="00BD44E5"/>
    <w:rsid w:val="00BD4CDA"/>
    <w:rsid w:val="00BD6195"/>
    <w:rsid w:val="00BD65B9"/>
    <w:rsid w:val="00BD68EF"/>
    <w:rsid w:val="00BD7507"/>
    <w:rsid w:val="00BD7913"/>
    <w:rsid w:val="00BD79A1"/>
    <w:rsid w:val="00BD7A7E"/>
    <w:rsid w:val="00BE014A"/>
    <w:rsid w:val="00BE05F9"/>
    <w:rsid w:val="00BE066F"/>
    <w:rsid w:val="00BE0BE1"/>
    <w:rsid w:val="00BE14C4"/>
    <w:rsid w:val="00BE254A"/>
    <w:rsid w:val="00BE2765"/>
    <w:rsid w:val="00BE4212"/>
    <w:rsid w:val="00BE4A5A"/>
    <w:rsid w:val="00BE4D5C"/>
    <w:rsid w:val="00BE4DC7"/>
    <w:rsid w:val="00BE4DF0"/>
    <w:rsid w:val="00BE523A"/>
    <w:rsid w:val="00BE5366"/>
    <w:rsid w:val="00BE53A5"/>
    <w:rsid w:val="00BE56DC"/>
    <w:rsid w:val="00BE6015"/>
    <w:rsid w:val="00BE67A9"/>
    <w:rsid w:val="00BE6C45"/>
    <w:rsid w:val="00BE7FFB"/>
    <w:rsid w:val="00BF07D4"/>
    <w:rsid w:val="00BF081D"/>
    <w:rsid w:val="00BF10D7"/>
    <w:rsid w:val="00BF18AD"/>
    <w:rsid w:val="00BF1ABD"/>
    <w:rsid w:val="00BF23CA"/>
    <w:rsid w:val="00BF2479"/>
    <w:rsid w:val="00BF2B3E"/>
    <w:rsid w:val="00BF3AF1"/>
    <w:rsid w:val="00BF3CC5"/>
    <w:rsid w:val="00BF4772"/>
    <w:rsid w:val="00BF4815"/>
    <w:rsid w:val="00BF4B05"/>
    <w:rsid w:val="00BF4CFB"/>
    <w:rsid w:val="00BF5DB1"/>
    <w:rsid w:val="00BF6D31"/>
    <w:rsid w:val="00BF7475"/>
    <w:rsid w:val="00BF7CB3"/>
    <w:rsid w:val="00C002A1"/>
    <w:rsid w:val="00C00AD2"/>
    <w:rsid w:val="00C00E63"/>
    <w:rsid w:val="00C016FB"/>
    <w:rsid w:val="00C01901"/>
    <w:rsid w:val="00C0200E"/>
    <w:rsid w:val="00C02120"/>
    <w:rsid w:val="00C02A4E"/>
    <w:rsid w:val="00C02D55"/>
    <w:rsid w:val="00C02FC6"/>
    <w:rsid w:val="00C035BC"/>
    <w:rsid w:val="00C036D9"/>
    <w:rsid w:val="00C0403C"/>
    <w:rsid w:val="00C045E7"/>
    <w:rsid w:val="00C04E05"/>
    <w:rsid w:val="00C04ED9"/>
    <w:rsid w:val="00C05AC2"/>
    <w:rsid w:val="00C0600D"/>
    <w:rsid w:val="00C06602"/>
    <w:rsid w:val="00C0687B"/>
    <w:rsid w:val="00C0688B"/>
    <w:rsid w:val="00C106B3"/>
    <w:rsid w:val="00C10ACB"/>
    <w:rsid w:val="00C10B6A"/>
    <w:rsid w:val="00C10C8B"/>
    <w:rsid w:val="00C10D38"/>
    <w:rsid w:val="00C10E57"/>
    <w:rsid w:val="00C113BA"/>
    <w:rsid w:val="00C117A3"/>
    <w:rsid w:val="00C12589"/>
    <w:rsid w:val="00C13E5B"/>
    <w:rsid w:val="00C1427A"/>
    <w:rsid w:val="00C145C1"/>
    <w:rsid w:val="00C157AC"/>
    <w:rsid w:val="00C15D3E"/>
    <w:rsid w:val="00C15EB2"/>
    <w:rsid w:val="00C16344"/>
    <w:rsid w:val="00C16B2F"/>
    <w:rsid w:val="00C16D44"/>
    <w:rsid w:val="00C176EE"/>
    <w:rsid w:val="00C20707"/>
    <w:rsid w:val="00C20E5C"/>
    <w:rsid w:val="00C211B1"/>
    <w:rsid w:val="00C215F0"/>
    <w:rsid w:val="00C218C5"/>
    <w:rsid w:val="00C21D14"/>
    <w:rsid w:val="00C22061"/>
    <w:rsid w:val="00C226C8"/>
    <w:rsid w:val="00C22863"/>
    <w:rsid w:val="00C228C6"/>
    <w:rsid w:val="00C22FD0"/>
    <w:rsid w:val="00C23041"/>
    <w:rsid w:val="00C23C3B"/>
    <w:rsid w:val="00C247F7"/>
    <w:rsid w:val="00C25418"/>
    <w:rsid w:val="00C25890"/>
    <w:rsid w:val="00C25C44"/>
    <w:rsid w:val="00C264C0"/>
    <w:rsid w:val="00C26A76"/>
    <w:rsid w:val="00C26DEE"/>
    <w:rsid w:val="00C26E38"/>
    <w:rsid w:val="00C272E2"/>
    <w:rsid w:val="00C27CE4"/>
    <w:rsid w:val="00C27F13"/>
    <w:rsid w:val="00C3043E"/>
    <w:rsid w:val="00C3074E"/>
    <w:rsid w:val="00C30DED"/>
    <w:rsid w:val="00C30FE8"/>
    <w:rsid w:val="00C31C4D"/>
    <w:rsid w:val="00C31DC6"/>
    <w:rsid w:val="00C325E5"/>
    <w:rsid w:val="00C3299D"/>
    <w:rsid w:val="00C3348B"/>
    <w:rsid w:val="00C33693"/>
    <w:rsid w:val="00C34A42"/>
    <w:rsid w:val="00C354EC"/>
    <w:rsid w:val="00C368A5"/>
    <w:rsid w:val="00C37175"/>
    <w:rsid w:val="00C3726F"/>
    <w:rsid w:val="00C37ABC"/>
    <w:rsid w:val="00C401D4"/>
    <w:rsid w:val="00C402B4"/>
    <w:rsid w:val="00C41696"/>
    <w:rsid w:val="00C419C1"/>
    <w:rsid w:val="00C42190"/>
    <w:rsid w:val="00C422E0"/>
    <w:rsid w:val="00C42A5B"/>
    <w:rsid w:val="00C42C54"/>
    <w:rsid w:val="00C4360D"/>
    <w:rsid w:val="00C44031"/>
    <w:rsid w:val="00C441FF"/>
    <w:rsid w:val="00C449AD"/>
    <w:rsid w:val="00C44B0A"/>
    <w:rsid w:val="00C44C91"/>
    <w:rsid w:val="00C46461"/>
    <w:rsid w:val="00C46657"/>
    <w:rsid w:val="00C466E1"/>
    <w:rsid w:val="00C46D02"/>
    <w:rsid w:val="00C47F8D"/>
    <w:rsid w:val="00C504EE"/>
    <w:rsid w:val="00C50810"/>
    <w:rsid w:val="00C5087E"/>
    <w:rsid w:val="00C50DD6"/>
    <w:rsid w:val="00C51CE0"/>
    <w:rsid w:val="00C51FB4"/>
    <w:rsid w:val="00C52287"/>
    <w:rsid w:val="00C5239D"/>
    <w:rsid w:val="00C548E6"/>
    <w:rsid w:val="00C54E9C"/>
    <w:rsid w:val="00C552E8"/>
    <w:rsid w:val="00C5753A"/>
    <w:rsid w:val="00C5763B"/>
    <w:rsid w:val="00C6026A"/>
    <w:rsid w:val="00C60E68"/>
    <w:rsid w:val="00C615A2"/>
    <w:rsid w:val="00C61FF3"/>
    <w:rsid w:val="00C62052"/>
    <w:rsid w:val="00C62530"/>
    <w:rsid w:val="00C62936"/>
    <w:rsid w:val="00C62B63"/>
    <w:rsid w:val="00C62D8A"/>
    <w:rsid w:val="00C62DFB"/>
    <w:rsid w:val="00C62F4B"/>
    <w:rsid w:val="00C63239"/>
    <w:rsid w:val="00C63AF8"/>
    <w:rsid w:val="00C647F8"/>
    <w:rsid w:val="00C64C51"/>
    <w:rsid w:val="00C64DDE"/>
    <w:rsid w:val="00C65554"/>
    <w:rsid w:val="00C655E0"/>
    <w:rsid w:val="00C65BA0"/>
    <w:rsid w:val="00C663D4"/>
    <w:rsid w:val="00C674CB"/>
    <w:rsid w:val="00C71222"/>
    <w:rsid w:val="00C7202F"/>
    <w:rsid w:val="00C72C79"/>
    <w:rsid w:val="00C733F4"/>
    <w:rsid w:val="00C73839"/>
    <w:rsid w:val="00C73A3B"/>
    <w:rsid w:val="00C73C5B"/>
    <w:rsid w:val="00C73D1E"/>
    <w:rsid w:val="00C740D7"/>
    <w:rsid w:val="00C757C6"/>
    <w:rsid w:val="00C75C01"/>
    <w:rsid w:val="00C75F79"/>
    <w:rsid w:val="00C763F6"/>
    <w:rsid w:val="00C767E8"/>
    <w:rsid w:val="00C76875"/>
    <w:rsid w:val="00C76DED"/>
    <w:rsid w:val="00C77385"/>
    <w:rsid w:val="00C77808"/>
    <w:rsid w:val="00C77876"/>
    <w:rsid w:val="00C77D41"/>
    <w:rsid w:val="00C8076E"/>
    <w:rsid w:val="00C80EE8"/>
    <w:rsid w:val="00C81030"/>
    <w:rsid w:val="00C8167B"/>
    <w:rsid w:val="00C81765"/>
    <w:rsid w:val="00C81848"/>
    <w:rsid w:val="00C81858"/>
    <w:rsid w:val="00C818E5"/>
    <w:rsid w:val="00C81A3A"/>
    <w:rsid w:val="00C81F25"/>
    <w:rsid w:val="00C822A1"/>
    <w:rsid w:val="00C82308"/>
    <w:rsid w:val="00C82519"/>
    <w:rsid w:val="00C82611"/>
    <w:rsid w:val="00C82A33"/>
    <w:rsid w:val="00C8305A"/>
    <w:rsid w:val="00C83795"/>
    <w:rsid w:val="00C84751"/>
    <w:rsid w:val="00C84E02"/>
    <w:rsid w:val="00C84F69"/>
    <w:rsid w:val="00C85BB8"/>
    <w:rsid w:val="00C85F50"/>
    <w:rsid w:val="00C86F9B"/>
    <w:rsid w:val="00C8705A"/>
    <w:rsid w:val="00C87755"/>
    <w:rsid w:val="00C907C9"/>
    <w:rsid w:val="00C91057"/>
    <w:rsid w:val="00C91067"/>
    <w:rsid w:val="00C9125E"/>
    <w:rsid w:val="00C9187B"/>
    <w:rsid w:val="00C9246A"/>
    <w:rsid w:val="00C92844"/>
    <w:rsid w:val="00C9363E"/>
    <w:rsid w:val="00C93E86"/>
    <w:rsid w:val="00C94515"/>
    <w:rsid w:val="00C945CF"/>
    <w:rsid w:val="00C95377"/>
    <w:rsid w:val="00C96B33"/>
    <w:rsid w:val="00C96B75"/>
    <w:rsid w:val="00C96E9D"/>
    <w:rsid w:val="00C97017"/>
    <w:rsid w:val="00C9725B"/>
    <w:rsid w:val="00C97381"/>
    <w:rsid w:val="00C974C9"/>
    <w:rsid w:val="00C97627"/>
    <w:rsid w:val="00C97E65"/>
    <w:rsid w:val="00CA02E7"/>
    <w:rsid w:val="00CA0756"/>
    <w:rsid w:val="00CA09AF"/>
    <w:rsid w:val="00CA0B4C"/>
    <w:rsid w:val="00CA14D4"/>
    <w:rsid w:val="00CA15C7"/>
    <w:rsid w:val="00CA1B14"/>
    <w:rsid w:val="00CA1FFA"/>
    <w:rsid w:val="00CA2297"/>
    <w:rsid w:val="00CA2984"/>
    <w:rsid w:val="00CA3AB0"/>
    <w:rsid w:val="00CA3B6C"/>
    <w:rsid w:val="00CA46A9"/>
    <w:rsid w:val="00CA4D05"/>
    <w:rsid w:val="00CA4D64"/>
    <w:rsid w:val="00CA514B"/>
    <w:rsid w:val="00CA541B"/>
    <w:rsid w:val="00CA5C3B"/>
    <w:rsid w:val="00CA62CF"/>
    <w:rsid w:val="00CA692B"/>
    <w:rsid w:val="00CA7973"/>
    <w:rsid w:val="00CA7D56"/>
    <w:rsid w:val="00CB0BDD"/>
    <w:rsid w:val="00CB0ED7"/>
    <w:rsid w:val="00CB1A6E"/>
    <w:rsid w:val="00CB1D27"/>
    <w:rsid w:val="00CB1F4D"/>
    <w:rsid w:val="00CB2863"/>
    <w:rsid w:val="00CB31BF"/>
    <w:rsid w:val="00CB4038"/>
    <w:rsid w:val="00CB56A9"/>
    <w:rsid w:val="00CB643F"/>
    <w:rsid w:val="00CB6703"/>
    <w:rsid w:val="00CB690D"/>
    <w:rsid w:val="00CB7850"/>
    <w:rsid w:val="00CC0157"/>
    <w:rsid w:val="00CC1661"/>
    <w:rsid w:val="00CC1819"/>
    <w:rsid w:val="00CC1B01"/>
    <w:rsid w:val="00CC1BF6"/>
    <w:rsid w:val="00CC2D30"/>
    <w:rsid w:val="00CC493E"/>
    <w:rsid w:val="00CC4EC0"/>
    <w:rsid w:val="00CC4EF7"/>
    <w:rsid w:val="00CC549A"/>
    <w:rsid w:val="00CC55CE"/>
    <w:rsid w:val="00CC5871"/>
    <w:rsid w:val="00CC5F4E"/>
    <w:rsid w:val="00CC6B44"/>
    <w:rsid w:val="00CC6DDE"/>
    <w:rsid w:val="00CC7016"/>
    <w:rsid w:val="00CC7366"/>
    <w:rsid w:val="00CC7559"/>
    <w:rsid w:val="00CC7E33"/>
    <w:rsid w:val="00CD0602"/>
    <w:rsid w:val="00CD1129"/>
    <w:rsid w:val="00CD1139"/>
    <w:rsid w:val="00CD17DE"/>
    <w:rsid w:val="00CD1935"/>
    <w:rsid w:val="00CD2004"/>
    <w:rsid w:val="00CD2259"/>
    <w:rsid w:val="00CD30A4"/>
    <w:rsid w:val="00CD369D"/>
    <w:rsid w:val="00CD3CEA"/>
    <w:rsid w:val="00CD4879"/>
    <w:rsid w:val="00CD48BA"/>
    <w:rsid w:val="00CD4F32"/>
    <w:rsid w:val="00CD4FBA"/>
    <w:rsid w:val="00CD5751"/>
    <w:rsid w:val="00CD58CA"/>
    <w:rsid w:val="00CD59AD"/>
    <w:rsid w:val="00CD6E99"/>
    <w:rsid w:val="00CD73C4"/>
    <w:rsid w:val="00CD7559"/>
    <w:rsid w:val="00CD78D4"/>
    <w:rsid w:val="00CD7FA5"/>
    <w:rsid w:val="00CE0C8D"/>
    <w:rsid w:val="00CE0ECD"/>
    <w:rsid w:val="00CE0EFB"/>
    <w:rsid w:val="00CE1093"/>
    <w:rsid w:val="00CE1555"/>
    <w:rsid w:val="00CE1880"/>
    <w:rsid w:val="00CE1A9C"/>
    <w:rsid w:val="00CE21CE"/>
    <w:rsid w:val="00CE2724"/>
    <w:rsid w:val="00CE2954"/>
    <w:rsid w:val="00CE3311"/>
    <w:rsid w:val="00CE5525"/>
    <w:rsid w:val="00CE57B6"/>
    <w:rsid w:val="00CE5C2F"/>
    <w:rsid w:val="00CE5F01"/>
    <w:rsid w:val="00CE60D3"/>
    <w:rsid w:val="00CE6BDE"/>
    <w:rsid w:val="00CE6E43"/>
    <w:rsid w:val="00CE6F4C"/>
    <w:rsid w:val="00CE71BA"/>
    <w:rsid w:val="00CE75ED"/>
    <w:rsid w:val="00CE7BFA"/>
    <w:rsid w:val="00CF0A34"/>
    <w:rsid w:val="00CF0DE0"/>
    <w:rsid w:val="00CF1263"/>
    <w:rsid w:val="00CF3B57"/>
    <w:rsid w:val="00CF5A41"/>
    <w:rsid w:val="00CF5E12"/>
    <w:rsid w:val="00CF6F20"/>
    <w:rsid w:val="00CF707F"/>
    <w:rsid w:val="00CF7A8A"/>
    <w:rsid w:val="00D000A4"/>
    <w:rsid w:val="00D00349"/>
    <w:rsid w:val="00D01391"/>
    <w:rsid w:val="00D01406"/>
    <w:rsid w:val="00D01442"/>
    <w:rsid w:val="00D0166B"/>
    <w:rsid w:val="00D01EE7"/>
    <w:rsid w:val="00D02275"/>
    <w:rsid w:val="00D02451"/>
    <w:rsid w:val="00D033D5"/>
    <w:rsid w:val="00D0376C"/>
    <w:rsid w:val="00D03E68"/>
    <w:rsid w:val="00D03FC7"/>
    <w:rsid w:val="00D05785"/>
    <w:rsid w:val="00D072E7"/>
    <w:rsid w:val="00D074D5"/>
    <w:rsid w:val="00D07645"/>
    <w:rsid w:val="00D077C8"/>
    <w:rsid w:val="00D10CEA"/>
    <w:rsid w:val="00D116DE"/>
    <w:rsid w:val="00D142E6"/>
    <w:rsid w:val="00D149CC"/>
    <w:rsid w:val="00D14DD5"/>
    <w:rsid w:val="00D151B1"/>
    <w:rsid w:val="00D1554B"/>
    <w:rsid w:val="00D15769"/>
    <w:rsid w:val="00D15818"/>
    <w:rsid w:val="00D15ECB"/>
    <w:rsid w:val="00D16072"/>
    <w:rsid w:val="00D16BDD"/>
    <w:rsid w:val="00D175AF"/>
    <w:rsid w:val="00D17E47"/>
    <w:rsid w:val="00D20510"/>
    <w:rsid w:val="00D2151F"/>
    <w:rsid w:val="00D21ACC"/>
    <w:rsid w:val="00D21B6D"/>
    <w:rsid w:val="00D21F64"/>
    <w:rsid w:val="00D2278F"/>
    <w:rsid w:val="00D231B5"/>
    <w:rsid w:val="00D241B2"/>
    <w:rsid w:val="00D24722"/>
    <w:rsid w:val="00D24D76"/>
    <w:rsid w:val="00D25954"/>
    <w:rsid w:val="00D25F9B"/>
    <w:rsid w:val="00D26376"/>
    <w:rsid w:val="00D269D0"/>
    <w:rsid w:val="00D26D26"/>
    <w:rsid w:val="00D26F03"/>
    <w:rsid w:val="00D27F36"/>
    <w:rsid w:val="00D30DE8"/>
    <w:rsid w:val="00D3227D"/>
    <w:rsid w:val="00D324AD"/>
    <w:rsid w:val="00D32984"/>
    <w:rsid w:val="00D329A2"/>
    <w:rsid w:val="00D330AF"/>
    <w:rsid w:val="00D33434"/>
    <w:rsid w:val="00D34F74"/>
    <w:rsid w:val="00D35094"/>
    <w:rsid w:val="00D355FB"/>
    <w:rsid w:val="00D36ADC"/>
    <w:rsid w:val="00D36BB1"/>
    <w:rsid w:val="00D36DF8"/>
    <w:rsid w:val="00D3706A"/>
    <w:rsid w:val="00D37B38"/>
    <w:rsid w:val="00D405CD"/>
    <w:rsid w:val="00D40AD6"/>
    <w:rsid w:val="00D40B6F"/>
    <w:rsid w:val="00D41020"/>
    <w:rsid w:val="00D413B1"/>
    <w:rsid w:val="00D414F5"/>
    <w:rsid w:val="00D41A01"/>
    <w:rsid w:val="00D41E28"/>
    <w:rsid w:val="00D42E17"/>
    <w:rsid w:val="00D4342B"/>
    <w:rsid w:val="00D4344B"/>
    <w:rsid w:val="00D4355B"/>
    <w:rsid w:val="00D438EB"/>
    <w:rsid w:val="00D43C09"/>
    <w:rsid w:val="00D44B53"/>
    <w:rsid w:val="00D454E0"/>
    <w:rsid w:val="00D464D7"/>
    <w:rsid w:val="00D46CF5"/>
    <w:rsid w:val="00D46D09"/>
    <w:rsid w:val="00D47224"/>
    <w:rsid w:val="00D47363"/>
    <w:rsid w:val="00D475E2"/>
    <w:rsid w:val="00D47BB5"/>
    <w:rsid w:val="00D50134"/>
    <w:rsid w:val="00D50217"/>
    <w:rsid w:val="00D502E3"/>
    <w:rsid w:val="00D50811"/>
    <w:rsid w:val="00D5096A"/>
    <w:rsid w:val="00D50C7E"/>
    <w:rsid w:val="00D51923"/>
    <w:rsid w:val="00D51A1E"/>
    <w:rsid w:val="00D52A07"/>
    <w:rsid w:val="00D53464"/>
    <w:rsid w:val="00D54388"/>
    <w:rsid w:val="00D5440F"/>
    <w:rsid w:val="00D5447D"/>
    <w:rsid w:val="00D54FBC"/>
    <w:rsid w:val="00D55480"/>
    <w:rsid w:val="00D557E4"/>
    <w:rsid w:val="00D5604B"/>
    <w:rsid w:val="00D56ACF"/>
    <w:rsid w:val="00D56CAC"/>
    <w:rsid w:val="00D56DF2"/>
    <w:rsid w:val="00D60793"/>
    <w:rsid w:val="00D60E6F"/>
    <w:rsid w:val="00D62616"/>
    <w:rsid w:val="00D62E6B"/>
    <w:rsid w:val="00D63471"/>
    <w:rsid w:val="00D6391E"/>
    <w:rsid w:val="00D63DBE"/>
    <w:rsid w:val="00D64168"/>
    <w:rsid w:val="00D64AFB"/>
    <w:rsid w:val="00D64DCA"/>
    <w:rsid w:val="00D6571F"/>
    <w:rsid w:val="00D65846"/>
    <w:rsid w:val="00D65B51"/>
    <w:rsid w:val="00D671A5"/>
    <w:rsid w:val="00D6793B"/>
    <w:rsid w:val="00D67BD3"/>
    <w:rsid w:val="00D700F3"/>
    <w:rsid w:val="00D706CB"/>
    <w:rsid w:val="00D708EC"/>
    <w:rsid w:val="00D70F56"/>
    <w:rsid w:val="00D713DA"/>
    <w:rsid w:val="00D71655"/>
    <w:rsid w:val="00D71820"/>
    <w:rsid w:val="00D72021"/>
    <w:rsid w:val="00D727C0"/>
    <w:rsid w:val="00D72CA6"/>
    <w:rsid w:val="00D734D3"/>
    <w:rsid w:val="00D73973"/>
    <w:rsid w:val="00D7467B"/>
    <w:rsid w:val="00D750C7"/>
    <w:rsid w:val="00D75398"/>
    <w:rsid w:val="00D75B97"/>
    <w:rsid w:val="00D75D49"/>
    <w:rsid w:val="00D75E8E"/>
    <w:rsid w:val="00D760D2"/>
    <w:rsid w:val="00D761BB"/>
    <w:rsid w:val="00D77211"/>
    <w:rsid w:val="00D774BA"/>
    <w:rsid w:val="00D775C1"/>
    <w:rsid w:val="00D7784C"/>
    <w:rsid w:val="00D80168"/>
    <w:rsid w:val="00D801AE"/>
    <w:rsid w:val="00D80888"/>
    <w:rsid w:val="00D80B49"/>
    <w:rsid w:val="00D812BD"/>
    <w:rsid w:val="00D81FEF"/>
    <w:rsid w:val="00D82181"/>
    <w:rsid w:val="00D825E2"/>
    <w:rsid w:val="00D828C3"/>
    <w:rsid w:val="00D82C7D"/>
    <w:rsid w:val="00D83FCB"/>
    <w:rsid w:val="00D840C6"/>
    <w:rsid w:val="00D84782"/>
    <w:rsid w:val="00D847AA"/>
    <w:rsid w:val="00D847F5"/>
    <w:rsid w:val="00D8515D"/>
    <w:rsid w:val="00D85774"/>
    <w:rsid w:val="00D85B23"/>
    <w:rsid w:val="00D85FA6"/>
    <w:rsid w:val="00D862B8"/>
    <w:rsid w:val="00D8634A"/>
    <w:rsid w:val="00D86CD2"/>
    <w:rsid w:val="00D8764E"/>
    <w:rsid w:val="00D902EE"/>
    <w:rsid w:val="00D906FA"/>
    <w:rsid w:val="00D90A6D"/>
    <w:rsid w:val="00D90D1C"/>
    <w:rsid w:val="00D91775"/>
    <w:rsid w:val="00D91847"/>
    <w:rsid w:val="00D9195E"/>
    <w:rsid w:val="00D92BBF"/>
    <w:rsid w:val="00D9387E"/>
    <w:rsid w:val="00D94B59"/>
    <w:rsid w:val="00D9522A"/>
    <w:rsid w:val="00D95505"/>
    <w:rsid w:val="00D95A99"/>
    <w:rsid w:val="00D95B73"/>
    <w:rsid w:val="00D960B1"/>
    <w:rsid w:val="00D962DB"/>
    <w:rsid w:val="00D976DB"/>
    <w:rsid w:val="00D97E18"/>
    <w:rsid w:val="00DA01E7"/>
    <w:rsid w:val="00DA0EA8"/>
    <w:rsid w:val="00DA108A"/>
    <w:rsid w:val="00DA17E8"/>
    <w:rsid w:val="00DA1AC2"/>
    <w:rsid w:val="00DA3922"/>
    <w:rsid w:val="00DA398A"/>
    <w:rsid w:val="00DA3B3E"/>
    <w:rsid w:val="00DA3B4B"/>
    <w:rsid w:val="00DA467C"/>
    <w:rsid w:val="00DA47C5"/>
    <w:rsid w:val="00DA5340"/>
    <w:rsid w:val="00DA5CA8"/>
    <w:rsid w:val="00DA6903"/>
    <w:rsid w:val="00DA6B30"/>
    <w:rsid w:val="00DA6D0E"/>
    <w:rsid w:val="00DA727B"/>
    <w:rsid w:val="00DA7386"/>
    <w:rsid w:val="00DA7A83"/>
    <w:rsid w:val="00DA7D6F"/>
    <w:rsid w:val="00DB02EA"/>
    <w:rsid w:val="00DB05EF"/>
    <w:rsid w:val="00DB1035"/>
    <w:rsid w:val="00DB2BDB"/>
    <w:rsid w:val="00DB2D7A"/>
    <w:rsid w:val="00DB33F2"/>
    <w:rsid w:val="00DB56E8"/>
    <w:rsid w:val="00DB5B30"/>
    <w:rsid w:val="00DB5E64"/>
    <w:rsid w:val="00DB5ECB"/>
    <w:rsid w:val="00DB614E"/>
    <w:rsid w:val="00DB67DC"/>
    <w:rsid w:val="00DB7052"/>
    <w:rsid w:val="00DB7167"/>
    <w:rsid w:val="00DB7CDD"/>
    <w:rsid w:val="00DB7F8C"/>
    <w:rsid w:val="00DC0D72"/>
    <w:rsid w:val="00DC1E7D"/>
    <w:rsid w:val="00DC2346"/>
    <w:rsid w:val="00DC290D"/>
    <w:rsid w:val="00DC363F"/>
    <w:rsid w:val="00DC3755"/>
    <w:rsid w:val="00DC39EF"/>
    <w:rsid w:val="00DC3F11"/>
    <w:rsid w:val="00DC529B"/>
    <w:rsid w:val="00DC5386"/>
    <w:rsid w:val="00DC65B7"/>
    <w:rsid w:val="00DC6E43"/>
    <w:rsid w:val="00DC6EAF"/>
    <w:rsid w:val="00DC73F8"/>
    <w:rsid w:val="00DC7804"/>
    <w:rsid w:val="00DC7A52"/>
    <w:rsid w:val="00DD062F"/>
    <w:rsid w:val="00DD182F"/>
    <w:rsid w:val="00DD19DF"/>
    <w:rsid w:val="00DD308C"/>
    <w:rsid w:val="00DD3338"/>
    <w:rsid w:val="00DD3562"/>
    <w:rsid w:val="00DD3E92"/>
    <w:rsid w:val="00DD481A"/>
    <w:rsid w:val="00DD4CE6"/>
    <w:rsid w:val="00DD5442"/>
    <w:rsid w:val="00DD586B"/>
    <w:rsid w:val="00DD596B"/>
    <w:rsid w:val="00DD6022"/>
    <w:rsid w:val="00DD73DB"/>
    <w:rsid w:val="00DD765C"/>
    <w:rsid w:val="00DE0085"/>
    <w:rsid w:val="00DE049F"/>
    <w:rsid w:val="00DE0C5B"/>
    <w:rsid w:val="00DE1318"/>
    <w:rsid w:val="00DE152C"/>
    <w:rsid w:val="00DE191B"/>
    <w:rsid w:val="00DE2B0F"/>
    <w:rsid w:val="00DE35C8"/>
    <w:rsid w:val="00DE39FA"/>
    <w:rsid w:val="00DE504C"/>
    <w:rsid w:val="00DE528C"/>
    <w:rsid w:val="00DE5405"/>
    <w:rsid w:val="00DE54A5"/>
    <w:rsid w:val="00DE5D2C"/>
    <w:rsid w:val="00DE7361"/>
    <w:rsid w:val="00DF0408"/>
    <w:rsid w:val="00DF0C11"/>
    <w:rsid w:val="00DF112B"/>
    <w:rsid w:val="00DF15C4"/>
    <w:rsid w:val="00DF352C"/>
    <w:rsid w:val="00DF3D96"/>
    <w:rsid w:val="00DF45B4"/>
    <w:rsid w:val="00DF47C3"/>
    <w:rsid w:val="00DF4CB5"/>
    <w:rsid w:val="00DF4CD7"/>
    <w:rsid w:val="00DF5EBE"/>
    <w:rsid w:val="00DF6550"/>
    <w:rsid w:val="00DF7867"/>
    <w:rsid w:val="00E0056C"/>
    <w:rsid w:val="00E00630"/>
    <w:rsid w:val="00E0124E"/>
    <w:rsid w:val="00E0252C"/>
    <w:rsid w:val="00E02D99"/>
    <w:rsid w:val="00E033B2"/>
    <w:rsid w:val="00E03478"/>
    <w:rsid w:val="00E04118"/>
    <w:rsid w:val="00E05165"/>
    <w:rsid w:val="00E05322"/>
    <w:rsid w:val="00E05935"/>
    <w:rsid w:val="00E05F46"/>
    <w:rsid w:val="00E06639"/>
    <w:rsid w:val="00E06938"/>
    <w:rsid w:val="00E06ADA"/>
    <w:rsid w:val="00E10359"/>
    <w:rsid w:val="00E114EB"/>
    <w:rsid w:val="00E11A58"/>
    <w:rsid w:val="00E11ABC"/>
    <w:rsid w:val="00E12256"/>
    <w:rsid w:val="00E12270"/>
    <w:rsid w:val="00E1282D"/>
    <w:rsid w:val="00E12FA0"/>
    <w:rsid w:val="00E13328"/>
    <w:rsid w:val="00E13F93"/>
    <w:rsid w:val="00E14B67"/>
    <w:rsid w:val="00E14DFE"/>
    <w:rsid w:val="00E15B2F"/>
    <w:rsid w:val="00E15B60"/>
    <w:rsid w:val="00E15B8D"/>
    <w:rsid w:val="00E16018"/>
    <w:rsid w:val="00E16B5B"/>
    <w:rsid w:val="00E16CC8"/>
    <w:rsid w:val="00E16DE7"/>
    <w:rsid w:val="00E17141"/>
    <w:rsid w:val="00E1720F"/>
    <w:rsid w:val="00E178F9"/>
    <w:rsid w:val="00E17A3C"/>
    <w:rsid w:val="00E17D87"/>
    <w:rsid w:val="00E2019F"/>
    <w:rsid w:val="00E20705"/>
    <w:rsid w:val="00E2181A"/>
    <w:rsid w:val="00E22CC8"/>
    <w:rsid w:val="00E23086"/>
    <w:rsid w:val="00E23589"/>
    <w:rsid w:val="00E23A25"/>
    <w:rsid w:val="00E23B13"/>
    <w:rsid w:val="00E23FEE"/>
    <w:rsid w:val="00E244E9"/>
    <w:rsid w:val="00E24792"/>
    <w:rsid w:val="00E252EB"/>
    <w:rsid w:val="00E259DD"/>
    <w:rsid w:val="00E2691A"/>
    <w:rsid w:val="00E269CB"/>
    <w:rsid w:val="00E2711D"/>
    <w:rsid w:val="00E273EC"/>
    <w:rsid w:val="00E277DC"/>
    <w:rsid w:val="00E27884"/>
    <w:rsid w:val="00E278F6"/>
    <w:rsid w:val="00E27CDA"/>
    <w:rsid w:val="00E27ED0"/>
    <w:rsid w:val="00E303BD"/>
    <w:rsid w:val="00E304EB"/>
    <w:rsid w:val="00E3147F"/>
    <w:rsid w:val="00E31A19"/>
    <w:rsid w:val="00E32717"/>
    <w:rsid w:val="00E32863"/>
    <w:rsid w:val="00E3418C"/>
    <w:rsid w:val="00E34299"/>
    <w:rsid w:val="00E3456C"/>
    <w:rsid w:val="00E34EB1"/>
    <w:rsid w:val="00E34F74"/>
    <w:rsid w:val="00E35961"/>
    <w:rsid w:val="00E361E6"/>
    <w:rsid w:val="00E3649A"/>
    <w:rsid w:val="00E3752F"/>
    <w:rsid w:val="00E37BE9"/>
    <w:rsid w:val="00E37C63"/>
    <w:rsid w:val="00E40298"/>
    <w:rsid w:val="00E40448"/>
    <w:rsid w:val="00E414D6"/>
    <w:rsid w:val="00E41688"/>
    <w:rsid w:val="00E417CC"/>
    <w:rsid w:val="00E41DBC"/>
    <w:rsid w:val="00E428A6"/>
    <w:rsid w:val="00E42AE3"/>
    <w:rsid w:val="00E439F3"/>
    <w:rsid w:val="00E43C6C"/>
    <w:rsid w:val="00E43EC7"/>
    <w:rsid w:val="00E442B6"/>
    <w:rsid w:val="00E45845"/>
    <w:rsid w:val="00E475B7"/>
    <w:rsid w:val="00E479C9"/>
    <w:rsid w:val="00E50664"/>
    <w:rsid w:val="00E5114E"/>
    <w:rsid w:val="00E51737"/>
    <w:rsid w:val="00E51822"/>
    <w:rsid w:val="00E5188F"/>
    <w:rsid w:val="00E51FCC"/>
    <w:rsid w:val="00E51FE5"/>
    <w:rsid w:val="00E52578"/>
    <w:rsid w:val="00E52850"/>
    <w:rsid w:val="00E52B32"/>
    <w:rsid w:val="00E52DEA"/>
    <w:rsid w:val="00E5362E"/>
    <w:rsid w:val="00E53DAA"/>
    <w:rsid w:val="00E53FEF"/>
    <w:rsid w:val="00E54C4A"/>
    <w:rsid w:val="00E54E4D"/>
    <w:rsid w:val="00E555B7"/>
    <w:rsid w:val="00E5582E"/>
    <w:rsid w:val="00E55E53"/>
    <w:rsid w:val="00E55F7F"/>
    <w:rsid w:val="00E56DB9"/>
    <w:rsid w:val="00E56E1B"/>
    <w:rsid w:val="00E57382"/>
    <w:rsid w:val="00E6072A"/>
    <w:rsid w:val="00E60841"/>
    <w:rsid w:val="00E60CF2"/>
    <w:rsid w:val="00E611A1"/>
    <w:rsid w:val="00E62027"/>
    <w:rsid w:val="00E62CA4"/>
    <w:rsid w:val="00E62F4D"/>
    <w:rsid w:val="00E62FEB"/>
    <w:rsid w:val="00E637D4"/>
    <w:rsid w:val="00E6464D"/>
    <w:rsid w:val="00E64C88"/>
    <w:rsid w:val="00E6576D"/>
    <w:rsid w:val="00E65857"/>
    <w:rsid w:val="00E65A41"/>
    <w:rsid w:val="00E65A43"/>
    <w:rsid w:val="00E65BFB"/>
    <w:rsid w:val="00E65F6D"/>
    <w:rsid w:val="00E66773"/>
    <w:rsid w:val="00E6721E"/>
    <w:rsid w:val="00E67DB3"/>
    <w:rsid w:val="00E70503"/>
    <w:rsid w:val="00E70661"/>
    <w:rsid w:val="00E70E6C"/>
    <w:rsid w:val="00E7215F"/>
    <w:rsid w:val="00E725BD"/>
    <w:rsid w:val="00E727BA"/>
    <w:rsid w:val="00E72851"/>
    <w:rsid w:val="00E7299A"/>
    <w:rsid w:val="00E7353B"/>
    <w:rsid w:val="00E73678"/>
    <w:rsid w:val="00E73C44"/>
    <w:rsid w:val="00E744CA"/>
    <w:rsid w:val="00E74A74"/>
    <w:rsid w:val="00E752E4"/>
    <w:rsid w:val="00E758C8"/>
    <w:rsid w:val="00E7605D"/>
    <w:rsid w:val="00E76169"/>
    <w:rsid w:val="00E76F1B"/>
    <w:rsid w:val="00E772D3"/>
    <w:rsid w:val="00E77F9E"/>
    <w:rsid w:val="00E80706"/>
    <w:rsid w:val="00E80BBD"/>
    <w:rsid w:val="00E81534"/>
    <w:rsid w:val="00E81634"/>
    <w:rsid w:val="00E81CE8"/>
    <w:rsid w:val="00E82356"/>
    <w:rsid w:val="00E8245E"/>
    <w:rsid w:val="00E847A6"/>
    <w:rsid w:val="00E8575E"/>
    <w:rsid w:val="00E85B06"/>
    <w:rsid w:val="00E8606C"/>
    <w:rsid w:val="00E865AC"/>
    <w:rsid w:val="00E86857"/>
    <w:rsid w:val="00E8745D"/>
    <w:rsid w:val="00E87966"/>
    <w:rsid w:val="00E87C92"/>
    <w:rsid w:val="00E87CAE"/>
    <w:rsid w:val="00E92095"/>
    <w:rsid w:val="00E928FF"/>
    <w:rsid w:val="00E92AC4"/>
    <w:rsid w:val="00E92CB1"/>
    <w:rsid w:val="00E93A52"/>
    <w:rsid w:val="00E94A8F"/>
    <w:rsid w:val="00E956C5"/>
    <w:rsid w:val="00E95707"/>
    <w:rsid w:val="00E95F45"/>
    <w:rsid w:val="00E96148"/>
    <w:rsid w:val="00E96EA6"/>
    <w:rsid w:val="00E97356"/>
    <w:rsid w:val="00E97820"/>
    <w:rsid w:val="00EA07BD"/>
    <w:rsid w:val="00EA0C90"/>
    <w:rsid w:val="00EA12FF"/>
    <w:rsid w:val="00EA161D"/>
    <w:rsid w:val="00EA1E98"/>
    <w:rsid w:val="00EA21A4"/>
    <w:rsid w:val="00EA2BA8"/>
    <w:rsid w:val="00EA2CCB"/>
    <w:rsid w:val="00EA303E"/>
    <w:rsid w:val="00EA351C"/>
    <w:rsid w:val="00EA3783"/>
    <w:rsid w:val="00EA385D"/>
    <w:rsid w:val="00EA3DCF"/>
    <w:rsid w:val="00EA3F46"/>
    <w:rsid w:val="00EA3FC0"/>
    <w:rsid w:val="00EA43E2"/>
    <w:rsid w:val="00EA4692"/>
    <w:rsid w:val="00EA56A4"/>
    <w:rsid w:val="00EA6A50"/>
    <w:rsid w:val="00EA6D34"/>
    <w:rsid w:val="00EA7D52"/>
    <w:rsid w:val="00EB0872"/>
    <w:rsid w:val="00EB13FE"/>
    <w:rsid w:val="00EB21C0"/>
    <w:rsid w:val="00EB243F"/>
    <w:rsid w:val="00EB288F"/>
    <w:rsid w:val="00EB2A5D"/>
    <w:rsid w:val="00EB2EED"/>
    <w:rsid w:val="00EB2F3C"/>
    <w:rsid w:val="00EB3124"/>
    <w:rsid w:val="00EB3D2C"/>
    <w:rsid w:val="00EB45CA"/>
    <w:rsid w:val="00EB4F72"/>
    <w:rsid w:val="00EB55BA"/>
    <w:rsid w:val="00EB59C7"/>
    <w:rsid w:val="00EB64E4"/>
    <w:rsid w:val="00EB770F"/>
    <w:rsid w:val="00EB7D7B"/>
    <w:rsid w:val="00EC07B1"/>
    <w:rsid w:val="00EC0BFB"/>
    <w:rsid w:val="00EC1688"/>
    <w:rsid w:val="00EC1DD9"/>
    <w:rsid w:val="00EC1EAF"/>
    <w:rsid w:val="00EC209C"/>
    <w:rsid w:val="00EC3656"/>
    <w:rsid w:val="00EC3C71"/>
    <w:rsid w:val="00EC4230"/>
    <w:rsid w:val="00EC424D"/>
    <w:rsid w:val="00EC5FAA"/>
    <w:rsid w:val="00EC7A79"/>
    <w:rsid w:val="00EC7BB3"/>
    <w:rsid w:val="00ED0ACB"/>
    <w:rsid w:val="00ED17B3"/>
    <w:rsid w:val="00ED19E4"/>
    <w:rsid w:val="00ED1E48"/>
    <w:rsid w:val="00ED26C0"/>
    <w:rsid w:val="00ED277E"/>
    <w:rsid w:val="00ED289B"/>
    <w:rsid w:val="00ED2CB6"/>
    <w:rsid w:val="00ED2DA8"/>
    <w:rsid w:val="00ED307B"/>
    <w:rsid w:val="00ED34B4"/>
    <w:rsid w:val="00ED460E"/>
    <w:rsid w:val="00ED47BC"/>
    <w:rsid w:val="00ED4C00"/>
    <w:rsid w:val="00ED57A7"/>
    <w:rsid w:val="00ED5924"/>
    <w:rsid w:val="00ED5A69"/>
    <w:rsid w:val="00ED5BD8"/>
    <w:rsid w:val="00ED5E8A"/>
    <w:rsid w:val="00ED625E"/>
    <w:rsid w:val="00ED654F"/>
    <w:rsid w:val="00ED6CEC"/>
    <w:rsid w:val="00ED6E9C"/>
    <w:rsid w:val="00ED7D75"/>
    <w:rsid w:val="00EE0828"/>
    <w:rsid w:val="00EE17B1"/>
    <w:rsid w:val="00EE1854"/>
    <w:rsid w:val="00EE1C02"/>
    <w:rsid w:val="00EE2142"/>
    <w:rsid w:val="00EE2809"/>
    <w:rsid w:val="00EE284E"/>
    <w:rsid w:val="00EE2900"/>
    <w:rsid w:val="00EE314D"/>
    <w:rsid w:val="00EE39EA"/>
    <w:rsid w:val="00EE3DCA"/>
    <w:rsid w:val="00EE4297"/>
    <w:rsid w:val="00EE5583"/>
    <w:rsid w:val="00EE5DF7"/>
    <w:rsid w:val="00EE64DB"/>
    <w:rsid w:val="00EE76FE"/>
    <w:rsid w:val="00EE7B19"/>
    <w:rsid w:val="00EF046C"/>
    <w:rsid w:val="00EF07CE"/>
    <w:rsid w:val="00EF07E4"/>
    <w:rsid w:val="00EF1850"/>
    <w:rsid w:val="00EF25B5"/>
    <w:rsid w:val="00EF3341"/>
    <w:rsid w:val="00EF3372"/>
    <w:rsid w:val="00EF3380"/>
    <w:rsid w:val="00EF36D5"/>
    <w:rsid w:val="00EF3F42"/>
    <w:rsid w:val="00EF4320"/>
    <w:rsid w:val="00EF43F3"/>
    <w:rsid w:val="00EF59AE"/>
    <w:rsid w:val="00EF5AE2"/>
    <w:rsid w:val="00EF604F"/>
    <w:rsid w:val="00F00203"/>
    <w:rsid w:val="00F008A2"/>
    <w:rsid w:val="00F00BDF"/>
    <w:rsid w:val="00F00DCA"/>
    <w:rsid w:val="00F01329"/>
    <w:rsid w:val="00F01461"/>
    <w:rsid w:val="00F0176C"/>
    <w:rsid w:val="00F027C6"/>
    <w:rsid w:val="00F028B3"/>
    <w:rsid w:val="00F02ABB"/>
    <w:rsid w:val="00F02B07"/>
    <w:rsid w:val="00F0342F"/>
    <w:rsid w:val="00F0364A"/>
    <w:rsid w:val="00F03C9B"/>
    <w:rsid w:val="00F03EEB"/>
    <w:rsid w:val="00F04784"/>
    <w:rsid w:val="00F04D42"/>
    <w:rsid w:val="00F04F85"/>
    <w:rsid w:val="00F055B1"/>
    <w:rsid w:val="00F05D11"/>
    <w:rsid w:val="00F0636B"/>
    <w:rsid w:val="00F06EE1"/>
    <w:rsid w:val="00F07FD6"/>
    <w:rsid w:val="00F103AF"/>
    <w:rsid w:val="00F10AAA"/>
    <w:rsid w:val="00F10BEE"/>
    <w:rsid w:val="00F110FD"/>
    <w:rsid w:val="00F1277B"/>
    <w:rsid w:val="00F14081"/>
    <w:rsid w:val="00F14338"/>
    <w:rsid w:val="00F143A5"/>
    <w:rsid w:val="00F148C4"/>
    <w:rsid w:val="00F14A7E"/>
    <w:rsid w:val="00F15304"/>
    <w:rsid w:val="00F15E47"/>
    <w:rsid w:val="00F160A7"/>
    <w:rsid w:val="00F1652A"/>
    <w:rsid w:val="00F1679F"/>
    <w:rsid w:val="00F1697D"/>
    <w:rsid w:val="00F17220"/>
    <w:rsid w:val="00F17770"/>
    <w:rsid w:val="00F17B7F"/>
    <w:rsid w:val="00F2024F"/>
    <w:rsid w:val="00F202AF"/>
    <w:rsid w:val="00F20EC8"/>
    <w:rsid w:val="00F20F99"/>
    <w:rsid w:val="00F21EA2"/>
    <w:rsid w:val="00F221BC"/>
    <w:rsid w:val="00F22ADB"/>
    <w:rsid w:val="00F230EA"/>
    <w:rsid w:val="00F233D7"/>
    <w:rsid w:val="00F234B4"/>
    <w:rsid w:val="00F23598"/>
    <w:rsid w:val="00F235E6"/>
    <w:rsid w:val="00F23A05"/>
    <w:rsid w:val="00F23CEC"/>
    <w:rsid w:val="00F2481E"/>
    <w:rsid w:val="00F25494"/>
    <w:rsid w:val="00F25676"/>
    <w:rsid w:val="00F25BDE"/>
    <w:rsid w:val="00F25F41"/>
    <w:rsid w:val="00F26055"/>
    <w:rsid w:val="00F26688"/>
    <w:rsid w:val="00F26A24"/>
    <w:rsid w:val="00F2790F"/>
    <w:rsid w:val="00F27EB1"/>
    <w:rsid w:val="00F30714"/>
    <w:rsid w:val="00F307AE"/>
    <w:rsid w:val="00F31DC5"/>
    <w:rsid w:val="00F31DD7"/>
    <w:rsid w:val="00F31EA6"/>
    <w:rsid w:val="00F32205"/>
    <w:rsid w:val="00F3238F"/>
    <w:rsid w:val="00F32C8F"/>
    <w:rsid w:val="00F333B4"/>
    <w:rsid w:val="00F33BDF"/>
    <w:rsid w:val="00F343FC"/>
    <w:rsid w:val="00F3455A"/>
    <w:rsid w:val="00F34FE3"/>
    <w:rsid w:val="00F35672"/>
    <w:rsid w:val="00F3630B"/>
    <w:rsid w:val="00F363C6"/>
    <w:rsid w:val="00F36E35"/>
    <w:rsid w:val="00F37D4E"/>
    <w:rsid w:val="00F40993"/>
    <w:rsid w:val="00F424AA"/>
    <w:rsid w:val="00F428B2"/>
    <w:rsid w:val="00F444BA"/>
    <w:rsid w:val="00F45506"/>
    <w:rsid w:val="00F459C9"/>
    <w:rsid w:val="00F45D0C"/>
    <w:rsid w:val="00F46574"/>
    <w:rsid w:val="00F46944"/>
    <w:rsid w:val="00F503D4"/>
    <w:rsid w:val="00F50969"/>
    <w:rsid w:val="00F51514"/>
    <w:rsid w:val="00F51B82"/>
    <w:rsid w:val="00F52969"/>
    <w:rsid w:val="00F52CC3"/>
    <w:rsid w:val="00F53362"/>
    <w:rsid w:val="00F53575"/>
    <w:rsid w:val="00F53ACE"/>
    <w:rsid w:val="00F53C9F"/>
    <w:rsid w:val="00F549F0"/>
    <w:rsid w:val="00F54BD4"/>
    <w:rsid w:val="00F54DD5"/>
    <w:rsid w:val="00F55603"/>
    <w:rsid w:val="00F5566F"/>
    <w:rsid w:val="00F559ED"/>
    <w:rsid w:val="00F55FEA"/>
    <w:rsid w:val="00F560DE"/>
    <w:rsid w:val="00F561F8"/>
    <w:rsid w:val="00F5694A"/>
    <w:rsid w:val="00F57424"/>
    <w:rsid w:val="00F57A09"/>
    <w:rsid w:val="00F61407"/>
    <w:rsid w:val="00F61970"/>
    <w:rsid w:val="00F62BA5"/>
    <w:rsid w:val="00F63596"/>
    <w:rsid w:val="00F639EE"/>
    <w:rsid w:val="00F63D1C"/>
    <w:rsid w:val="00F64351"/>
    <w:rsid w:val="00F643BF"/>
    <w:rsid w:val="00F64831"/>
    <w:rsid w:val="00F66051"/>
    <w:rsid w:val="00F66669"/>
    <w:rsid w:val="00F66AD0"/>
    <w:rsid w:val="00F67489"/>
    <w:rsid w:val="00F676CB"/>
    <w:rsid w:val="00F679BF"/>
    <w:rsid w:val="00F67D45"/>
    <w:rsid w:val="00F7052C"/>
    <w:rsid w:val="00F7095B"/>
    <w:rsid w:val="00F71EF0"/>
    <w:rsid w:val="00F72795"/>
    <w:rsid w:val="00F72840"/>
    <w:rsid w:val="00F728E8"/>
    <w:rsid w:val="00F72E68"/>
    <w:rsid w:val="00F74388"/>
    <w:rsid w:val="00F74569"/>
    <w:rsid w:val="00F75C59"/>
    <w:rsid w:val="00F75F1C"/>
    <w:rsid w:val="00F7609A"/>
    <w:rsid w:val="00F7779A"/>
    <w:rsid w:val="00F7793E"/>
    <w:rsid w:val="00F779E1"/>
    <w:rsid w:val="00F801F2"/>
    <w:rsid w:val="00F80AD5"/>
    <w:rsid w:val="00F811FF"/>
    <w:rsid w:val="00F8153D"/>
    <w:rsid w:val="00F81876"/>
    <w:rsid w:val="00F81A89"/>
    <w:rsid w:val="00F81C53"/>
    <w:rsid w:val="00F81C7C"/>
    <w:rsid w:val="00F8254D"/>
    <w:rsid w:val="00F84DE2"/>
    <w:rsid w:val="00F85057"/>
    <w:rsid w:val="00F85550"/>
    <w:rsid w:val="00F86E6F"/>
    <w:rsid w:val="00F87237"/>
    <w:rsid w:val="00F872E6"/>
    <w:rsid w:val="00F87B09"/>
    <w:rsid w:val="00F87C59"/>
    <w:rsid w:val="00F901AE"/>
    <w:rsid w:val="00F907AD"/>
    <w:rsid w:val="00F91531"/>
    <w:rsid w:val="00F91779"/>
    <w:rsid w:val="00F92854"/>
    <w:rsid w:val="00F932F6"/>
    <w:rsid w:val="00F957D1"/>
    <w:rsid w:val="00F95E9F"/>
    <w:rsid w:val="00F961EA"/>
    <w:rsid w:val="00F963C2"/>
    <w:rsid w:val="00F9703D"/>
    <w:rsid w:val="00F97842"/>
    <w:rsid w:val="00F9788B"/>
    <w:rsid w:val="00F97BFD"/>
    <w:rsid w:val="00F97D15"/>
    <w:rsid w:val="00F97EC6"/>
    <w:rsid w:val="00FA07DD"/>
    <w:rsid w:val="00FA122D"/>
    <w:rsid w:val="00FA1284"/>
    <w:rsid w:val="00FA12E7"/>
    <w:rsid w:val="00FA1671"/>
    <w:rsid w:val="00FA1A71"/>
    <w:rsid w:val="00FA1FF6"/>
    <w:rsid w:val="00FA22FF"/>
    <w:rsid w:val="00FA2633"/>
    <w:rsid w:val="00FA3199"/>
    <w:rsid w:val="00FA33CC"/>
    <w:rsid w:val="00FA4F56"/>
    <w:rsid w:val="00FA5225"/>
    <w:rsid w:val="00FA533A"/>
    <w:rsid w:val="00FA6C80"/>
    <w:rsid w:val="00FA7B61"/>
    <w:rsid w:val="00FA7F29"/>
    <w:rsid w:val="00FB1036"/>
    <w:rsid w:val="00FB1135"/>
    <w:rsid w:val="00FB3F33"/>
    <w:rsid w:val="00FB3F69"/>
    <w:rsid w:val="00FB4301"/>
    <w:rsid w:val="00FB482B"/>
    <w:rsid w:val="00FB59A4"/>
    <w:rsid w:val="00FB5D17"/>
    <w:rsid w:val="00FB6051"/>
    <w:rsid w:val="00FB686C"/>
    <w:rsid w:val="00FB7C1F"/>
    <w:rsid w:val="00FB7C76"/>
    <w:rsid w:val="00FB7CED"/>
    <w:rsid w:val="00FC0762"/>
    <w:rsid w:val="00FC0B3A"/>
    <w:rsid w:val="00FC0BC5"/>
    <w:rsid w:val="00FC0C75"/>
    <w:rsid w:val="00FC1038"/>
    <w:rsid w:val="00FC2FA4"/>
    <w:rsid w:val="00FC37E6"/>
    <w:rsid w:val="00FC3BDE"/>
    <w:rsid w:val="00FC3EB0"/>
    <w:rsid w:val="00FC49E6"/>
    <w:rsid w:val="00FC4CCB"/>
    <w:rsid w:val="00FC56B9"/>
    <w:rsid w:val="00FC56C7"/>
    <w:rsid w:val="00FC616D"/>
    <w:rsid w:val="00FC69DB"/>
    <w:rsid w:val="00FC6B7F"/>
    <w:rsid w:val="00FC6D57"/>
    <w:rsid w:val="00FC7004"/>
    <w:rsid w:val="00FC72A4"/>
    <w:rsid w:val="00FC72A9"/>
    <w:rsid w:val="00FC7AC8"/>
    <w:rsid w:val="00FC7B6B"/>
    <w:rsid w:val="00FC7C5D"/>
    <w:rsid w:val="00FC7FD8"/>
    <w:rsid w:val="00FD06E4"/>
    <w:rsid w:val="00FD0880"/>
    <w:rsid w:val="00FD089C"/>
    <w:rsid w:val="00FD0C47"/>
    <w:rsid w:val="00FD1696"/>
    <w:rsid w:val="00FD1849"/>
    <w:rsid w:val="00FD2483"/>
    <w:rsid w:val="00FD2530"/>
    <w:rsid w:val="00FD2B62"/>
    <w:rsid w:val="00FD494F"/>
    <w:rsid w:val="00FD4BC2"/>
    <w:rsid w:val="00FD4EBB"/>
    <w:rsid w:val="00FD54D6"/>
    <w:rsid w:val="00FD669F"/>
    <w:rsid w:val="00FD7766"/>
    <w:rsid w:val="00FE1098"/>
    <w:rsid w:val="00FE11B8"/>
    <w:rsid w:val="00FE1524"/>
    <w:rsid w:val="00FE1682"/>
    <w:rsid w:val="00FE248F"/>
    <w:rsid w:val="00FE378B"/>
    <w:rsid w:val="00FE3A2E"/>
    <w:rsid w:val="00FE48BC"/>
    <w:rsid w:val="00FE4CB6"/>
    <w:rsid w:val="00FE5638"/>
    <w:rsid w:val="00FE5BF5"/>
    <w:rsid w:val="00FE69F0"/>
    <w:rsid w:val="00FE6FC9"/>
    <w:rsid w:val="00FE70C2"/>
    <w:rsid w:val="00FE7139"/>
    <w:rsid w:val="00FF02D9"/>
    <w:rsid w:val="00FF1737"/>
    <w:rsid w:val="00FF24B6"/>
    <w:rsid w:val="00FF28CD"/>
    <w:rsid w:val="00FF2C1F"/>
    <w:rsid w:val="00FF3DED"/>
    <w:rsid w:val="00FF42AD"/>
    <w:rsid w:val="00FF4467"/>
    <w:rsid w:val="00FF4C53"/>
    <w:rsid w:val="00FF5A19"/>
    <w:rsid w:val="00FF5AEA"/>
    <w:rsid w:val="00FF5EC4"/>
    <w:rsid w:val="00FF5F1D"/>
    <w:rsid w:val="00FF644B"/>
    <w:rsid w:val="00FF6797"/>
    <w:rsid w:val="00FF68C2"/>
    <w:rsid w:val="00FF6B6E"/>
    <w:rsid w:val="00FF7351"/>
    <w:rsid w:val="00FF74E7"/>
    <w:rsid w:val="00FF750C"/>
    <w:rsid w:val="00FF7E1D"/>
    <w:rsid w:val="010C227D"/>
    <w:rsid w:val="011078FC"/>
    <w:rsid w:val="011B5C9B"/>
    <w:rsid w:val="0147640A"/>
    <w:rsid w:val="01570001"/>
    <w:rsid w:val="01691A39"/>
    <w:rsid w:val="01C662EA"/>
    <w:rsid w:val="01E37895"/>
    <w:rsid w:val="01E774A2"/>
    <w:rsid w:val="02297EFC"/>
    <w:rsid w:val="02400F13"/>
    <w:rsid w:val="02A405B3"/>
    <w:rsid w:val="02D14B62"/>
    <w:rsid w:val="03212FA5"/>
    <w:rsid w:val="036C1880"/>
    <w:rsid w:val="038C0F89"/>
    <w:rsid w:val="038F1E44"/>
    <w:rsid w:val="03D0188B"/>
    <w:rsid w:val="04086F53"/>
    <w:rsid w:val="0436475B"/>
    <w:rsid w:val="043D017E"/>
    <w:rsid w:val="0448527B"/>
    <w:rsid w:val="0450229C"/>
    <w:rsid w:val="04597239"/>
    <w:rsid w:val="048E1702"/>
    <w:rsid w:val="04B3450D"/>
    <w:rsid w:val="04C70946"/>
    <w:rsid w:val="04D24539"/>
    <w:rsid w:val="054058D3"/>
    <w:rsid w:val="05671D88"/>
    <w:rsid w:val="05922991"/>
    <w:rsid w:val="05971BD7"/>
    <w:rsid w:val="05A07549"/>
    <w:rsid w:val="05CA79CC"/>
    <w:rsid w:val="05FA388A"/>
    <w:rsid w:val="05FC57D1"/>
    <w:rsid w:val="06093DEA"/>
    <w:rsid w:val="061304ED"/>
    <w:rsid w:val="06181424"/>
    <w:rsid w:val="06427E5A"/>
    <w:rsid w:val="06432F5E"/>
    <w:rsid w:val="06A80D3C"/>
    <w:rsid w:val="06CE3AA9"/>
    <w:rsid w:val="06DF6B53"/>
    <w:rsid w:val="06E5653E"/>
    <w:rsid w:val="06FA3C9A"/>
    <w:rsid w:val="06FE4066"/>
    <w:rsid w:val="07036E6E"/>
    <w:rsid w:val="070511E4"/>
    <w:rsid w:val="07057E72"/>
    <w:rsid w:val="07114F8D"/>
    <w:rsid w:val="07201F33"/>
    <w:rsid w:val="07217EF7"/>
    <w:rsid w:val="07342276"/>
    <w:rsid w:val="07344D06"/>
    <w:rsid w:val="077B731C"/>
    <w:rsid w:val="07A04AD7"/>
    <w:rsid w:val="07A52EFA"/>
    <w:rsid w:val="07AA04A9"/>
    <w:rsid w:val="07D50B7E"/>
    <w:rsid w:val="07FE0BA7"/>
    <w:rsid w:val="07FE528E"/>
    <w:rsid w:val="08034646"/>
    <w:rsid w:val="081B7E53"/>
    <w:rsid w:val="085E1AC3"/>
    <w:rsid w:val="08693959"/>
    <w:rsid w:val="08694541"/>
    <w:rsid w:val="08764D9A"/>
    <w:rsid w:val="08A6200D"/>
    <w:rsid w:val="08DF4360"/>
    <w:rsid w:val="08E96D21"/>
    <w:rsid w:val="08F641AF"/>
    <w:rsid w:val="09B654BB"/>
    <w:rsid w:val="09CC5123"/>
    <w:rsid w:val="0A037163"/>
    <w:rsid w:val="0A453ED9"/>
    <w:rsid w:val="0A460E2D"/>
    <w:rsid w:val="0A516BF4"/>
    <w:rsid w:val="0ABD7B9C"/>
    <w:rsid w:val="0ADD7496"/>
    <w:rsid w:val="0B12189F"/>
    <w:rsid w:val="0B3310F0"/>
    <w:rsid w:val="0B35731A"/>
    <w:rsid w:val="0B7324DC"/>
    <w:rsid w:val="0B955D93"/>
    <w:rsid w:val="0BBF45C6"/>
    <w:rsid w:val="0C4B1701"/>
    <w:rsid w:val="0C52183D"/>
    <w:rsid w:val="0C65263F"/>
    <w:rsid w:val="0CE9748C"/>
    <w:rsid w:val="0CFC23AD"/>
    <w:rsid w:val="0D1224B8"/>
    <w:rsid w:val="0D1C0F76"/>
    <w:rsid w:val="0D3E0F1C"/>
    <w:rsid w:val="0D59565E"/>
    <w:rsid w:val="0D7917F3"/>
    <w:rsid w:val="0DC20A9D"/>
    <w:rsid w:val="0DC80A5C"/>
    <w:rsid w:val="0DDE03B4"/>
    <w:rsid w:val="0DE30A0F"/>
    <w:rsid w:val="0DE86FD0"/>
    <w:rsid w:val="0DEB0075"/>
    <w:rsid w:val="0DEE3647"/>
    <w:rsid w:val="0E1A61D6"/>
    <w:rsid w:val="0E1C3A6D"/>
    <w:rsid w:val="0E701193"/>
    <w:rsid w:val="0E725E0F"/>
    <w:rsid w:val="0EB15687"/>
    <w:rsid w:val="0EC910FF"/>
    <w:rsid w:val="0ED547B9"/>
    <w:rsid w:val="0EDE7A22"/>
    <w:rsid w:val="0F416B5D"/>
    <w:rsid w:val="0F5F3284"/>
    <w:rsid w:val="0FC77F91"/>
    <w:rsid w:val="0FD70177"/>
    <w:rsid w:val="0FFC120A"/>
    <w:rsid w:val="10110472"/>
    <w:rsid w:val="102B2F59"/>
    <w:rsid w:val="105E30A4"/>
    <w:rsid w:val="106E715F"/>
    <w:rsid w:val="108A4CAD"/>
    <w:rsid w:val="10B37F26"/>
    <w:rsid w:val="10B50A9E"/>
    <w:rsid w:val="11030CF7"/>
    <w:rsid w:val="11055816"/>
    <w:rsid w:val="114A5190"/>
    <w:rsid w:val="116A5F89"/>
    <w:rsid w:val="11B26182"/>
    <w:rsid w:val="11E0142F"/>
    <w:rsid w:val="120E2883"/>
    <w:rsid w:val="122D3B3C"/>
    <w:rsid w:val="125A54D6"/>
    <w:rsid w:val="12B87D5B"/>
    <w:rsid w:val="1364105D"/>
    <w:rsid w:val="13735A4A"/>
    <w:rsid w:val="137E7669"/>
    <w:rsid w:val="13A339E4"/>
    <w:rsid w:val="13AA110B"/>
    <w:rsid w:val="13B7142F"/>
    <w:rsid w:val="13CB43F4"/>
    <w:rsid w:val="13E7363E"/>
    <w:rsid w:val="13E7520A"/>
    <w:rsid w:val="141855B8"/>
    <w:rsid w:val="144C6D37"/>
    <w:rsid w:val="144D2086"/>
    <w:rsid w:val="14914779"/>
    <w:rsid w:val="153C5A4F"/>
    <w:rsid w:val="154453E3"/>
    <w:rsid w:val="1563058C"/>
    <w:rsid w:val="15644304"/>
    <w:rsid w:val="15A432EB"/>
    <w:rsid w:val="15AC0F46"/>
    <w:rsid w:val="15AE1A5C"/>
    <w:rsid w:val="15C66614"/>
    <w:rsid w:val="15C73311"/>
    <w:rsid w:val="15CF3D80"/>
    <w:rsid w:val="162E705D"/>
    <w:rsid w:val="163354EC"/>
    <w:rsid w:val="16A54BF2"/>
    <w:rsid w:val="16C125FD"/>
    <w:rsid w:val="16CD606B"/>
    <w:rsid w:val="16F954E0"/>
    <w:rsid w:val="17217FC5"/>
    <w:rsid w:val="17231758"/>
    <w:rsid w:val="17243FAF"/>
    <w:rsid w:val="176C3571"/>
    <w:rsid w:val="17771BB7"/>
    <w:rsid w:val="178A5846"/>
    <w:rsid w:val="17AB54C2"/>
    <w:rsid w:val="17B13385"/>
    <w:rsid w:val="17CA7ED5"/>
    <w:rsid w:val="17CC7BD6"/>
    <w:rsid w:val="182B61DD"/>
    <w:rsid w:val="18643C23"/>
    <w:rsid w:val="186C649A"/>
    <w:rsid w:val="187354B8"/>
    <w:rsid w:val="188A313E"/>
    <w:rsid w:val="18A94F14"/>
    <w:rsid w:val="18AB65FD"/>
    <w:rsid w:val="18BA6891"/>
    <w:rsid w:val="18C70F21"/>
    <w:rsid w:val="18E1648F"/>
    <w:rsid w:val="18E30A5E"/>
    <w:rsid w:val="18FB1CDA"/>
    <w:rsid w:val="19023328"/>
    <w:rsid w:val="19311C31"/>
    <w:rsid w:val="19320C3C"/>
    <w:rsid w:val="195622AF"/>
    <w:rsid w:val="19564697"/>
    <w:rsid w:val="19570443"/>
    <w:rsid w:val="1961206C"/>
    <w:rsid w:val="198D06B5"/>
    <w:rsid w:val="198D4B62"/>
    <w:rsid w:val="19D55B64"/>
    <w:rsid w:val="19E7383C"/>
    <w:rsid w:val="1A895F9B"/>
    <w:rsid w:val="1A9B64C4"/>
    <w:rsid w:val="1A9D7DD4"/>
    <w:rsid w:val="1AA30654"/>
    <w:rsid w:val="1AB81509"/>
    <w:rsid w:val="1ADC5E70"/>
    <w:rsid w:val="1AE625C3"/>
    <w:rsid w:val="1B0C284D"/>
    <w:rsid w:val="1B346CDA"/>
    <w:rsid w:val="1B520D03"/>
    <w:rsid w:val="1B5739B2"/>
    <w:rsid w:val="1B8210E9"/>
    <w:rsid w:val="1B8962C3"/>
    <w:rsid w:val="1BAE742A"/>
    <w:rsid w:val="1BB00D3B"/>
    <w:rsid w:val="1BB118EC"/>
    <w:rsid w:val="1BED3DD3"/>
    <w:rsid w:val="1C072ECA"/>
    <w:rsid w:val="1C6723D2"/>
    <w:rsid w:val="1C691414"/>
    <w:rsid w:val="1C7F37ED"/>
    <w:rsid w:val="1C811B7F"/>
    <w:rsid w:val="1C9A75CA"/>
    <w:rsid w:val="1CB00248"/>
    <w:rsid w:val="1D1C4F14"/>
    <w:rsid w:val="1D1D52A6"/>
    <w:rsid w:val="1D334896"/>
    <w:rsid w:val="1D3866FF"/>
    <w:rsid w:val="1D752195"/>
    <w:rsid w:val="1D8B6A3F"/>
    <w:rsid w:val="1DB248A0"/>
    <w:rsid w:val="1DB60554"/>
    <w:rsid w:val="1DCA398C"/>
    <w:rsid w:val="1DE65A5C"/>
    <w:rsid w:val="1DEA7ECE"/>
    <w:rsid w:val="1DFF73F1"/>
    <w:rsid w:val="1E6F604A"/>
    <w:rsid w:val="1EA33C97"/>
    <w:rsid w:val="1ED97B6A"/>
    <w:rsid w:val="1EDE6505"/>
    <w:rsid w:val="1EED6FA3"/>
    <w:rsid w:val="1EF04575"/>
    <w:rsid w:val="1F390206"/>
    <w:rsid w:val="1F616E58"/>
    <w:rsid w:val="1F70228D"/>
    <w:rsid w:val="1F7476E3"/>
    <w:rsid w:val="1F835EFB"/>
    <w:rsid w:val="1FA96817"/>
    <w:rsid w:val="1FBF64EE"/>
    <w:rsid w:val="1FC800C8"/>
    <w:rsid w:val="200E074C"/>
    <w:rsid w:val="200F437C"/>
    <w:rsid w:val="20394D52"/>
    <w:rsid w:val="20550913"/>
    <w:rsid w:val="20587E60"/>
    <w:rsid w:val="205C0ABE"/>
    <w:rsid w:val="20690277"/>
    <w:rsid w:val="20A134AD"/>
    <w:rsid w:val="20BA49DB"/>
    <w:rsid w:val="21001F67"/>
    <w:rsid w:val="21093836"/>
    <w:rsid w:val="210977F3"/>
    <w:rsid w:val="211664F9"/>
    <w:rsid w:val="214D1539"/>
    <w:rsid w:val="214E56CD"/>
    <w:rsid w:val="2157056C"/>
    <w:rsid w:val="215F544E"/>
    <w:rsid w:val="21671AFA"/>
    <w:rsid w:val="216B7BB4"/>
    <w:rsid w:val="21917647"/>
    <w:rsid w:val="21A2055B"/>
    <w:rsid w:val="21AC77A5"/>
    <w:rsid w:val="21E41B81"/>
    <w:rsid w:val="21F85F98"/>
    <w:rsid w:val="22016E75"/>
    <w:rsid w:val="222E0461"/>
    <w:rsid w:val="224D01F3"/>
    <w:rsid w:val="22574CB3"/>
    <w:rsid w:val="22B31E95"/>
    <w:rsid w:val="22BA526B"/>
    <w:rsid w:val="22C37547"/>
    <w:rsid w:val="22F563F4"/>
    <w:rsid w:val="22FE29C9"/>
    <w:rsid w:val="22FE51B4"/>
    <w:rsid w:val="234F0765"/>
    <w:rsid w:val="23832627"/>
    <w:rsid w:val="239D777B"/>
    <w:rsid w:val="239E3077"/>
    <w:rsid w:val="23B77E42"/>
    <w:rsid w:val="23BC0CF4"/>
    <w:rsid w:val="23C05121"/>
    <w:rsid w:val="23C27FE7"/>
    <w:rsid w:val="23C40C57"/>
    <w:rsid w:val="23DA0251"/>
    <w:rsid w:val="23E15CB7"/>
    <w:rsid w:val="23F045C5"/>
    <w:rsid w:val="243A1237"/>
    <w:rsid w:val="244A3F86"/>
    <w:rsid w:val="245613A0"/>
    <w:rsid w:val="245F3B75"/>
    <w:rsid w:val="246B27B2"/>
    <w:rsid w:val="24817FE5"/>
    <w:rsid w:val="248415B4"/>
    <w:rsid w:val="252870B7"/>
    <w:rsid w:val="255E36ED"/>
    <w:rsid w:val="256A69CC"/>
    <w:rsid w:val="257E4346"/>
    <w:rsid w:val="25870008"/>
    <w:rsid w:val="25A12130"/>
    <w:rsid w:val="25B56987"/>
    <w:rsid w:val="25E93608"/>
    <w:rsid w:val="26012056"/>
    <w:rsid w:val="260E2156"/>
    <w:rsid w:val="264A7D6A"/>
    <w:rsid w:val="26744884"/>
    <w:rsid w:val="268F0179"/>
    <w:rsid w:val="26FA27C8"/>
    <w:rsid w:val="273A078D"/>
    <w:rsid w:val="2747397D"/>
    <w:rsid w:val="276E3640"/>
    <w:rsid w:val="27AD4192"/>
    <w:rsid w:val="27B1439E"/>
    <w:rsid w:val="280C2FA3"/>
    <w:rsid w:val="281549D8"/>
    <w:rsid w:val="281F0380"/>
    <w:rsid w:val="282417D4"/>
    <w:rsid w:val="28505EE3"/>
    <w:rsid w:val="285445D1"/>
    <w:rsid w:val="286F5B82"/>
    <w:rsid w:val="287D7F29"/>
    <w:rsid w:val="288F3D75"/>
    <w:rsid w:val="28B8472F"/>
    <w:rsid w:val="28DD421F"/>
    <w:rsid w:val="29391CCD"/>
    <w:rsid w:val="29BC4995"/>
    <w:rsid w:val="29D11AA3"/>
    <w:rsid w:val="2A1A0DB7"/>
    <w:rsid w:val="2A3C64BD"/>
    <w:rsid w:val="2A531328"/>
    <w:rsid w:val="2A796739"/>
    <w:rsid w:val="2A7A1499"/>
    <w:rsid w:val="2A7A5A01"/>
    <w:rsid w:val="2A813BCE"/>
    <w:rsid w:val="2AA22950"/>
    <w:rsid w:val="2AA45562"/>
    <w:rsid w:val="2AC70E25"/>
    <w:rsid w:val="2ACC79D5"/>
    <w:rsid w:val="2B07550B"/>
    <w:rsid w:val="2B0D0E86"/>
    <w:rsid w:val="2B115DF5"/>
    <w:rsid w:val="2B140939"/>
    <w:rsid w:val="2B3D5B7C"/>
    <w:rsid w:val="2B8C6449"/>
    <w:rsid w:val="2B947107"/>
    <w:rsid w:val="2BB32EA9"/>
    <w:rsid w:val="2BCC7AB4"/>
    <w:rsid w:val="2BD144D3"/>
    <w:rsid w:val="2BE31366"/>
    <w:rsid w:val="2C054E38"/>
    <w:rsid w:val="2C306821"/>
    <w:rsid w:val="2C4F660E"/>
    <w:rsid w:val="2C9E7130"/>
    <w:rsid w:val="2CA60C01"/>
    <w:rsid w:val="2CB4722B"/>
    <w:rsid w:val="2CC03AFD"/>
    <w:rsid w:val="2CCC44CD"/>
    <w:rsid w:val="2CE059A2"/>
    <w:rsid w:val="2CE152E4"/>
    <w:rsid w:val="2CF8697D"/>
    <w:rsid w:val="2D097BDD"/>
    <w:rsid w:val="2D1031A1"/>
    <w:rsid w:val="2D3715EC"/>
    <w:rsid w:val="2D4F2E9E"/>
    <w:rsid w:val="2D865CB3"/>
    <w:rsid w:val="2DDF7289"/>
    <w:rsid w:val="2DE03AC5"/>
    <w:rsid w:val="2E040F17"/>
    <w:rsid w:val="2E2372E9"/>
    <w:rsid w:val="2E242B28"/>
    <w:rsid w:val="2E762C6C"/>
    <w:rsid w:val="2E803FC4"/>
    <w:rsid w:val="2E874C32"/>
    <w:rsid w:val="2E9B4000"/>
    <w:rsid w:val="2EB0330B"/>
    <w:rsid w:val="2F081AA6"/>
    <w:rsid w:val="2F0A7722"/>
    <w:rsid w:val="2F784A15"/>
    <w:rsid w:val="2F821496"/>
    <w:rsid w:val="2F8B2823"/>
    <w:rsid w:val="2F9C7945"/>
    <w:rsid w:val="2F9E7CD7"/>
    <w:rsid w:val="2FA91A3A"/>
    <w:rsid w:val="2FAF0A99"/>
    <w:rsid w:val="2FE272E5"/>
    <w:rsid w:val="30145F8A"/>
    <w:rsid w:val="301A4A23"/>
    <w:rsid w:val="30237260"/>
    <w:rsid w:val="30296DC9"/>
    <w:rsid w:val="305D7ABD"/>
    <w:rsid w:val="30B026FA"/>
    <w:rsid w:val="311E1957"/>
    <w:rsid w:val="312F1E4B"/>
    <w:rsid w:val="312F6F0B"/>
    <w:rsid w:val="312F7075"/>
    <w:rsid w:val="313E75B1"/>
    <w:rsid w:val="315C5F0F"/>
    <w:rsid w:val="317C51D7"/>
    <w:rsid w:val="318958F8"/>
    <w:rsid w:val="31BB0F6D"/>
    <w:rsid w:val="31FA6857"/>
    <w:rsid w:val="32236526"/>
    <w:rsid w:val="322C0ED2"/>
    <w:rsid w:val="322F1507"/>
    <w:rsid w:val="323075A1"/>
    <w:rsid w:val="32395B6A"/>
    <w:rsid w:val="323F71B1"/>
    <w:rsid w:val="32477415"/>
    <w:rsid w:val="32671B1F"/>
    <w:rsid w:val="33174BF2"/>
    <w:rsid w:val="33326AF5"/>
    <w:rsid w:val="33587317"/>
    <w:rsid w:val="33610BBD"/>
    <w:rsid w:val="337818FF"/>
    <w:rsid w:val="337F5BFD"/>
    <w:rsid w:val="33B06EBB"/>
    <w:rsid w:val="33CE7C58"/>
    <w:rsid w:val="33DE07B6"/>
    <w:rsid w:val="33FB27EE"/>
    <w:rsid w:val="340775C1"/>
    <w:rsid w:val="340F2711"/>
    <w:rsid w:val="34212585"/>
    <w:rsid w:val="34215FAF"/>
    <w:rsid w:val="343018E4"/>
    <w:rsid w:val="3485555A"/>
    <w:rsid w:val="34876733"/>
    <w:rsid w:val="34AD32C1"/>
    <w:rsid w:val="34C06A92"/>
    <w:rsid w:val="34E842AA"/>
    <w:rsid w:val="34F378F8"/>
    <w:rsid w:val="35165631"/>
    <w:rsid w:val="351C13F4"/>
    <w:rsid w:val="351D0054"/>
    <w:rsid w:val="351E6C5E"/>
    <w:rsid w:val="35275F6A"/>
    <w:rsid w:val="356710F2"/>
    <w:rsid w:val="357809E4"/>
    <w:rsid w:val="35A14701"/>
    <w:rsid w:val="35B73B7F"/>
    <w:rsid w:val="35EE70A2"/>
    <w:rsid w:val="35FC230B"/>
    <w:rsid w:val="361252F7"/>
    <w:rsid w:val="36475EC4"/>
    <w:rsid w:val="36B53C94"/>
    <w:rsid w:val="36BE6BC7"/>
    <w:rsid w:val="36F17A2E"/>
    <w:rsid w:val="370644E5"/>
    <w:rsid w:val="376B5AA2"/>
    <w:rsid w:val="378E39CB"/>
    <w:rsid w:val="37A32D20"/>
    <w:rsid w:val="37AF063D"/>
    <w:rsid w:val="37B759DF"/>
    <w:rsid w:val="37D12380"/>
    <w:rsid w:val="3898480A"/>
    <w:rsid w:val="38C611C1"/>
    <w:rsid w:val="39044895"/>
    <w:rsid w:val="39103D36"/>
    <w:rsid w:val="39227222"/>
    <w:rsid w:val="39543884"/>
    <w:rsid w:val="39720B87"/>
    <w:rsid w:val="397E62FE"/>
    <w:rsid w:val="39893077"/>
    <w:rsid w:val="3997265F"/>
    <w:rsid w:val="39AC0BA8"/>
    <w:rsid w:val="39DB641C"/>
    <w:rsid w:val="39ED3B88"/>
    <w:rsid w:val="39F704D2"/>
    <w:rsid w:val="3A14472D"/>
    <w:rsid w:val="3A590164"/>
    <w:rsid w:val="3A6D7D5D"/>
    <w:rsid w:val="3A982CC6"/>
    <w:rsid w:val="3AA9200B"/>
    <w:rsid w:val="3AC301B3"/>
    <w:rsid w:val="3ACE1912"/>
    <w:rsid w:val="3B131A95"/>
    <w:rsid w:val="3BB65917"/>
    <w:rsid w:val="3BC51C25"/>
    <w:rsid w:val="3BD1684E"/>
    <w:rsid w:val="3BEA0043"/>
    <w:rsid w:val="3BF75F16"/>
    <w:rsid w:val="3C0D5BD0"/>
    <w:rsid w:val="3C2062E9"/>
    <w:rsid w:val="3C351C3A"/>
    <w:rsid w:val="3C353E83"/>
    <w:rsid w:val="3C3916F6"/>
    <w:rsid w:val="3C550657"/>
    <w:rsid w:val="3C8926E2"/>
    <w:rsid w:val="3C94292C"/>
    <w:rsid w:val="3CA22250"/>
    <w:rsid w:val="3CB068E4"/>
    <w:rsid w:val="3CB14FE9"/>
    <w:rsid w:val="3D336531"/>
    <w:rsid w:val="3D394E07"/>
    <w:rsid w:val="3D5E7FA6"/>
    <w:rsid w:val="3D70681A"/>
    <w:rsid w:val="3D7B2A03"/>
    <w:rsid w:val="3D816808"/>
    <w:rsid w:val="3DDD2A26"/>
    <w:rsid w:val="3DE01570"/>
    <w:rsid w:val="3DE025E6"/>
    <w:rsid w:val="3DE71498"/>
    <w:rsid w:val="3DE800D2"/>
    <w:rsid w:val="3DEF6AFB"/>
    <w:rsid w:val="3E0A4EAF"/>
    <w:rsid w:val="3E270335"/>
    <w:rsid w:val="3E2F1A32"/>
    <w:rsid w:val="3E4056F4"/>
    <w:rsid w:val="3E570F97"/>
    <w:rsid w:val="3E662172"/>
    <w:rsid w:val="3E677B30"/>
    <w:rsid w:val="3E6A02C1"/>
    <w:rsid w:val="3E94314F"/>
    <w:rsid w:val="3ED46341"/>
    <w:rsid w:val="3F030348"/>
    <w:rsid w:val="3F712C32"/>
    <w:rsid w:val="3F7E4DD3"/>
    <w:rsid w:val="3F97365D"/>
    <w:rsid w:val="3FC02DC2"/>
    <w:rsid w:val="3FF0343F"/>
    <w:rsid w:val="40633B7C"/>
    <w:rsid w:val="40661ECE"/>
    <w:rsid w:val="40E86D98"/>
    <w:rsid w:val="40FD25D5"/>
    <w:rsid w:val="40FF4F0C"/>
    <w:rsid w:val="41B20CB0"/>
    <w:rsid w:val="41C7387B"/>
    <w:rsid w:val="41D02FD2"/>
    <w:rsid w:val="4201749E"/>
    <w:rsid w:val="4204749E"/>
    <w:rsid w:val="42077413"/>
    <w:rsid w:val="420F0D24"/>
    <w:rsid w:val="42123CF4"/>
    <w:rsid w:val="42B002A1"/>
    <w:rsid w:val="42B17498"/>
    <w:rsid w:val="42E3183E"/>
    <w:rsid w:val="430F23E7"/>
    <w:rsid w:val="4319745F"/>
    <w:rsid w:val="433F79BA"/>
    <w:rsid w:val="436C73E4"/>
    <w:rsid w:val="438E0218"/>
    <w:rsid w:val="438F28A2"/>
    <w:rsid w:val="43EA6B77"/>
    <w:rsid w:val="44156422"/>
    <w:rsid w:val="44161502"/>
    <w:rsid w:val="44184B84"/>
    <w:rsid w:val="4424192E"/>
    <w:rsid w:val="443E439B"/>
    <w:rsid w:val="44597080"/>
    <w:rsid w:val="446902DD"/>
    <w:rsid w:val="44763A7D"/>
    <w:rsid w:val="44921244"/>
    <w:rsid w:val="44A9607B"/>
    <w:rsid w:val="44E0131A"/>
    <w:rsid w:val="44E1043C"/>
    <w:rsid w:val="45170130"/>
    <w:rsid w:val="45175025"/>
    <w:rsid w:val="451F4644"/>
    <w:rsid w:val="4567057D"/>
    <w:rsid w:val="45677D63"/>
    <w:rsid w:val="458C4A39"/>
    <w:rsid w:val="459059FE"/>
    <w:rsid w:val="45AA2F8F"/>
    <w:rsid w:val="45B2433F"/>
    <w:rsid w:val="45B559FF"/>
    <w:rsid w:val="45B85BEB"/>
    <w:rsid w:val="45BA2B50"/>
    <w:rsid w:val="45BF08C4"/>
    <w:rsid w:val="45CF1CDD"/>
    <w:rsid w:val="45E23938"/>
    <w:rsid w:val="46151D29"/>
    <w:rsid w:val="46466CD2"/>
    <w:rsid w:val="46566F67"/>
    <w:rsid w:val="4677650D"/>
    <w:rsid w:val="468A453B"/>
    <w:rsid w:val="46C34A3A"/>
    <w:rsid w:val="46C44B50"/>
    <w:rsid w:val="46FA2BDE"/>
    <w:rsid w:val="472517E7"/>
    <w:rsid w:val="47296A12"/>
    <w:rsid w:val="4767539C"/>
    <w:rsid w:val="47933A38"/>
    <w:rsid w:val="47B03F2C"/>
    <w:rsid w:val="47BD485E"/>
    <w:rsid w:val="47BE34FD"/>
    <w:rsid w:val="47C62B0C"/>
    <w:rsid w:val="47DD7BE5"/>
    <w:rsid w:val="47F112FA"/>
    <w:rsid w:val="481061C3"/>
    <w:rsid w:val="48123A0D"/>
    <w:rsid w:val="48211584"/>
    <w:rsid w:val="4839654D"/>
    <w:rsid w:val="48440F10"/>
    <w:rsid w:val="487126C9"/>
    <w:rsid w:val="48755545"/>
    <w:rsid w:val="48AA4E9B"/>
    <w:rsid w:val="48C20FB8"/>
    <w:rsid w:val="49037A43"/>
    <w:rsid w:val="490C3898"/>
    <w:rsid w:val="494F7244"/>
    <w:rsid w:val="495C3349"/>
    <w:rsid w:val="495F469E"/>
    <w:rsid w:val="496B2100"/>
    <w:rsid w:val="497F59D2"/>
    <w:rsid w:val="499666A2"/>
    <w:rsid w:val="49B73567"/>
    <w:rsid w:val="49CD4BEF"/>
    <w:rsid w:val="4A32299A"/>
    <w:rsid w:val="4A4E729D"/>
    <w:rsid w:val="4A55671C"/>
    <w:rsid w:val="4A642EE4"/>
    <w:rsid w:val="4A69452F"/>
    <w:rsid w:val="4A7C2650"/>
    <w:rsid w:val="4ACD091A"/>
    <w:rsid w:val="4AFA788E"/>
    <w:rsid w:val="4B2668BD"/>
    <w:rsid w:val="4B2914DC"/>
    <w:rsid w:val="4B2F44DD"/>
    <w:rsid w:val="4B341A4B"/>
    <w:rsid w:val="4B5D1A58"/>
    <w:rsid w:val="4BA01B78"/>
    <w:rsid w:val="4BCA1E72"/>
    <w:rsid w:val="4BE116E8"/>
    <w:rsid w:val="4BE17CD4"/>
    <w:rsid w:val="4BEF3439"/>
    <w:rsid w:val="4BFF639F"/>
    <w:rsid w:val="4C4C15A5"/>
    <w:rsid w:val="4C617FD2"/>
    <w:rsid w:val="4C740075"/>
    <w:rsid w:val="4C741402"/>
    <w:rsid w:val="4CBA38F6"/>
    <w:rsid w:val="4CCD0397"/>
    <w:rsid w:val="4CD16D81"/>
    <w:rsid w:val="4CFC3C9F"/>
    <w:rsid w:val="4D293A7B"/>
    <w:rsid w:val="4D735BAA"/>
    <w:rsid w:val="4DA618BD"/>
    <w:rsid w:val="4DD13778"/>
    <w:rsid w:val="4DD46CFC"/>
    <w:rsid w:val="4DE73D34"/>
    <w:rsid w:val="4DF07258"/>
    <w:rsid w:val="4E1827B0"/>
    <w:rsid w:val="4E2F7032"/>
    <w:rsid w:val="4E357BFA"/>
    <w:rsid w:val="4E473AE7"/>
    <w:rsid w:val="4E4F0276"/>
    <w:rsid w:val="4E580F8B"/>
    <w:rsid w:val="4E67477F"/>
    <w:rsid w:val="4E9557B9"/>
    <w:rsid w:val="4EBF0C17"/>
    <w:rsid w:val="4ECC598E"/>
    <w:rsid w:val="4ECD4083"/>
    <w:rsid w:val="4EE8633C"/>
    <w:rsid w:val="4F256F4C"/>
    <w:rsid w:val="4F2652E0"/>
    <w:rsid w:val="4F300B3F"/>
    <w:rsid w:val="4F373D28"/>
    <w:rsid w:val="4F4275C2"/>
    <w:rsid w:val="4F5F7913"/>
    <w:rsid w:val="4F6A539E"/>
    <w:rsid w:val="4FBA286A"/>
    <w:rsid w:val="4FBB24FA"/>
    <w:rsid w:val="4FF651D2"/>
    <w:rsid w:val="503D3F94"/>
    <w:rsid w:val="50B51E20"/>
    <w:rsid w:val="50B662E8"/>
    <w:rsid w:val="50E16F2C"/>
    <w:rsid w:val="50FD6069"/>
    <w:rsid w:val="51767AF8"/>
    <w:rsid w:val="517F1124"/>
    <w:rsid w:val="51C502E7"/>
    <w:rsid w:val="51DC2336"/>
    <w:rsid w:val="51E51F5A"/>
    <w:rsid w:val="520657EA"/>
    <w:rsid w:val="524242F8"/>
    <w:rsid w:val="526D2DA1"/>
    <w:rsid w:val="52BE0C99"/>
    <w:rsid w:val="52D706DA"/>
    <w:rsid w:val="52DC0127"/>
    <w:rsid w:val="52E14F02"/>
    <w:rsid w:val="52F70546"/>
    <w:rsid w:val="52FE2D58"/>
    <w:rsid w:val="532B51A3"/>
    <w:rsid w:val="533C2F1C"/>
    <w:rsid w:val="536134F7"/>
    <w:rsid w:val="539F6EA9"/>
    <w:rsid w:val="53A43C57"/>
    <w:rsid w:val="53A51C8F"/>
    <w:rsid w:val="53C7669A"/>
    <w:rsid w:val="53F219F0"/>
    <w:rsid w:val="54381907"/>
    <w:rsid w:val="54A330D2"/>
    <w:rsid w:val="54B370E0"/>
    <w:rsid w:val="54EB780D"/>
    <w:rsid w:val="552266C2"/>
    <w:rsid w:val="553D4357"/>
    <w:rsid w:val="559A3E40"/>
    <w:rsid w:val="55AD18A3"/>
    <w:rsid w:val="55E95016"/>
    <w:rsid w:val="5603796F"/>
    <w:rsid w:val="561E38AA"/>
    <w:rsid w:val="564050C3"/>
    <w:rsid w:val="56460FB6"/>
    <w:rsid w:val="564A44EF"/>
    <w:rsid w:val="56763D1B"/>
    <w:rsid w:val="568764D1"/>
    <w:rsid w:val="56944B6B"/>
    <w:rsid w:val="56967B80"/>
    <w:rsid w:val="56B152FB"/>
    <w:rsid w:val="56F7042B"/>
    <w:rsid w:val="57302469"/>
    <w:rsid w:val="5763182B"/>
    <w:rsid w:val="57750C2A"/>
    <w:rsid w:val="577764D5"/>
    <w:rsid w:val="57A86DB3"/>
    <w:rsid w:val="57C80613"/>
    <w:rsid w:val="58290FF0"/>
    <w:rsid w:val="582A53CF"/>
    <w:rsid w:val="583B5614"/>
    <w:rsid w:val="587341D0"/>
    <w:rsid w:val="58904049"/>
    <w:rsid w:val="58D3051B"/>
    <w:rsid w:val="58E57F27"/>
    <w:rsid w:val="5915100F"/>
    <w:rsid w:val="593C4D4B"/>
    <w:rsid w:val="594C134E"/>
    <w:rsid w:val="595F73DB"/>
    <w:rsid w:val="59815F6B"/>
    <w:rsid w:val="598B4DCA"/>
    <w:rsid w:val="5A603039"/>
    <w:rsid w:val="5A635574"/>
    <w:rsid w:val="5A6502A8"/>
    <w:rsid w:val="5A652DE9"/>
    <w:rsid w:val="5A943D89"/>
    <w:rsid w:val="5A94678B"/>
    <w:rsid w:val="5A99007B"/>
    <w:rsid w:val="5AE448F8"/>
    <w:rsid w:val="5B286C25"/>
    <w:rsid w:val="5B8908AF"/>
    <w:rsid w:val="5BA70127"/>
    <w:rsid w:val="5BA76642"/>
    <w:rsid w:val="5BB97E72"/>
    <w:rsid w:val="5C152A8C"/>
    <w:rsid w:val="5C781564"/>
    <w:rsid w:val="5C7C3E22"/>
    <w:rsid w:val="5C8269E7"/>
    <w:rsid w:val="5C886EF8"/>
    <w:rsid w:val="5C997585"/>
    <w:rsid w:val="5CCD0777"/>
    <w:rsid w:val="5CF51B62"/>
    <w:rsid w:val="5D090D65"/>
    <w:rsid w:val="5D6A6CC0"/>
    <w:rsid w:val="5D716095"/>
    <w:rsid w:val="5D7C4D5D"/>
    <w:rsid w:val="5DF74716"/>
    <w:rsid w:val="5DFF7EA2"/>
    <w:rsid w:val="5E07778D"/>
    <w:rsid w:val="5E0C0A81"/>
    <w:rsid w:val="5E0D27D8"/>
    <w:rsid w:val="5E2E5E57"/>
    <w:rsid w:val="5E3D30C1"/>
    <w:rsid w:val="5E531522"/>
    <w:rsid w:val="5E690333"/>
    <w:rsid w:val="5E8F61C9"/>
    <w:rsid w:val="5E941665"/>
    <w:rsid w:val="5EA206C4"/>
    <w:rsid w:val="5EC56DA8"/>
    <w:rsid w:val="5EE155DF"/>
    <w:rsid w:val="5EE826D7"/>
    <w:rsid w:val="5F125E9F"/>
    <w:rsid w:val="5F445BBE"/>
    <w:rsid w:val="5F4854C5"/>
    <w:rsid w:val="5F9C0335"/>
    <w:rsid w:val="5FBB4C56"/>
    <w:rsid w:val="5FC05A10"/>
    <w:rsid w:val="5FCE0DE0"/>
    <w:rsid w:val="600A1302"/>
    <w:rsid w:val="602D65AF"/>
    <w:rsid w:val="6037598C"/>
    <w:rsid w:val="6086734C"/>
    <w:rsid w:val="609258DE"/>
    <w:rsid w:val="609A0CE0"/>
    <w:rsid w:val="60A11746"/>
    <w:rsid w:val="60D778AD"/>
    <w:rsid w:val="60DB16D9"/>
    <w:rsid w:val="60F23EB0"/>
    <w:rsid w:val="60F40744"/>
    <w:rsid w:val="610316CB"/>
    <w:rsid w:val="612635A6"/>
    <w:rsid w:val="614F7F16"/>
    <w:rsid w:val="615435CE"/>
    <w:rsid w:val="617D0DF9"/>
    <w:rsid w:val="618C6121"/>
    <w:rsid w:val="61923816"/>
    <w:rsid w:val="61AF0982"/>
    <w:rsid w:val="61C474D1"/>
    <w:rsid w:val="61CB11C0"/>
    <w:rsid w:val="61CD7820"/>
    <w:rsid w:val="62232C9B"/>
    <w:rsid w:val="62AC1906"/>
    <w:rsid w:val="62D50080"/>
    <w:rsid w:val="62F325ED"/>
    <w:rsid w:val="630B47BB"/>
    <w:rsid w:val="634F3F1C"/>
    <w:rsid w:val="638370A9"/>
    <w:rsid w:val="63A53BB4"/>
    <w:rsid w:val="63C222E9"/>
    <w:rsid w:val="63C343AD"/>
    <w:rsid w:val="63C76AB3"/>
    <w:rsid w:val="63D833B3"/>
    <w:rsid w:val="63F345A9"/>
    <w:rsid w:val="640D128C"/>
    <w:rsid w:val="642E1C68"/>
    <w:rsid w:val="64301B6C"/>
    <w:rsid w:val="645951D5"/>
    <w:rsid w:val="64AB6621"/>
    <w:rsid w:val="64BB7A1C"/>
    <w:rsid w:val="64BC0304"/>
    <w:rsid w:val="64CD0C86"/>
    <w:rsid w:val="64D40C6D"/>
    <w:rsid w:val="64F101A0"/>
    <w:rsid w:val="64F77C9A"/>
    <w:rsid w:val="64FB266A"/>
    <w:rsid w:val="654726B3"/>
    <w:rsid w:val="65781418"/>
    <w:rsid w:val="657E496F"/>
    <w:rsid w:val="65A46213"/>
    <w:rsid w:val="65B44252"/>
    <w:rsid w:val="65BD28DC"/>
    <w:rsid w:val="65CB4BA9"/>
    <w:rsid w:val="65E6722B"/>
    <w:rsid w:val="6609506A"/>
    <w:rsid w:val="662B545D"/>
    <w:rsid w:val="662C6476"/>
    <w:rsid w:val="662F3AD1"/>
    <w:rsid w:val="664C5C65"/>
    <w:rsid w:val="666F704B"/>
    <w:rsid w:val="66B13E90"/>
    <w:rsid w:val="66E84573"/>
    <w:rsid w:val="67164CC8"/>
    <w:rsid w:val="67197363"/>
    <w:rsid w:val="671A65F6"/>
    <w:rsid w:val="67A45F86"/>
    <w:rsid w:val="67E66E14"/>
    <w:rsid w:val="67F63A52"/>
    <w:rsid w:val="68251071"/>
    <w:rsid w:val="68307313"/>
    <w:rsid w:val="683D252C"/>
    <w:rsid w:val="68562560"/>
    <w:rsid w:val="68A01884"/>
    <w:rsid w:val="68A37233"/>
    <w:rsid w:val="68CC373D"/>
    <w:rsid w:val="68ED643E"/>
    <w:rsid w:val="690E2BCF"/>
    <w:rsid w:val="692A1EDB"/>
    <w:rsid w:val="692E47E8"/>
    <w:rsid w:val="696C3614"/>
    <w:rsid w:val="69777337"/>
    <w:rsid w:val="699C030A"/>
    <w:rsid w:val="69F60CE7"/>
    <w:rsid w:val="6A0F4414"/>
    <w:rsid w:val="6A29254A"/>
    <w:rsid w:val="6A4109E0"/>
    <w:rsid w:val="6A6E6EF3"/>
    <w:rsid w:val="6AEE2A0E"/>
    <w:rsid w:val="6B0354B8"/>
    <w:rsid w:val="6B600710"/>
    <w:rsid w:val="6B6A1462"/>
    <w:rsid w:val="6B8A13B7"/>
    <w:rsid w:val="6B915886"/>
    <w:rsid w:val="6BC03762"/>
    <w:rsid w:val="6BE7360C"/>
    <w:rsid w:val="6C145CE2"/>
    <w:rsid w:val="6C272D19"/>
    <w:rsid w:val="6C3B2FBF"/>
    <w:rsid w:val="6C3D51E5"/>
    <w:rsid w:val="6C5C64DF"/>
    <w:rsid w:val="6C5F4295"/>
    <w:rsid w:val="6C6A22A0"/>
    <w:rsid w:val="6C7A5D3E"/>
    <w:rsid w:val="6C882340"/>
    <w:rsid w:val="6C886E87"/>
    <w:rsid w:val="6C9205A9"/>
    <w:rsid w:val="6C923F32"/>
    <w:rsid w:val="6CA37EBD"/>
    <w:rsid w:val="6CC05E59"/>
    <w:rsid w:val="6CD5721D"/>
    <w:rsid w:val="6D0E062F"/>
    <w:rsid w:val="6D424719"/>
    <w:rsid w:val="6D5A0CAB"/>
    <w:rsid w:val="6D94199E"/>
    <w:rsid w:val="6DFC46DD"/>
    <w:rsid w:val="6E0A1AC4"/>
    <w:rsid w:val="6E0C5F1C"/>
    <w:rsid w:val="6E104C78"/>
    <w:rsid w:val="6E33267D"/>
    <w:rsid w:val="6E426C1C"/>
    <w:rsid w:val="6E514677"/>
    <w:rsid w:val="6E7D0F61"/>
    <w:rsid w:val="6EAD4442"/>
    <w:rsid w:val="6EB20F74"/>
    <w:rsid w:val="6EB3124C"/>
    <w:rsid w:val="6ED34D39"/>
    <w:rsid w:val="6F2325D9"/>
    <w:rsid w:val="6F4F7177"/>
    <w:rsid w:val="6F9F493F"/>
    <w:rsid w:val="6FB029D3"/>
    <w:rsid w:val="6FCA36EC"/>
    <w:rsid w:val="6FEA7F70"/>
    <w:rsid w:val="70277413"/>
    <w:rsid w:val="70570C1F"/>
    <w:rsid w:val="70AA0AED"/>
    <w:rsid w:val="70B335B4"/>
    <w:rsid w:val="70CB2A0C"/>
    <w:rsid w:val="70E816A0"/>
    <w:rsid w:val="70F74AB6"/>
    <w:rsid w:val="712A15CA"/>
    <w:rsid w:val="71341865"/>
    <w:rsid w:val="71641341"/>
    <w:rsid w:val="71AC3176"/>
    <w:rsid w:val="720031EE"/>
    <w:rsid w:val="720901D3"/>
    <w:rsid w:val="7224734F"/>
    <w:rsid w:val="72516027"/>
    <w:rsid w:val="72740460"/>
    <w:rsid w:val="72B201F8"/>
    <w:rsid w:val="73030EA2"/>
    <w:rsid w:val="73143FC4"/>
    <w:rsid w:val="734A546E"/>
    <w:rsid w:val="736E2FC8"/>
    <w:rsid w:val="73981130"/>
    <w:rsid w:val="73E13ED4"/>
    <w:rsid w:val="73F456ED"/>
    <w:rsid w:val="744A60C4"/>
    <w:rsid w:val="74831AD3"/>
    <w:rsid w:val="74900DC7"/>
    <w:rsid w:val="74920ED1"/>
    <w:rsid w:val="74E55D42"/>
    <w:rsid w:val="74EA4CCE"/>
    <w:rsid w:val="74EF148D"/>
    <w:rsid w:val="74F23E96"/>
    <w:rsid w:val="750332E4"/>
    <w:rsid w:val="752C10D6"/>
    <w:rsid w:val="7546441A"/>
    <w:rsid w:val="756B3C92"/>
    <w:rsid w:val="75872A9E"/>
    <w:rsid w:val="76014A8C"/>
    <w:rsid w:val="761A0085"/>
    <w:rsid w:val="76476663"/>
    <w:rsid w:val="768E44DE"/>
    <w:rsid w:val="76BF3B97"/>
    <w:rsid w:val="76C76DEC"/>
    <w:rsid w:val="76D86E14"/>
    <w:rsid w:val="772150EF"/>
    <w:rsid w:val="77231572"/>
    <w:rsid w:val="772D42A8"/>
    <w:rsid w:val="7763649E"/>
    <w:rsid w:val="776B6C40"/>
    <w:rsid w:val="77745A1B"/>
    <w:rsid w:val="77FC4A21"/>
    <w:rsid w:val="78063735"/>
    <w:rsid w:val="782E5A85"/>
    <w:rsid w:val="785F01D6"/>
    <w:rsid w:val="787E10B9"/>
    <w:rsid w:val="788642F0"/>
    <w:rsid w:val="78A91564"/>
    <w:rsid w:val="78AD4AD4"/>
    <w:rsid w:val="78B9517A"/>
    <w:rsid w:val="78EB2B93"/>
    <w:rsid w:val="790C089C"/>
    <w:rsid w:val="79155F5F"/>
    <w:rsid w:val="792F2E72"/>
    <w:rsid w:val="79352A6D"/>
    <w:rsid w:val="797554F1"/>
    <w:rsid w:val="79761178"/>
    <w:rsid w:val="797F5018"/>
    <w:rsid w:val="79C46AC1"/>
    <w:rsid w:val="79C748DE"/>
    <w:rsid w:val="7A036047"/>
    <w:rsid w:val="7A1D6F08"/>
    <w:rsid w:val="7A2B4930"/>
    <w:rsid w:val="7A625AAA"/>
    <w:rsid w:val="7A6B3BBE"/>
    <w:rsid w:val="7A793BCA"/>
    <w:rsid w:val="7A7C6966"/>
    <w:rsid w:val="7ACF471F"/>
    <w:rsid w:val="7B13113D"/>
    <w:rsid w:val="7B33745A"/>
    <w:rsid w:val="7B390E15"/>
    <w:rsid w:val="7B9863D2"/>
    <w:rsid w:val="7BB173F0"/>
    <w:rsid w:val="7BCC6F9E"/>
    <w:rsid w:val="7BCC7496"/>
    <w:rsid w:val="7BCE276D"/>
    <w:rsid w:val="7BF006E3"/>
    <w:rsid w:val="7C91386B"/>
    <w:rsid w:val="7C9F3DF4"/>
    <w:rsid w:val="7CB35930"/>
    <w:rsid w:val="7CDB06F6"/>
    <w:rsid w:val="7CDF1946"/>
    <w:rsid w:val="7D607D61"/>
    <w:rsid w:val="7DA2051D"/>
    <w:rsid w:val="7DA853C6"/>
    <w:rsid w:val="7DC41023"/>
    <w:rsid w:val="7DF452B5"/>
    <w:rsid w:val="7DF75376"/>
    <w:rsid w:val="7E0303FD"/>
    <w:rsid w:val="7E0F438B"/>
    <w:rsid w:val="7E350242"/>
    <w:rsid w:val="7E666873"/>
    <w:rsid w:val="7E9F7F10"/>
    <w:rsid w:val="7EB947F5"/>
    <w:rsid w:val="7F763270"/>
    <w:rsid w:val="7FA43EE1"/>
    <w:rsid w:val="7FA83F6B"/>
    <w:rsid w:val="7FBC4EBC"/>
    <w:rsid w:val="7FE719CE"/>
    <w:rsid w:val="7FF61BCF"/>
    <w:rsid w:val="7FF67EAF"/>
  </w:rsids>
  <w:docVars>
    <w:docVar w:name="commondata" w:val="eyJoZGlkIjoiYjI4MDJkMzRhNGFmNDdjMTE3MzFiNGRlOWNmOTQ2NDI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BodyText"/>
    <w:qFormat/>
    <w:pPr>
      <w:widowControl w:val="0"/>
      <w:jc w:val="both"/>
    </w:pPr>
    <w:rPr>
      <w:rFonts w:ascii="Calibri" w:hAnsi="Calibri"/>
      <w:kern w:val="2"/>
      <w:sz w:val="21"/>
      <w:szCs w:val="22"/>
      <w:lang w:val="en-US" w:eastAsia="zh-CN" w:bidi="ar-SA"/>
    </w:rPr>
  </w:style>
  <w:style w:type="paragraph" w:styleId="Heading1">
    <w:name w:val="heading 1"/>
    <w:basedOn w:val="Normal"/>
    <w:next w:val="Normal"/>
    <w:link w:val="1Char"/>
    <w:qFormat/>
    <w:pPr>
      <w:keepNext/>
      <w:keepLines/>
      <w:widowControl/>
      <w:spacing w:before="480" w:line="276" w:lineRule="auto"/>
      <w:jc w:val="left"/>
      <w:outlineLvl w:val="0"/>
    </w:pPr>
    <w:rPr>
      <w:rFonts w:ascii="Cambria" w:hAnsi="Cambria"/>
      <w:b/>
      <w:bCs/>
      <w:color w:val="365F91"/>
      <w:kern w:val="0"/>
      <w:sz w:val="28"/>
      <w:szCs w:val="28"/>
    </w:rPr>
  </w:style>
  <w:style w:type="paragraph" w:styleId="Heading2">
    <w:name w:val="heading 2"/>
    <w:basedOn w:val="Normal"/>
    <w:next w:val="Normal"/>
    <w:uiPriority w:val="9"/>
    <w:unhideWhenUsed/>
    <w:qFormat/>
    <w:pPr>
      <w:spacing w:before="100" w:beforeAutospacing="1" w:after="100" w:afterAutospacing="1"/>
      <w:jc w:val="left"/>
      <w:outlineLvl w:val="1"/>
    </w:pPr>
    <w:rPr>
      <w:rFonts w:ascii="宋体" w:eastAsia="宋体" w:hAnsi="宋体" w:cs="宋体" w:hint="eastAsia"/>
      <w:b/>
      <w:kern w:val="0"/>
      <w:sz w:val="36"/>
      <w:szCs w:val="36"/>
      <w:lang w:val="en-US" w:eastAsia="zh-CN" w:bidi="ar-SA"/>
    </w:rPr>
  </w:style>
  <w:style w:type="character" w:default="1" w:styleId="DefaultParagraphFont">
    <w:name w:val="Default Paragraph Font"/>
    <w:link w:val="Char3CharCharCharCharCharCharCharCharChar"/>
    <w:semiHidden/>
    <w:rPr>
      <w:rFonts w:ascii="Times New Roman" w:hAnsi="Times New Roman"/>
      <w:szCs w:val="20"/>
    </w:rPr>
  </w:style>
  <w:style w:type="table" w:default="1" w:styleId="TableNormal">
    <w:name w:val="Normal Table"/>
    <w:semiHidden/>
    <w:tblP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style>
  <w:style w:type="character" w:customStyle="1" w:styleId="msgbodytext">
    <w:name w:val="msgbodytext"/>
    <w:basedOn w:val="DefaultParagraphFont"/>
  </w:style>
  <w:style w:type="character" w:styleId="Strong">
    <w:name w:val="Strong"/>
    <w:qFormat/>
    <w:rPr>
      <w:b/>
      <w:bCs/>
    </w:rPr>
  </w:style>
  <w:style w:type="character" w:styleId="HTMLSample">
    <w:name w:val="HTML Sample"/>
    <w:rPr>
      <w:rFonts w:ascii="宋体" w:eastAsia="宋体" w:hAnsi="宋体" w:cs="宋体"/>
    </w:rPr>
  </w:style>
  <w:style w:type="character" w:styleId="EndnoteReference">
    <w:name w:val="endnote reference"/>
    <w:semiHidden/>
    <w:rPr>
      <w:vertAlign w:val="superscript"/>
    </w:rPr>
  </w:style>
  <w:style w:type="character" w:styleId="Hyperlink">
    <w:name w:val="Hyperlink"/>
    <w:basedOn w:val="DefaultParagraphFont"/>
    <w:uiPriority w:val="99"/>
    <w:unhideWhenUsed/>
    <w:rPr>
      <w:color w:val="0000FF"/>
      <w:u w:val="single"/>
    </w:rPr>
  </w:style>
  <w:style w:type="character" w:styleId="PageNumber">
    <w:name w:val="page number"/>
    <w:basedOn w:val="DefaultParagraphFont"/>
  </w:style>
  <w:style w:type="character" w:styleId="Emphasis">
    <w:name w:val="Emphasis"/>
    <w:qFormat/>
    <w:rPr>
      <w:rFonts w:hint="default"/>
      <w:i/>
    </w:rPr>
  </w:style>
  <w:style w:type="character" w:customStyle="1" w:styleId="con">
    <w:name w:val="con"/>
    <w:basedOn w:val="DefaultParagraphFont"/>
  </w:style>
  <w:style w:type="character" w:customStyle="1" w:styleId="newscont1">
    <w:name w:val="newscont1"/>
    <w:basedOn w:val="DefaultParagraphFont"/>
    <w:qFormat/>
    <w:rPr>
      <w:rFonts w:ascii="ˎ̥" w:hAnsi="ˎ̥" w:hint="default"/>
      <w:color w:val="000000"/>
      <w:sz w:val="21"/>
      <w:szCs w:val="21"/>
    </w:rPr>
  </w:style>
  <w:style w:type="character" w:customStyle="1" w:styleId="19">
    <w:name w:val="正文文本 (19)_"/>
    <w:link w:val="191"/>
    <w:rPr>
      <w:b/>
      <w:bCs/>
      <w:sz w:val="18"/>
      <w:szCs w:val="18"/>
      <w:shd w:val="clear" w:color="auto" w:fill="FFFFFF"/>
    </w:rPr>
  </w:style>
  <w:style w:type="character" w:customStyle="1" w:styleId="CharChar16">
    <w:name w:val=" Char Char16"/>
    <w:rPr>
      <w:rFonts w:ascii="宋体" w:eastAsia="宋体" w:hAnsi="宋体"/>
      <w:sz w:val="18"/>
      <w:szCs w:val="18"/>
      <w:lang w:val="en-US" w:eastAsia="zh-CN" w:bidi="ar-SA"/>
    </w:rPr>
  </w:style>
  <w:style w:type="character" w:customStyle="1" w:styleId="text1">
    <w:name w:val="text1"/>
    <w:rPr>
      <w:rFonts w:ascii="ˎ̥" w:hAnsi="ˎ̥" w:hint="default"/>
      <w:spacing w:val="15"/>
      <w:sz w:val="22"/>
      <w:szCs w:val="22"/>
    </w:rPr>
  </w:style>
  <w:style w:type="character" w:customStyle="1" w:styleId="Char">
    <w:name w:val="页脚 Char"/>
    <w:link w:val="Footer"/>
    <w:uiPriority w:val="99"/>
    <w:rPr>
      <w:rFonts w:eastAsia="宋体"/>
      <w:kern w:val="2"/>
      <w:sz w:val="18"/>
      <w:szCs w:val="18"/>
      <w:lang w:val="en-US" w:eastAsia="zh-CN" w:bidi="ar-SA"/>
    </w:rPr>
  </w:style>
  <w:style w:type="character" w:customStyle="1" w:styleId="CharChar7">
    <w:name w:val=" Char Char7"/>
    <w:aliases w:val=" Char Char Char Char2,Char Char Char Char2,Char Char Char3,Char Char3,Plain Te Char,普通 Char,普通文字 Char Char2,标题1 Char Char Char Char Char Char,标题1 Char Char Char2,标题1 Char2,游数的 Char,游数的格式 Char,纯文本 Char Char Char Char2,纯文本 Char Char Char3"/>
    <w:qFormat/>
    <w:locked/>
    <w:rPr>
      <w:rFonts w:ascii="宋体" w:eastAsia="宋体" w:hAnsi="Courier New" w:cs="Courier New"/>
      <w:kern w:val="2"/>
      <w:sz w:val="21"/>
      <w:szCs w:val="21"/>
      <w:lang w:val="en-US" w:eastAsia="zh-CN" w:bidi="ar-SA"/>
    </w:rPr>
  </w:style>
  <w:style w:type="character" w:customStyle="1" w:styleId="CharChar1">
    <w:name w:val="普通文字 Char Char1"/>
    <w:aliases w:val=" Char Char Char Char1,Char Char Char Char1,Char Char Char2,Char Char2,Plain Text Char1,普通文字 Char2,标题1 Char Char Char1,标题1 Char Char1,标题1 Char1,游数的格式 Char1,纯文本 Char Char Char Char1,纯文本 Char Char Char2,纯文本 Char Char1 Char1,纯文本 Char1 Char1"/>
    <w:rPr>
      <w:rFonts w:ascii="宋体" w:eastAsia="宋体" w:hAnsi="Courier New" w:cs="Courier New"/>
      <w:kern w:val="2"/>
      <w:sz w:val="28"/>
      <w:szCs w:val="21"/>
      <w:lang w:val="en-US" w:eastAsia="zh-CN" w:bidi="ar-SA"/>
    </w:rPr>
  </w:style>
  <w:style w:type="character" w:customStyle="1" w:styleId="Char11">
    <w:name w:val="普通(网站) Char1"/>
    <w:link w:val="NormalWeb"/>
    <w:rPr>
      <w:rFonts w:ascii="宋体" w:eastAsia="宋体" w:hAnsi="宋体"/>
      <w:sz w:val="24"/>
      <w:szCs w:val="24"/>
      <w:lang w:val="en-US" w:eastAsia="zh-CN" w:bidi="ar-SA"/>
    </w:rPr>
  </w:style>
  <w:style w:type="character" w:customStyle="1" w:styleId="redfont1">
    <w:name w:val="redfont1"/>
    <w:rPr>
      <w:color w:val="FF0000"/>
    </w:rPr>
  </w:style>
  <w:style w:type="character" w:customStyle="1" w:styleId="newline">
    <w:name w:val="newline"/>
    <w:basedOn w:val="DefaultParagraphFont"/>
  </w:style>
  <w:style w:type="character" w:customStyle="1" w:styleId="apple-style-span">
    <w:name w:val="apple-style-span"/>
    <w:basedOn w:val="DefaultParagraphFont"/>
    <w:qFormat/>
    <w:rPr>
      <w:rFonts w:ascii="Verdana" w:hAnsi="Verdana"/>
      <w:kern w:val="0"/>
      <w:szCs w:val="20"/>
      <w:lang w:eastAsia="en-US"/>
    </w:rPr>
  </w:style>
  <w:style w:type="character" w:customStyle="1" w:styleId="00f">
    <w:name w:val="00f"/>
    <w:basedOn w:val="DefaultParagraphFont"/>
  </w:style>
  <w:style w:type="character" w:customStyle="1" w:styleId="CharChar17">
    <w:name w:val="Char Char17"/>
    <w:locked/>
    <w:rPr>
      <w:rFonts w:ascii="宋体" w:eastAsia="宋体" w:hAnsi="宋体"/>
      <w:sz w:val="24"/>
      <w:szCs w:val="24"/>
      <w:lang w:val="en-US" w:eastAsia="zh-CN" w:bidi="ar-SA"/>
    </w:rPr>
  </w:style>
  <w:style w:type="character" w:customStyle="1" w:styleId="apple-converted-space">
    <w:name w:val="apple-converted-space"/>
    <w:basedOn w:val="DefaultParagraphFont"/>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CharChar30">
    <w:name w:val=" Char Char3"/>
    <w:rPr>
      <w:rFonts w:ascii="宋体" w:eastAsia="宋体" w:hAnsi="Courier New" w:cs="Courier New"/>
      <w:kern w:val="2"/>
      <w:sz w:val="21"/>
      <w:szCs w:val="21"/>
      <w:lang w:val="en-US" w:eastAsia="zh-CN" w:bidi="ar-SA"/>
    </w:rPr>
  </w:style>
  <w:style w:type="character" w:customStyle="1" w:styleId="CharChar5">
    <w:name w:val=" Char Char5"/>
    <w:rPr>
      <w:rFonts w:ascii="宋体" w:eastAsia="宋体" w:hAnsi="Courier New" w:cs="Courier New"/>
      <w:kern w:val="2"/>
      <w:sz w:val="21"/>
      <w:szCs w:val="21"/>
      <w:lang w:val="en-US" w:eastAsia="zh-CN" w:bidi="ar-SA"/>
    </w:rPr>
  </w:style>
  <w:style w:type="character" w:customStyle="1" w:styleId="CharChar50">
    <w:name w:val="Char Char5"/>
    <w:locked/>
    <w:rPr>
      <w:rFonts w:ascii="宋体" w:eastAsia="宋体" w:hAnsi="Courier New" w:cs="Courier New"/>
      <w:kern w:val="2"/>
      <w:sz w:val="21"/>
      <w:szCs w:val="21"/>
      <w:lang w:val="en-US" w:eastAsia="zh-CN" w:bidi="ar-SA"/>
    </w:rPr>
  </w:style>
  <w:style w:type="character" w:customStyle="1" w:styleId="Char3">
    <w:name w:val="普通(网站) Char"/>
    <w:aliases w:val="普通(Web) Char1"/>
    <w:rPr>
      <w:rFonts w:ascii="宋体" w:eastAsia="宋体" w:hAnsi="宋体" w:cs="宋体"/>
      <w:sz w:val="24"/>
      <w:lang w:val="en-US" w:eastAsia="zh-CN" w:bidi="ar-SA"/>
    </w:rPr>
  </w:style>
  <w:style w:type="character" w:customStyle="1" w:styleId="20TimesNewRoman11">
    <w:name w:val="正文文本 (20) + Times New Roman11"/>
    <w:aliases w:val="9 pt9,粗体14"/>
    <w:rPr>
      <w:rFonts w:ascii="Times New Roman" w:hAnsi="Times New Roman" w:cs="Times New Roman" w:hint="default"/>
      <w:b/>
      <w:bCs/>
      <w:spacing w:val="0"/>
      <w:sz w:val="18"/>
      <w:szCs w:val="18"/>
      <w:shd w:val="clear" w:color="auto" w:fill="FFFFFF"/>
      <w:lang w:val="en-US" w:eastAsia="en-US" w:bidi="ar-SA"/>
    </w:rPr>
  </w:style>
  <w:style w:type="character" w:customStyle="1" w:styleId="unnamed11">
    <w:name w:val="unnamed11"/>
    <w:rPr>
      <w:color w:val="0000D0"/>
      <w:sz w:val="18"/>
      <w:u w:val="none"/>
    </w:rPr>
  </w:style>
  <w:style w:type="character" w:customStyle="1" w:styleId="at51">
    <w:name w:val="at_51"/>
    <w:rPr>
      <w:rFonts w:ascii="Arial" w:hAnsi="Arial" w:cs="Arial" w:hint="default"/>
      <w:color w:val="000000"/>
      <w:sz w:val="18"/>
      <w:szCs w:val="18"/>
    </w:rPr>
  </w:style>
  <w:style w:type="character" w:customStyle="1" w:styleId="qb-content">
    <w:name w:val="qb-content"/>
    <w:basedOn w:val="DefaultParagraphFont"/>
    <w:rPr>
      <w:rFonts w:ascii="Verdana" w:hAnsi="Verdana"/>
      <w:kern w:val="0"/>
      <w:szCs w:val="20"/>
      <w:lang w:eastAsia="en-US"/>
    </w:rPr>
  </w:style>
  <w:style w:type="character" w:customStyle="1" w:styleId="1Char">
    <w:name w:val="标题 1 Char"/>
    <w:link w:val="Heading1"/>
    <w:rPr>
      <w:rFonts w:ascii="Cambria" w:eastAsia="宋体" w:hAnsi="Cambria"/>
      <w:b/>
      <w:bCs/>
      <w:color w:val="365F91"/>
      <w:sz w:val="28"/>
      <w:szCs w:val="28"/>
      <w:lang w:val="en-US" w:eastAsia="zh-CN" w:bidi="ar-SA"/>
    </w:rPr>
  </w:style>
  <w:style w:type="character" w:customStyle="1" w:styleId="CharChar14">
    <w:name w:val=" Char Char14"/>
    <w:rPr>
      <w:rFonts w:ascii="宋体" w:eastAsia="宋体" w:hAnsi="Courier New" w:cs="Courier New"/>
      <w:kern w:val="2"/>
      <w:sz w:val="21"/>
      <w:szCs w:val="21"/>
      <w:lang w:val="en-US" w:eastAsia="zh-CN" w:bidi="ar-SA"/>
    </w:rPr>
  </w:style>
  <w:style w:type="character" w:customStyle="1" w:styleId="Char4">
    <w:name w:val="页眉 Char"/>
    <w:link w:val="Header"/>
    <w:rPr>
      <w:rFonts w:eastAsia="宋体"/>
      <w:kern w:val="2"/>
      <w:sz w:val="18"/>
      <w:szCs w:val="18"/>
      <w:lang w:val="en-US" w:eastAsia="zh-CN" w:bidi="ar-SA"/>
    </w:rPr>
  </w:style>
  <w:style w:type="character" w:customStyle="1" w:styleId="WebChar">
    <w:name w:val="普通 (Web) Char"/>
    <w:aliases w:val="普通 (Web)1 Char,普通(Web) Char Char Char,普通(Web) Char Char Char Char Char,普通(Web) Char Char Char Char Char Char Char Char Char Char,普通(Web) Char Char Char Char Char Char Char Char Char1,普通(Web) Char Char1,普通(Web) Char Char2,普通(网站)1 Char"/>
    <w:rPr>
      <w:rFonts w:ascii="宋体" w:eastAsia="宋体" w:hAnsi="宋体" w:cs="宋体"/>
      <w:color w:val="000000"/>
      <w:sz w:val="24"/>
      <w:szCs w:val="24"/>
      <w:lang w:val="en-US" w:eastAsia="zh-CN" w:bidi="ar-SA"/>
    </w:rPr>
  </w:style>
  <w:style w:type="character" w:customStyle="1" w:styleId="0Char">
    <w:name w:val="0 Char"/>
    <w:link w:val="00"/>
    <w:locked/>
    <w:rPr>
      <w:rFonts w:ascii="宋体" w:eastAsia="宋体" w:hAnsi="宋体"/>
      <w:sz w:val="21"/>
      <w:szCs w:val="21"/>
      <w:lang w:val="en-US" w:eastAsia="zh-CN" w:bidi="ar-SA"/>
    </w:rPr>
  </w:style>
  <w:style w:type="character" w:customStyle="1" w:styleId="xb1">
    <w:name w:val="xb1"/>
    <w:rPr>
      <w:sz w:val="15"/>
      <w:szCs w:val="15"/>
      <w:vertAlign w:val="subscript"/>
    </w:rPr>
  </w:style>
  <w:style w:type="character" w:customStyle="1" w:styleId="Char5">
    <w:name w:val="批注框文本 Char"/>
    <w:link w:val="BalloonText"/>
    <w:uiPriority w:val="99"/>
    <w:rPr>
      <w:rFonts w:ascii="Calibri" w:hAnsi="Calibri"/>
      <w:kern w:val="2"/>
      <w:sz w:val="18"/>
      <w:szCs w:val="18"/>
    </w:rPr>
  </w:style>
  <w:style w:type="character" w:customStyle="1" w:styleId="at101">
    <w:name w:val="at_101"/>
    <w:rPr>
      <w:rFonts w:ascii="Arial" w:hAnsi="Arial" w:cs="Arial" w:hint="default"/>
      <w:color w:val="000000"/>
      <w:sz w:val="24"/>
      <w:szCs w:val="24"/>
    </w:rPr>
  </w:style>
  <w:style w:type="character" w:customStyle="1" w:styleId="Char6">
    <w:name w:val="纯文本 Char"/>
    <w:link w:val="PlainText"/>
    <w:locked/>
    <w:rPr>
      <w:rFonts w:ascii="宋体" w:eastAsia="宋体" w:hAnsi="Courier New" w:cs="Courier New"/>
      <w:kern w:val="2"/>
      <w:sz w:val="21"/>
      <w:szCs w:val="21"/>
      <w:lang w:val="en-US" w:eastAsia="zh-CN" w:bidi="ar-SA"/>
    </w:rPr>
  </w:style>
  <w:style w:type="character" w:customStyle="1" w:styleId="CharChar23">
    <w:name w:val=" Char Char23"/>
    <w:rPr>
      <w:rFonts w:ascii="宋体" w:eastAsia="宋体" w:hAnsi="Courier New" w:cs="Courier New"/>
      <w:kern w:val="2"/>
      <w:sz w:val="21"/>
      <w:szCs w:val="21"/>
      <w:lang w:val="en-US" w:eastAsia="zh-CN" w:bidi="ar-SA"/>
    </w:rPr>
  </w:style>
  <w:style w:type="character" w:customStyle="1" w:styleId="question-title2">
    <w:name w:val="question-title2"/>
    <w:basedOn w:val="DefaultParagraphFont"/>
  </w:style>
  <w:style w:type="paragraph" w:styleId="BodyTextIndent">
    <w:name w:val="Body Text Indent"/>
    <w:basedOn w:val="Normal"/>
    <w:pPr>
      <w:spacing w:after="120"/>
      <w:ind w:left="420" w:leftChars="200"/>
    </w:pPr>
    <w:rPr>
      <w:rFonts w:ascii="Calibri" w:hAnsi="Calibri"/>
      <w:szCs w:val="22"/>
    </w:rPr>
  </w:style>
  <w:style w:type="paragraph" w:styleId="CommentText">
    <w:name w:val="annotation text"/>
    <w:basedOn w:val="Normal"/>
    <w:semiHidden/>
    <w:pPr>
      <w:jc w:val="left"/>
    </w:pPr>
  </w:style>
  <w:style w:type="paragraph" w:styleId="ListBullet">
    <w:name w:val="List Bullet"/>
    <w:basedOn w:val="Normal"/>
    <w:pPr>
      <w:numPr>
        <w:ilvl w:val="0"/>
        <w:numId w:val="1"/>
      </w:numPr>
      <w:tabs>
        <w:tab w:val="left" w:pos="360"/>
      </w:tabs>
    </w:pPr>
  </w:style>
  <w:style w:type="paragraph" w:styleId="NormalIndent">
    <w:name w:val="Normal Indent"/>
    <w:basedOn w:val="Normal"/>
    <w:pPr>
      <w:ind w:firstLine="420" w:firstLineChars="200"/>
    </w:pPr>
    <w:rPr>
      <w:rFonts w:ascii="Times New Roman" w:hAnsi="Times New Roman"/>
      <w:szCs w:val="24"/>
    </w:rPr>
  </w:style>
  <w:style w:type="paragraph" w:styleId="BodyText">
    <w:name w:val="Body Text"/>
    <w:basedOn w:val="Normal"/>
    <w:pPr>
      <w:spacing w:after="120"/>
    </w:pPr>
  </w:style>
  <w:style w:type="paragraph" w:customStyle="1" w:styleId="Char30">
    <w:name w:val="Char3"/>
    <w:basedOn w:val="Normal"/>
    <w:pPr>
      <w:widowControl/>
      <w:spacing w:line="300" w:lineRule="auto"/>
      <w:ind w:firstLine="200" w:firstLineChars="200"/>
    </w:pPr>
    <w:rPr>
      <w:rFonts w:ascii="Verdana" w:hAnsi="Verdana"/>
      <w:kern w:val="0"/>
      <w:szCs w:val="20"/>
      <w:lang w:eastAsia="en-US"/>
    </w:rPr>
  </w:style>
  <w:style w:type="paragraph" w:styleId="PlainText">
    <w:name w:val="Plain Text"/>
    <w:basedOn w:val="Normal"/>
    <w:link w:val="Char6"/>
    <w:qFormat/>
    <w:rPr>
      <w:rFonts w:ascii="宋体" w:hAnsi="Courier New" w:cs="Courier New"/>
      <w:szCs w:val="21"/>
    </w:rPr>
  </w:style>
  <w:style w:type="paragraph" w:customStyle="1" w:styleId="p16">
    <w:name w:val="p16"/>
    <w:basedOn w:val="Normal"/>
    <w:pPr>
      <w:widowControl/>
      <w:spacing w:before="156" w:after="156"/>
      <w:ind w:firstLine="540"/>
    </w:pPr>
    <w:rPr>
      <w:kern w:val="0"/>
      <w:szCs w:val="21"/>
    </w:rPr>
  </w:style>
  <w:style w:type="paragraph" w:styleId="EndnoteText">
    <w:name w:val="endnote text"/>
    <w:basedOn w:val="Normal"/>
    <w:pPr>
      <w:snapToGrid w:val="0"/>
      <w:jc w:val="left"/>
    </w:pPr>
  </w:style>
  <w:style w:type="paragraph" w:customStyle="1" w:styleId="msonormalcxspmiddle">
    <w:name w:val="msonormalcxspmiddle"/>
    <w:basedOn w:val="Normal"/>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Char5"/>
    <w:uiPriority w:val="99"/>
    <w:unhideWhenUsed/>
    <w:rPr>
      <w:sz w:val="18"/>
      <w:szCs w:val="18"/>
    </w:rPr>
  </w:style>
  <w:style w:type="paragraph" w:styleId="Footer">
    <w:name w:val="footer"/>
    <w:basedOn w:val="Normal"/>
    <w:link w:val="Char"/>
    <w:uiPriority w:val="99"/>
    <w:pPr>
      <w:tabs>
        <w:tab w:val="center" w:pos="4153"/>
        <w:tab w:val="right" w:pos="8306"/>
      </w:tabs>
      <w:snapToGrid w:val="0"/>
      <w:jc w:val="left"/>
    </w:pPr>
    <w:rPr>
      <w:rFonts w:ascii="Times New Roman" w:hAnsi="Times New Roman"/>
      <w:sz w:val="18"/>
      <w:szCs w:val="18"/>
    </w:rPr>
  </w:style>
  <w:style w:type="paragraph" w:customStyle="1" w:styleId="Char3Char">
    <w:name w:val=" Char3 Char"/>
    <w:basedOn w:val="Normal"/>
    <w:pPr>
      <w:widowControl/>
      <w:spacing w:line="300" w:lineRule="auto"/>
      <w:ind w:firstLine="200" w:firstLineChars="200"/>
    </w:pPr>
    <w:rPr>
      <w:kern w:val="0"/>
      <w:szCs w:val="20"/>
    </w:rPr>
  </w:style>
  <w:style w:type="paragraph" w:styleId="Header">
    <w:name w:val="header"/>
    <w:basedOn w:val="Normal"/>
    <w:link w:val="Char4"/>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HTMLPreformatted">
    <w:name w:val="HTML Preformatted"/>
    <w:basedOn w:val="Norma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customStyle="1" w:styleId="Char29">
    <w:name w:val=" Char29"/>
    <w:basedOn w:val="Normal"/>
    <w:pPr>
      <w:widowControl/>
      <w:spacing w:line="300" w:lineRule="auto"/>
      <w:ind w:firstLine="200" w:firstLineChars="200"/>
    </w:pPr>
    <w:rPr>
      <w:rFonts w:ascii="Times New Roman" w:hAnsi="Times New Roman"/>
      <w:kern w:val="0"/>
      <w:szCs w:val="20"/>
    </w:rPr>
  </w:style>
  <w:style w:type="paragraph" w:styleId="NormalWeb">
    <w:name w:val="Normal (Web)"/>
    <w:basedOn w:val="Normal"/>
    <w:link w:val="Char11"/>
    <w:pPr>
      <w:widowControl/>
      <w:spacing w:before="100" w:beforeAutospacing="1" w:after="100" w:afterAutospacing="1"/>
      <w:jc w:val="left"/>
    </w:pPr>
    <w:rPr>
      <w:rFonts w:ascii="宋体" w:hAnsi="宋体"/>
      <w:kern w:val="0"/>
      <w:sz w:val="24"/>
      <w:szCs w:val="24"/>
    </w:rPr>
  </w:style>
  <w:style w:type="paragraph" w:customStyle="1" w:styleId="Char3CharCharCharCharCharChar">
    <w:name w:val=" Char3 Char Char Char Char Char Char"/>
    <w:basedOn w:val="Normal"/>
    <w:pPr>
      <w:widowControl/>
      <w:spacing w:line="300" w:lineRule="auto"/>
      <w:ind w:firstLine="200" w:firstLineChars="200"/>
    </w:pPr>
    <w:rPr>
      <w:rFonts w:ascii="Verdana" w:hAnsi="Verdana"/>
      <w:kern w:val="0"/>
      <w:szCs w:val="20"/>
      <w:lang w:eastAsia="en-US"/>
    </w:rPr>
  </w:style>
  <w:style w:type="paragraph" w:customStyle="1" w:styleId="PlainText0">
    <w:name w:val="Plain Text_0"/>
    <w:basedOn w:val="Normal"/>
    <w:rPr>
      <w:rFonts w:ascii="宋体" w:hAnsi="Courier New" w:hint="eastAsia"/>
      <w:szCs w:val="20"/>
    </w:rPr>
  </w:style>
  <w:style w:type="paragraph" w:customStyle="1" w:styleId="341">
    <w:name w:val="正文文本 (34)1"/>
    <w:basedOn w:val="Normal"/>
    <w:qFormat/>
    <w:pPr>
      <w:widowControl/>
      <w:shd w:val="clear" w:color="auto" w:fill="FFFFFF"/>
      <w:spacing w:before="60" w:line="240" w:lineRule="atLeast"/>
    </w:pPr>
    <w:rPr>
      <w:rFonts w:ascii="黑体" w:eastAsia="黑体" w:cs="黑体"/>
      <w:shd w:val="clear" w:color="auto" w:fill="FFFFFF"/>
    </w:rPr>
  </w:style>
  <w:style w:type="paragraph" w:customStyle="1" w:styleId="Char3CharCharCharCharCharCharCharCharChar">
    <w:name w:val=" Char3 Char Char Char Char Char Char Char Char Char"/>
    <w:basedOn w:val="Normal"/>
    <w:link w:val="DefaultParagraphFont"/>
    <w:pPr>
      <w:widowControl/>
      <w:spacing w:line="300" w:lineRule="auto"/>
    </w:pPr>
    <w:rPr>
      <w:rFonts w:ascii="Times New Roman" w:hAnsi="Times New Roman"/>
      <w:szCs w:val="20"/>
    </w:rPr>
  </w:style>
  <w:style w:type="paragraph" w:customStyle="1" w:styleId="20">
    <w:name w:val="正文_20"/>
    <w:qFormat/>
    <w:pPr>
      <w:widowControl w:val="0"/>
      <w:jc w:val="both"/>
    </w:pPr>
    <w:rPr>
      <w:kern w:val="2"/>
      <w:sz w:val="21"/>
      <w:szCs w:val="24"/>
      <w:lang w:val="en-US" w:eastAsia="zh-CN" w:bidi="ar-SA"/>
    </w:rPr>
  </w:style>
  <w:style w:type="paragraph" w:customStyle="1" w:styleId="a">
    <w:name w:val="解析内文"/>
    <w:basedOn w:val="Normal"/>
    <w:pPr>
      <w:tabs>
        <w:tab w:val="left" w:pos="165"/>
        <w:tab w:val="right" w:pos="714"/>
      </w:tabs>
      <w:autoSpaceDE w:val="0"/>
      <w:autoSpaceDN w:val="0"/>
      <w:adjustRightInd w:val="0"/>
      <w:ind w:firstLine="200" w:firstLineChars="200"/>
      <w:jc w:val="left"/>
    </w:pPr>
    <w:rPr>
      <w:kern w:val="0"/>
      <w:sz w:val="20"/>
      <w:szCs w:val="20"/>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hAnsi="Verdana"/>
      <w:kern w:val="0"/>
      <w:szCs w:val="20"/>
      <w:lang w:eastAsia="en-US"/>
    </w:rPr>
  </w:style>
  <w:style w:type="paragraph" w:customStyle="1" w:styleId="0">
    <w:name w:val="正文_0"/>
    <w:qFormat/>
    <w:pPr>
      <w:widowControl w:val="0"/>
      <w:jc w:val="both"/>
    </w:pPr>
    <w:rPr>
      <w:rFonts w:ascii="Calibri" w:hAnsi="Calibri"/>
      <w:kern w:val="2"/>
      <w:sz w:val="21"/>
      <w:szCs w:val="22"/>
      <w:lang w:val="en-US" w:eastAsia="zh-CN" w:bidi="ar-SA"/>
    </w:rPr>
  </w:style>
  <w:style w:type="paragraph" w:customStyle="1" w:styleId="Style0">
    <w:name w:val="_Style 0"/>
    <w:uiPriority w:val="1"/>
    <w:qFormat/>
    <w:pPr>
      <w:adjustRightInd w:val="0"/>
      <w:snapToGrid w:val="0"/>
    </w:pPr>
    <w:rPr>
      <w:rFonts w:ascii="Tahoma" w:hAnsi="Tahoma"/>
      <w:sz w:val="22"/>
      <w:szCs w:val="22"/>
      <w:lang w:val="en-US" w:eastAsia="zh-CN" w:bidi="ar-SA"/>
    </w:rPr>
  </w:style>
  <w:style w:type="paragraph" w:customStyle="1" w:styleId="Char4CharCharCharCharCharChar">
    <w:name w:val=" Char4 Char Char Char Char Char Char"/>
    <w:basedOn w:val="Normal"/>
    <w:pPr>
      <w:widowControl/>
      <w:spacing w:line="300" w:lineRule="auto"/>
      <w:ind w:firstLine="200" w:firstLineChars="200"/>
    </w:pPr>
    <w:rPr>
      <w:rFonts w:ascii="Verdana" w:hAnsi="Verdana"/>
      <w:kern w:val="0"/>
      <w:szCs w:val="20"/>
      <w:lang w:eastAsia="en-US"/>
    </w:rPr>
  </w:style>
  <w:style w:type="paragraph" w:customStyle="1" w:styleId="Char3CharCharCharCharCharChar0">
    <w:name w:val="Char3 Char Char Char Char Char Char"/>
    <w:basedOn w:val="Normal"/>
    <w:pPr>
      <w:widowControl/>
      <w:spacing w:line="300" w:lineRule="auto"/>
      <w:ind w:firstLine="200" w:firstLineChars="200"/>
    </w:pPr>
    <w:rPr>
      <w:rFonts w:ascii="Verdana" w:hAnsi="Verdana"/>
      <w:kern w:val="0"/>
      <w:szCs w:val="20"/>
      <w:lang w:eastAsia="en-US"/>
    </w:rPr>
  </w:style>
  <w:style w:type="paragraph" w:customStyle="1" w:styleId="1">
    <w:name w:val="样式1"/>
    <w:basedOn w:val="Normal"/>
    <w:pPr>
      <w:spacing w:line="360" w:lineRule="auto"/>
    </w:pPr>
  </w:style>
  <w:style w:type="paragraph" w:customStyle="1" w:styleId="Char31">
    <w:name w:val=" Char3"/>
    <w:basedOn w:val="Normal"/>
    <w:pPr>
      <w:widowControl/>
      <w:spacing w:line="300" w:lineRule="auto"/>
      <w:ind w:firstLine="200" w:firstLineChars="200"/>
    </w:pPr>
  </w:style>
  <w:style w:type="paragraph" w:customStyle="1" w:styleId="text">
    <w:name w:val="text"/>
    <w:basedOn w:val="Normal"/>
    <w:pPr>
      <w:widowControl/>
      <w:spacing w:before="100" w:beforeAutospacing="1" w:after="100" w:afterAutospacing="1" w:line="400" w:lineRule="atLeast"/>
      <w:jc w:val="left"/>
    </w:pPr>
    <w:rPr>
      <w:rFonts w:ascii="ˎ̥" w:hAnsi="ˎ̥" w:cs="宋体"/>
      <w:color w:val="000000"/>
      <w:spacing w:val="15"/>
      <w:kern w:val="0"/>
      <w:sz w:val="22"/>
    </w:rPr>
  </w:style>
  <w:style w:type="paragraph" w:customStyle="1" w:styleId="Style7">
    <w:name w:val="_Style 7"/>
    <w:basedOn w:val="Normal"/>
    <w:pPr>
      <w:widowControl/>
      <w:spacing w:line="300" w:lineRule="auto"/>
      <w:ind w:firstLine="200" w:firstLineChars="200"/>
    </w:pPr>
    <w:rPr>
      <w:rFonts w:ascii="Calibri" w:hAnsi="Calibri"/>
      <w:szCs w:val="20"/>
    </w:rPr>
  </w:style>
  <w:style w:type="paragraph" w:customStyle="1" w:styleId="msonormalcxsplast">
    <w:name w:val="msonormalcxsplast"/>
    <w:basedOn w:val="Normal"/>
    <w:pPr>
      <w:widowControl/>
      <w:spacing w:before="100" w:beforeAutospacing="1" w:after="100" w:afterAutospacing="1"/>
      <w:jc w:val="left"/>
    </w:pPr>
    <w:rPr>
      <w:rFonts w:ascii="宋体" w:hAnsi="宋体" w:cs="宋体"/>
      <w:kern w:val="0"/>
      <w:sz w:val="24"/>
    </w:rPr>
  </w:style>
  <w:style w:type="paragraph" w:customStyle="1" w:styleId="DefaultParagraph">
    <w:name w:val="DefaultParagraph"/>
    <w:rPr>
      <w:rFonts w:hAnsi="Calibri"/>
      <w:kern w:val="2"/>
      <w:sz w:val="21"/>
      <w:szCs w:val="22"/>
      <w:lang w:val="en-US" w:eastAsia="zh-CN" w:bidi="ar-SA"/>
    </w:rPr>
  </w:style>
  <w:style w:type="paragraph" w:customStyle="1" w:styleId="00">
    <w:name w:val="0"/>
    <w:basedOn w:val="Normal"/>
    <w:link w:val="0Char"/>
    <w:pPr>
      <w:widowControl/>
      <w:snapToGrid w:val="0"/>
    </w:pPr>
    <w:rPr>
      <w:rFonts w:ascii="宋体" w:hAnsi="宋体"/>
      <w:kern w:val="0"/>
      <w:szCs w:val="21"/>
    </w:rPr>
  </w:style>
  <w:style w:type="paragraph" w:customStyle="1" w:styleId="NormalWeb0">
    <w:name w:val="Normal (Web)_0"/>
    <w:basedOn w:val="Normal"/>
    <w:pPr>
      <w:widowControl/>
      <w:spacing w:before="100" w:beforeAutospacing="1" w:after="100" w:afterAutospacing="1"/>
      <w:jc w:val="left"/>
    </w:pPr>
    <w:rPr>
      <w:rFonts w:ascii="Arial Unicode MS" w:eastAsia="Arial Unicode MS" w:hAnsi="Arial Unicode MS" w:hint="eastAsia"/>
      <w:color w:val="000000"/>
      <w:sz w:val="18"/>
      <w:szCs w:val="20"/>
    </w:rPr>
  </w:style>
  <w:style w:type="paragraph" w:customStyle="1" w:styleId="Style2">
    <w:name w:val="_Style 2"/>
    <w:basedOn w:val="Normal"/>
    <w:next w:val="PlainText"/>
    <w:qFormat/>
    <w:pPr>
      <w:widowControl/>
      <w:adjustRightInd w:val="0"/>
      <w:snapToGrid w:val="0"/>
      <w:spacing w:after="200" w:afterLines="0"/>
      <w:ind w:firstLine="420" w:firstLineChars="200"/>
      <w:jc w:val="left"/>
    </w:pPr>
    <w:rPr>
      <w:rFonts w:ascii="Tahoma" w:eastAsia="微软雅黑" w:hAnsi="Tahoma"/>
      <w:kern w:val="0"/>
      <w:sz w:val="22"/>
      <w:szCs w:val="22"/>
    </w:rPr>
  </w:style>
  <w:style w:type="paragraph" w:customStyle="1" w:styleId="10">
    <w:name w:val="1"/>
    <w:basedOn w:val="Normal"/>
    <w:pPr>
      <w:widowControl/>
    </w:pPr>
    <w:rPr>
      <w:rFonts w:ascii="Times New Roman" w:hAnsi="Times New Roman"/>
      <w:kern w:val="0"/>
      <w:szCs w:val="20"/>
      <w:em w:val="dot"/>
    </w:rPr>
  </w:style>
  <w:style w:type="paragraph" w:customStyle="1" w:styleId="054118">
    <w:name w:val="样式 悬挂缩进: 0.54 字符 左  1.18 字符"/>
    <w:basedOn w:val="Normal"/>
    <w:pPr>
      <w:ind w:left="291" w:hanging="54" w:leftChars="113"/>
    </w:pPr>
    <w:rPr>
      <w:rFonts w:ascii="Times New Roman" w:hAnsi="Times New Roman" w:cs="宋体"/>
      <w:szCs w:val="20"/>
    </w:rPr>
  </w:style>
  <w:style w:type="paragraph" w:customStyle="1" w:styleId="p0">
    <w:name w:val="p0"/>
    <w:basedOn w:val="Normal"/>
    <w:pPr>
      <w:widowControl/>
    </w:pPr>
    <w:rPr>
      <w:kern w:val="0"/>
      <w:szCs w:val="21"/>
    </w:rPr>
  </w:style>
  <w:style w:type="paragraph" w:customStyle="1" w:styleId="content5">
    <w:name w:val="content5"/>
    <w:basedOn w:val="Normal"/>
    <w:pPr>
      <w:widowControl/>
      <w:spacing w:before="100" w:beforeAutospacing="1" w:after="100" w:afterAutospacing="1"/>
      <w:jc w:val="left"/>
    </w:pPr>
    <w:rPr>
      <w:rFonts w:ascii="宋体" w:hAnsi="宋体" w:cs="宋体"/>
      <w:color w:val="000000"/>
      <w:kern w:val="0"/>
      <w:sz w:val="24"/>
      <w:szCs w:val="24"/>
    </w:rPr>
  </w:style>
  <w:style w:type="paragraph" w:customStyle="1" w:styleId="191">
    <w:name w:val="正文文本 (19)1"/>
    <w:basedOn w:val="Normal"/>
    <w:link w:val="19"/>
    <w:pPr>
      <w:widowControl/>
      <w:shd w:val="clear" w:color="auto" w:fill="FFFFFF"/>
      <w:spacing w:before="240" w:after="60" w:line="364" w:lineRule="exact"/>
      <w:ind w:hanging="1800"/>
      <w:jc w:val="left"/>
    </w:pPr>
    <w:rPr>
      <w:rFonts w:ascii="Times New Roman" w:hAnsi="Times New Roman"/>
      <w:b/>
      <w:bCs/>
      <w:kern w:val="0"/>
      <w:sz w:val="18"/>
      <w:szCs w:val="18"/>
      <w:shd w:val="clear" w:color="auto" w:fill="FFFFFF"/>
    </w:rPr>
  </w:style>
  <w:style w:type="paragraph" w:customStyle="1" w:styleId="01">
    <w:name w:val="纯文本_0"/>
    <w:basedOn w:val="0"/>
    <w:rPr>
      <w:rFonts w:ascii="宋体" w:hAnsi="Courier New" w:cs="Courier New"/>
      <w:szCs w:val="21"/>
    </w:rPr>
  </w:style>
  <w:style w:type="paragraph" w:customStyle="1" w:styleId="Normal0">
    <w:name w:val="Normal_0"/>
    <w:qFormat/>
    <w:rPr>
      <w:rFonts w:ascii="Calibri" w:eastAsia="Times New Roman" w:hAnsi="Calibri" w:cs="Times New Roman"/>
      <w:sz w:val="24"/>
      <w:szCs w:val="24"/>
      <w:lang w:val="en-US" w:eastAsia="zh-CN" w:bidi="ar-SA"/>
    </w:rPr>
  </w:style>
  <w:style w:type="paragraph" w:customStyle="1" w:styleId="Style1">
    <w:name w:val="_Style 1"/>
    <w:basedOn w:val="Normal"/>
    <w:uiPriority w:val="34"/>
    <w:qFormat/>
    <w:pPr>
      <w:ind w:firstLine="420" w:firstLineChars="200"/>
    </w:pPr>
    <w:rPr>
      <w:rFonts w:ascii="Calibri" w:hAnsi="Calibri"/>
      <w:szCs w:val="22"/>
    </w:rPr>
  </w:style>
  <w:style w:type="paragraph" w:customStyle="1" w:styleId="p17">
    <w:name w:val="p17"/>
    <w:basedOn w:val="Normal"/>
    <w:pPr>
      <w:widowControl/>
    </w:pPr>
    <w:rPr>
      <w:rFonts w:ascii="宋体" w:hAnsi="宋体" w:cs="宋体"/>
      <w:kern w:val="0"/>
      <w:szCs w:val="21"/>
    </w:rPr>
  </w:style>
  <w:style w:type="paragraph" w:customStyle="1" w:styleId="NoSpacing">
    <w:name w:val="No Spacing"/>
    <w:uiPriority w:val="1"/>
    <w:qFormat/>
    <w:pPr>
      <w:widowControl w:val="0"/>
      <w:jc w:val="both"/>
    </w:pPr>
    <w:rPr>
      <w:kern w:val="2"/>
      <w:sz w:val="21"/>
      <w:szCs w:val="24"/>
      <w:lang w:val="en-US" w:eastAsia="zh-CN" w:bidi="ar-SA"/>
    </w:rPr>
  </w:style>
  <w:style w:type="paragraph" w:customStyle="1" w:styleId="190">
    <w:name w:val="正文_19"/>
    <w:qFormat/>
    <w:pPr>
      <w:widowControl w:val="0"/>
      <w:jc w:val="both"/>
    </w:pPr>
    <w:rPr>
      <w:kern w:val="2"/>
      <w:sz w:val="21"/>
      <w:szCs w:val="24"/>
      <w:lang w:val="en-US" w:eastAsia="zh-CN" w:bidi="ar-SA"/>
    </w:rPr>
  </w:style>
  <w:style w:type="paragraph" w:customStyle="1" w:styleId="100">
    <w:name w:val="10."/>
    <w:basedOn w:val="Normal"/>
    <w:pPr>
      <w:ind w:left="130" w:hanging="130" w:hangingChars="130"/>
    </w:pPr>
    <w:rPr>
      <w:szCs w:val="21"/>
    </w:rPr>
  </w:style>
  <w:style w:type="paragraph" w:styleId="ListParagraph">
    <w:name w:val="List Paragraph"/>
    <w:basedOn w:val="Normal"/>
    <w:qFormat/>
    <w:pPr>
      <w:ind w:firstLine="420" w:firstLineChars="200"/>
    </w:pPr>
    <w:rPr>
      <w:rFonts w:ascii="Calibri" w:hAnsi="Calibri"/>
      <w:szCs w:val="22"/>
    </w:rPr>
  </w:style>
  <w:style w:type="paragraph" w:customStyle="1" w:styleId="p18">
    <w:name w:val="p18"/>
    <w:basedOn w:val="Normal"/>
    <w:pPr>
      <w:widowControl/>
      <w:jc w:val="left"/>
    </w:pPr>
    <w:rPr>
      <w:kern w:val="0"/>
      <w:szCs w:val="21"/>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8.jpeg" /><Relationship Id="rId2" Type="http://schemas.openxmlformats.org/officeDocument/2006/relationships/image" Target="media/image9.png" /><Relationship Id="rId3" Type="http://schemas.openxmlformats.org/officeDocument/2006/relationships/image" Target="file:///D:\qq&#25991;&#20214;\712321467\Image\C2C\Image2\%7B75232B38-A165-1FB7-499C-2E1C792CACB5%7D.png" TargetMode="Externa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40644;&#28023;\AppData\Roaming\Microsoft\Templates\hxjp.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157256160</TotalTime>
  <Pages>2</Pages>
  <Words>1244</Words>
  <Characters>1402</Characters>
  <Application>Microsoft Office Word</Application>
  <DocSecurity>0</DocSecurity>
  <Lines>17</Lines>
  <Paragraphs>4</Paragraphs>
  <ScaleCrop>false</ScaleCrop>
  <Company>Toshiba</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高中化学必修（1）第一章第1节化学实验基本方法</dc:title>
  <dc:creator>wang</dc:creator>
  <cp:lastModifiedBy>娜娜</cp:lastModifiedBy>
  <cp:revision>0</cp:revision>
  <dcterms:created xsi:type="dcterms:W3CDTF">2014-08-06T10:43:00Z</dcterms:created>
  <dcterms:modified xsi:type="dcterms:W3CDTF">2024-05-16T02:11:48Z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