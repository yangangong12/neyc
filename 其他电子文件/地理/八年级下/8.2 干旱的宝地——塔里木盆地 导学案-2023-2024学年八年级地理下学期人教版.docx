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keepNext w:val="0"/>
        <w:keepLines w:val="0"/>
        <w:pageBreakBefore w:val="0"/>
        <w:kinsoku/>
        <w:wordWrap/>
        <w:overflowPunct/>
        <w:topLinePunct w:val="0"/>
        <w:autoSpaceDE/>
        <w:autoSpaceDN/>
        <w:bidi w:val="0"/>
        <w:adjustRightInd/>
        <w:spacing w:line="360" w:lineRule="auto"/>
        <w:ind w:left="0" w:firstLine="0" w:firstLineChars="0"/>
        <w:jc w:val="center"/>
        <w:rPr>
          <w:rFonts w:ascii="黑体" w:eastAsia="黑体" w:hAnsi="黑体" w:cs="黑体" w:hint="eastAsia"/>
          <w:b/>
          <w:bCs/>
          <w:sz w:val="24"/>
          <w:szCs w:val="24"/>
        </w:rPr>
      </w:pPr>
      <w:r>
        <w:rPr>
          <w:rFonts w:ascii="黑体" w:eastAsia="黑体" w:hAnsi="黑体" w:cs="黑体" w:hint="eastAsia"/>
          <w:b/>
          <w:bCs/>
          <w:sz w:val="24"/>
          <w:szCs w:val="24"/>
        </w:rPr>
        <w:drawing>
          <wp:anchor simplePos="0" relativeHeight="251658240" behindDoc="0" locked="0" layoutInCell="1" allowOverlap="1">
            <wp:simplePos x="0" y="0"/>
            <wp:positionH relativeFrom="page">
              <wp:posOffset>11925300</wp:posOffset>
            </wp:positionH>
            <wp:positionV relativeFrom="topMargin">
              <wp:posOffset>12623800</wp:posOffset>
            </wp:positionV>
            <wp:extent cx="292100" cy="4064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4"/>
                    <a:stretch>
                      <a:fillRect/>
                    </a:stretch>
                  </pic:blipFill>
                  <pic:spPr>
                    <a:xfrm>
                      <a:off x="0" y="0"/>
                      <a:ext cx="292100" cy="406400"/>
                    </a:xfrm>
                    <a:prstGeom prst="rect">
                      <a:avLst/>
                    </a:prstGeom>
                  </pic:spPr>
                </pic:pic>
              </a:graphicData>
            </a:graphic>
          </wp:anchor>
        </w:drawing>
      </w:r>
      <w:r>
        <w:rPr>
          <w:rFonts w:ascii="黑体" w:eastAsia="黑体" w:hAnsi="黑体" w:cs="黑体" w:hint="eastAsia"/>
          <w:b/>
          <w:bCs/>
          <w:sz w:val="24"/>
          <w:szCs w:val="24"/>
        </w:rPr>
        <w:t>20</w:t>
      </w:r>
      <w:r>
        <w:rPr>
          <w:rFonts w:ascii="黑体" w:eastAsia="黑体" w:hAnsi="黑体" w:cs="黑体" w:hint="eastAsia"/>
          <w:b/>
          <w:bCs/>
          <w:sz w:val="24"/>
          <w:szCs w:val="24"/>
          <w:lang w:val="en-US" w:eastAsia="zh-CN"/>
        </w:rPr>
        <w:t>23</w:t>
      </w:r>
      <w:r>
        <w:rPr>
          <w:rFonts w:ascii="黑体" w:eastAsia="黑体" w:hAnsi="黑体" w:cs="黑体" w:hint="eastAsia"/>
          <w:b/>
          <w:bCs/>
          <w:sz w:val="24"/>
          <w:szCs w:val="24"/>
        </w:rPr>
        <w:t>-20</w:t>
      </w:r>
      <w:r>
        <w:rPr>
          <w:rFonts w:ascii="黑体" w:eastAsia="黑体" w:hAnsi="黑体" w:cs="黑体" w:hint="eastAsia"/>
          <w:b/>
          <w:bCs/>
          <w:sz w:val="24"/>
          <w:szCs w:val="24"/>
          <w:lang w:val="en-US" w:eastAsia="zh-CN"/>
        </w:rPr>
        <w:t>24</w:t>
      </w:r>
      <w:r>
        <w:rPr>
          <w:rFonts w:ascii="黑体" w:eastAsia="黑体" w:hAnsi="黑体" w:cs="黑体" w:hint="eastAsia"/>
          <w:b/>
          <w:bCs/>
          <w:sz w:val="24"/>
          <w:szCs w:val="24"/>
        </w:rPr>
        <w:t>学年度第</w:t>
      </w:r>
      <w:r>
        <w:rPr>
          <w:rFonts w:ascii="黑体" w:eastAsia="黑体" w:hAnsi="黑体" w:cs="黑体" w:hint="eastAsia"/>
          <w:b/>
          <w:bCs/>
          <w:sz w:val="24"/>
          <w:szCs w:val="24"/>
          <w:u w:val="single"/>
          <w:lang w:val="en-US" w:eastAsia="zh-CN"/>
        </w:rPr>
        <w:t>二</w:t>
      </w:r>
      <w:r>
        <w:rPr>
          <w:rFonts w:ascii="黑体" w:eastAsia="黑体" w:hAnsi="黑体" w:cs="黑体" w:hint="eastAsia"/>
          <w:b/>
          <w:bCs/>
          <w:sz w:val="24"/>
          <w:szCs w:val="24"/>
        </w:rPr>
        <w:t>学期</w:t>
      </w:r>
      <w:r>
        <w:rPr>
          <w:rFonts w:ascii="黑体" w:eastAsia="黑体" w:hAnsi="黑体" w:cs="黑体" w:hint="eastAsia"/>
          <w:b/>
          <w:bCs/>
          <w:sz w:val="24"/>
          <w:szCs w:val="24"/>
          <w:lang w:eastAsia="zh-CN"/>
        </w:rPr>
        <w:t>八</w:t>
      </w:r>
      <w:r>
        <w:rPr>
          <w:rFonts w:ascii="黑体" w:eastAsia="黑体" w:hAnsi="黑体" w:cs="黑体" w:hint="eastAsia"/>
          <w:b/>
          <w:bCs/>
          <w:sz w:val="24"/>
          <w:szCs w:val="24"/>
          <w:lang w:val="en-US" w:eastAsia="zh-CN"/>
        </w:rPr>
        <w:t>年级</w:t>
      </w:r>
      <w:r>
        <w:rPr>
          <w:rFonts w:ascii="黑体" w:eastAsia="黑体" w:hAnsi="黑体" w:cs="黑体" w:hint="eastAsia"/>
          <w:b/>
          <w:bCs/>
          <w:sz w:val="24"/>
          <w:szCs w:val="24"/>
          <w:u w:val="single"/>
          <w:lang w:val="en-US" w:eastAsia="zh-CN"/>
        </w:rPr>
        <w:t>地理</w:t>
      </w:r>
      <w:r>
        <w:rPr>
          <w:rFonts w:ascii="黑体" w:eastAsia="黑体" w:hAnsi="黑体" w:cs="黑体" w:hint="eastAsia"/>
          <w:b/>
          <w:bCs/>
          <w:sz w:val="24"/>
          <w:szCs w:val="24"/>
        </w:rPr>
        <w:t>导学案</w:t>
      </w:r>
    </w:p>
    <w:p>
      <w:pPr>
        <w:keepNext w:val="0"/>
        <w:keepLines w:val="0"/>
        <w:pageBreakBefore w:val="0"/>
        <w:kinsoku/>
        <w:wordWrap/>
        <w:overflowPunct/>
        <w:topLinePunct w:val="0"/>
        <w:autoSpaceDE/>
        <w:autoSpaceDN/>
        <w:bidi w:val="0"/>
        <w:adjustRightInd/>
        <w:spacing w:line="360" w:lineRule="auto"/>
        <w:ind w:left="0" w:firstLine="0" w:firstLineChars="0"/>
        <w:jc w:val="both"/>
        <w:rPr>
          <w:rFonts w:ascii="黑体" w:eastAsia="黑体" w:hAnsi="黑体" w:cs="黑体" w:hint="eastAsia"/>
          <w:b/>
          <w:bCs/>
          <w:sz w:val="24"/>
          <w:szCs w:val="24"/>
          <w:u w:val="none"/>
          <w:lang w:val="en-US" w:eastAsia="zh-CN"/>
        </w:rPr>
      </w:pPr>
      <w:r>
        <w:rPr>
          <w:rFonts w:ascii="黑体" w:eastAsia="黑体" w:hAnsi="黑体" w:cs="黑体" w:hint="eastAsia"/>
          <w:b/>
          <w:bCs/>
          <w:sz w:val="24"/>
          <w:szCs w:val="24"/>
          <w:u w:val="none"/>
          <w:lang w:val="en-US" w:eastAsia="zh-CN"/>
        </w:rPr>
        <w:t>教师：</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课题</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lang w:val="en-US" w:eastAsia="zh-CN"/>
        </w:rPr>
        <w:t xml:space="preserve"> 8.2 塔里木盆地   </w:t>
      </w:r>
      <w:r>
        <w:rPr>
          <w:rFonts w:ascii="黑体" w:eastAsia="黑体" w:hAnsi="黑体" w:cs="黑体" w:hint="eastAsia"/>
          <w:b/>
          <w:bCs/>
          <w:sz w:val="24"/>
          <w:szCs w:val="24"/>
          <w:u w:val="none"/>
          <w:lang w:val="en-US" w:eastAsia="zh-CN"/>
        </w:rPr>
        <w:t xml:space="preserve">     课时：</w:t>
      </w:r>
      <w:r>
        <w:rPr>
          <w:rFonts w:ascii="黑体" w:eastAsia="黑体" w:hAnsi="黑体" w:cs="黑体" w:hint="eastAsia"/>
          <w:b/>
          <w:bCs/>
          <w:sz w:val="24"/>
          <w:szCs w:val="24"/>
          <w:u w:val="single"/>
          <w:lang w:val="en-US" w:eastAsia="zh-CN"/>
        </w:rPr>
        <w:t>1课 时</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jc w:val="both"/>
        <w:textAlignment w:val="auto"/>
        <w:rPr>
          <w:rFonts w:ascii="黑体" w:eastAsia="黑体" w:hAnsi="黑体" w:cs="黑体" w:hint="eastAsia"/>
          <w:b/>
          <w:bCs/>
          <w:sz w:val="24"/>
          <w:szCs w:val="24"/>
          <w:u w:val="single"/>
          <w:lang w:val="en-US" w:eastAsia="zh-CN"/>
        </w:rPr>
      </w:pPr>
      <w:r>
        <w:rPr>
          <w:rFonts w:ascii="黑体" w:eastAsia="黑体" w:hAnsi="黑体" w:cs="黑体" w:hint="eastAsia"/>
          <w:b/>
          <w:bCs/>
          <w:sz w:val="24"/>
          <w:szCs w:val="24"/>
        </w:rPr>
        <w:t>班级</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小组</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none"/>
          <w:lang w:val="en-US" w:eastAsia="zh-CN"/>
        </w:rPr>
        <w:t xml:space="preserve">   </w:t>
      </w:r>
      <w:r>
        <w:rPr>
          <w:rFonts w:ascii="黑体" w:eastAsia="黑体" w:hAnsi="黑体" w:cs="黑体" w:hint="eastAsia"/>
          <w:b/>
          <w:bCs/>
          <w:sz w:val="24"/>
          <w:szCs w:val="24"/>
        </w:rPr>
        <w:t>姓名</w:t>
      </w:r>
      <w:r>
        <w:rPr>
          <w:rFonts w:ascii="黑体" w:eastAsia="黑体" w:hAnsi="黑体" w:cs="黑体" w:hint="eastAsia"/>
          <w:b/>
          <w:bCs/>
          <w:sz w:val="24"/>
          <w:szCs w:val="24"/>
          <w:lang w:eastAsia="zh-CN"/>
        </w:rPr>
        <w:t>：</w:t>
      </w:r>
      <w:r>
        <w:rPr>
          <w:rFonts w:ascii="黑体" w:eastAsia="黑体" w:hAnsi="黑体" w:cs="黑体" w:hint="eastAsia"/>
          <w:b/>
          <w:bCs/>
          <w:sz w:val="24"/>
          <w:szCs w:val="24"/>
          <w:u w:val="single"/>
        </w:rPr>
        <w:t xml:space="preserve"> </w:t>
      </w:r>
      <w:r>
        <w:rPr>
          <w:rFonts w:ascii="黑体" w:eastAsia="黑体" w:hAnsi="黑体" w:cs="黑体" w:hint="eastAsia"/>
          <w:b/>
          <w:bCs/>
          <w:sz w:val="24"/>
          <w:szCs w:val="24"/>
          <w:u w:val="single"/>
          <w:lang w:val="en-US" w:eastAsia="zh-CN"/>
        </w:rPr>
        <w:t xml:space="preserve">           </w:t>
      </w:r>
      <w:r>
        <w:rPr>
          <w:rFonts w:ascii="黑体" w:eastAsia="黑体" w:hAnsi="黑体" w:cs="黑体" w:hint="eastAsia"/>
          <w:b/>
          <w:bCs/>
          <w:sz w:val="24"/>
          <w:szCs w:val="24"/>
          <w:u w:val="single"/>
        </w:rPr>
        <w:t xml:space="preserve">  </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一、核心素养</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1.</w:t>
      </w:r>
      <w:r>
        <w:rPr>
          <w:rFonts w:ascii="宋体" w:eastAsia="宋体" w:hAnsi="宋体" w:cs="宋体" w:hint="eastAsia"/>
          <w:b w:val="0"/>
          <w:bCs w:val="0"/>
          <w:color w:val="000000"/>
          <w:sz w:val="21"/>
          <w:szCs w:val="21"/>
          <w:lang w:val="en-US" w:eastAsia="zh-CN"/>
        </w:rPr>
        <w:t>运用地图和资料，描述塔里木盆地的位置、范围及自然景观。</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2.</w:t>
      </w:r>
      <w:r>
        <w:rPr>
          <w:rFonts w:ascii="宋体" w:eastAsia="宋体" w:hAnsi="宋体" w:cs="宋体" w:hint="eastAsia"/>
          <w:b w:val="0"/>
          <w:bCs w:val="0"/>
          <w:color w:val="000000"/>
          <w:sz w:val="21"/>
          <w:szCs w:val="21"/>
          <w:lang w:val="en-US" w:eastAsia="zh-CN"/>
        </w:rPr>
        <w:t>说出自然环境与城镇、交通线分布的关系。</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3.</w:t>
      </w:r>
      <w:r>
        <w:rPr>
          <w:rFonts w:ascii="宋体" w:eastAsia="宋体" w:hAnsi="宋体" w:cs="宋体" w:hint="eastAsia"/>
          <w:b w:val="0"/>
          <w:bCs w:val="0"/>
          <w:color w:val="000000"/>
          <w:sz w:val="21"/>
          <w:szCs w:val="21"/>
          <w:lang w:val="en-US" w:eastAsia="zh-CN"/>
        </w:rPr>
        <w:t>能以西气东输为例说明塔里木盆地资源开发的意义。</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ascii="宋体" w:eastAsia="宋体" w:hAnsi="宋体" w:cs="宋体" w:hint="eastAsia"/>
          <w:b/>
          <w:bCs/>
          <w:color w:val="000000"/>
          <w:sz w:val="21"/>
          <w:szCs w:val="21"/>
          <w:lang w:val="en-US" w:eastAsia="zh-CN"/>
        </w:rPr>
        <w:t>二、重点难点</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1.</w:t>
      </w:r>
      <w:r>
        <w:rPr>
          <w:rFonts w:ascii="宋体" w:eastAsia="宋体" w:hAnsi="宋体" w:cs="宋体" w:hint="eastAsia"/>
          <w:b w:val="0"/>
          <w:bCs w:val="0"/>
          <w:color w:val="000000"/>
          <w:sz w:val="21"/>
          <w:szCs w:val="21"/>
          <w:lang w:val="en-US" w:eastAsia="zh-CN"/>
        </w:rPr>
        <w:t>说出自然环境与城镇、交通线分布的关系。</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2.</w:t>
      </w:r>
      <w:r>
        <w:rPr>
          <w:rFonts w:ascii="宋体" w:eastAsia="宋体" w:hAnsi="宋体" w:cs="宋体" w:hint="eastAsia"/>
          <w:b w:val="0"/>
          <w:bCs w:val="0"/>
          <w:color w:val="000000"/>
          <w:sz w:val="21"/>
          <w:szCs w:val="21"/>
          <w:lang w:val="en-US" w:eastAsia="zh-CN"/>
        </w:rPr>
        <w:t>能以西气东输为例说明塔里木盆地资源开发的意义。</w:t>
      </w:r>
    </w:p>
    <w:p>
      <w:pPr>
        <w:pStyle w:val="PlainText"/>
        <w:keepNext w:val="0"/>
        <w:keepLines w:val="0"/>
        <w:pageBreakBefore w:val="0"/>
        <w:widowControl w:val="0"/>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三、学法指导</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1.导学预习部分学生自主根据课本内容完成问题的勾画标注，必须认真仔细阅读课本内容。</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2.自主学习与合作探究部分学生首先自主思考完成，然后再小组或是同桌合作完成；切记不懂的一定做上标记，然后认真听讲记笔记。</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3.因材达标部分要保证完全正确，若有错误一定要及时解决</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210" w:firstLineChars="100"/>
        <w:jc w:val="left"/>
        <w:textAlignment w:val="auto"/>
        <w:rPr>
          <w:rFonts w:ascii="宋体" w:eastAsia="宋体" w:hAnsi="宋体" w:cs="宋体" w:hint="eastAsia"/>
          <w:b w:val="0"/>
          <w:bCs w:val="0"/>
          <w:color w:val="000000"/>
          <w:sz w:val="21"/>
          <w:szCs w:val="21"/>
          <w:lang w:val="en-US" w:eastAsia="zh-CN"/>
        </w:rPr>
      </w:pPr>
      <w:r>
        <w:rPr>
          <w:rFonts w:ascii="宋体" w:eastAsia="宋体" w:hAnsi="宋体" w:cs="宋体" w:hint="eastAsia"/>
          <w:b w:val="0"/>
          <w:bCs w:val="0"/>
          <w:color w:val="000000"/>
          <w:sz w:val="21"/>
          <w:szCs w:val="21"/>
          <w:lang w:val="en-US" w:eastAsia="zh-CN"/>
        </w:rPr>
        <w:t>4.菜单作业部分需要合理安排时间完成，一定要自主有效完成，杜绝抄袭</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eastAsia="zh-CN"/>
        </w:rPr>
        <w:t>四、导学预习【时间设置：</w:t>
      </w:r>
      <w:r>
        <w:rPr>
          <w:rFonts w:eastAsia="宋体" w:hAnsi="宋体" w:cs="宋体" w:hint="eastAsia"/>
          <w:b/>
          <w:bCs/>
          <w:color w:val="000000"/>
          <w:sz w:val="21"/>
          <w:szCs w:val="21"/>
          <w:lang w:val="en-US" w:eastAsia="zh-CN"/>
        </w:rPr>
        <w:t>4</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keepNext w:val="0"/>
        <w:keepLines w:val="0"/>
        <w:pageBreakBefore w:val="0"/>
        <w:kinsoku/>
        <w:wordWrap/>
        <w:overflowPunct/>
        <w:topLinePunct w:val="0"/>
        <w:autoSpaceDE/>
        <w:autoSpaceDN/>
        <w:bidi w:val="0"/>
        <w:adjustRightInd/>
        <w:spacing w:line="360" w:lineRule="auto"/>
        <w:jc w:val="left"/>
        <w:textAlignment w:val="auto"/>
        <w:rPr>
          <w:rFonts w:ascii="宋体" w:eastAsia="宋体" w:hAnsi="宋体" w:hint="default"/>
          <w:szCs w:val="21"/>
          <w:lang w:val="en-US" w:eastAsia="zh-CN"/>
        </w:rPr>
      </w:pPr>
      <w:r>
        <w:rPr>
          <w:rFonts w:ascii="宋体" w:eastAsia="宋体" w:hAnsi="宋体" w:hint="eastAsia"/>
          <w:szCs w:val="21"/>
          <w:lang w:eastAsia="zh-CN"/>
        </w:rPr>
        <w:t>仔细阅读课本</w:t>
      </w:r>
      <w:r>
        <w:rPr>
          <w:rFonts w:ascii="宋体" w:eastAsia="宋体" w:hAnsi="宋体" w:hint="eastAsia"/>
          <w:szCs w:val="21"/>
          <w:lang w:val="en-US" w:eastAsia="zh-CN"/>
        </w:rPr>
        <w:t>78-82页的内容，完成下列问题的勾画标注</w:t>
      </w:r>
    </w:p>
    <w:p>
      <w:pPr>
        <w:pStyle w:val="BodyText"/>
        <w:numPr>
          <w:ilvl w:val="0"/>
          <w:numId w:val="0"/>
        </w:numPr>
        <w:rPr>
          <w:rFonts w:hint="default"/>
          <w:lang w:val="en-US" w:eastAsia="zh-CN"/>
        </w:rPr>
      </w:pPr>
      <w:r>
        <w:rPr>
          <w:rFonts w:hint="eastAsia"/>
          <w:lang w:val="en-US" w:eastAsia="zh-CN"/>
        </w:rPr>
        <w:t>1.塔里木盆地的地理位置    2.气候特点     3.气候干旱的原因</w:t>
      </w:r>
    </w:p>
    <w:p>
      <w:pPr>
        <w:pStyle w:val="BodyText"/>
        <w:numPr>
          <w:ilvl w:val="0"/>
          <w:numId w:val="0"/>
        </w:numPr>
        <w:rPr>
          <w:rFonts w:ascii="宋体" w:eastAsia="宋体" w:hAnsi="宋体" w:cs="宋体" w:hint="eastAsia"/>
          <w:b/>
          <w:bCs/>
          <w:color w:val="000000"/>
          <w:sz w:val="21"/>
          <w:szCs w:val="21"/>
          <w:lang w:val="en-US" w:eastAsia="zh-CN"/>
        </w:rPr>
      </w:pPr>
      <w:r>
        <w:rPr>
          <w:rFonts w:hint="eastAsia"/>
          <w:lang w:val="en-US" w:eastAsia="zh-CN"/>
        </w:rPr>
        <w:t>4.绿洲分布.               5.绿洲的水源   6.油气资源的分布特点（根据p80的图8.19分析总结）</w:t>
      </w:r>
    </w:p>
    <w:p>
      <w:pPr>
        <w:pStyle w:val="PlainText"/>
        <w:keepNext w:val="0"/>
        <w:keepLines w:val="0"/>
        <w:pageBreakBefore w:val="0"/>
        <w:widowControl w:val="0"/>
        <w:numPr>
          <w:ilvl w:val="0"/>
          <w:numId w:val="0"/>
        </w:numPr>
        <w:tabs>
          <w:tab w:val="left" w:pos="4140"/>
          <w:tab w:val="left" w:pos="8640"/>
        </w:tabs>
        <w:kinsoku/>
        <w:wordWrap/>
        <w:overflowPunct/>
        <w:topLinePunct w:val="0"/>
        <w:autoSpaceDE/>
        <w:autoSpaceDN/>
        <w:bidi w:val="0"/>
        <w:adjustRightInd/>
        <w:snapToGrid w:val="0"/>
        <w:spacing w:line="360" w:lineRule="auto"/>
        <w:ind w:left="0" w:firstLine="0" w:firstLineChars="0"/>
        <w:jc w:val="left"/>
        <w:textAlignment w:val="auto"/>
        <w:rPr>
          <w:rFonts w:ascii="宋体" w:eastAsia="宋体" w:hAnsi="宋体" w:cs="宋体" w:hint="eastAsia"/>
          <w:b/>
          <w:bCs/>
          <w:sz w:val="21"/>
          <w:szCs w:val="21"/>
        </w:rPr>
      </w:pPr>
      <w:r>
        <w:rPr>
          <w:rFonts w:ascii="宋体" w:eastAsia="宋体" w:hAnsi="宋体" w:cs="宋体" w:hint="eastAsia"/>
          <w:b/>
          <w:bCs/>
          <w:color w:val="000000"/>
          <w:sz w:val="21"/>
          <w:szCs w:val="21"/>
          <w:lang w:val="en-US" w:eastAsia="zh-CN"/>
        </w:rPr>
        <w:t>五、自主学习与合作探究</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20</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1.读教材图8.18，找出塔里木盆地的主要城镇，说出它们的分布特点。</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default"/>
          <w:b w:val="0"/>
          <w:bCs w:val="0"/>
          <w:color w:val="000000"/>
          <w:sz w:val="21"/>
          <w:szCs w:val="21"/>
          <w:lang w:val="en-US" w:eastAsia="zh-CN"/>
        </w:rPr>
      </w:pPr>
      <w:r>
        <w:rPr>
          <w:rFonts w:eastAsia="宋体" w:hAnsi="宋体" w:cs="宋体" w:hint="eastAsia"/>
          <w:b w:val="0"/>
          <w:bCs w:val="0"/>
          <w:color w:val="000000"/>
          <w:sz w:val="21"/>
          <w:szCs w:val="21"/>
          <w:lang w:val="en-US" w:eastAsia="zh-CN"/>
        </w:rPr>
        <w:t>2.</w:t>
      </w:r>
      <w:r>
        <w:rPr>
          <w:rFonts w:ascii="宋体" w:eastAsia="宋体" w:hAnsi="宋体" w:cs="宋体" w:hint="default"/>
          <w:b w:val="0"/>
          <w:bCs w:val="0"/>
          <w:color w:val="000000"/>
          <w:sz w:val="21"/>
          <w:szCs w:val="21"/>
          <w:lang w:val="en-US" w:eastAsia="zh-CN"/>
        </w:rPr>
        <w:t>讨论塔里木盆地的城镇、交通线分布与水源、绿洲分布的关系。</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default"/>
          <w:b w:val="0"/>
          <w:bCs w:val="0"/>
          <w:color w:val="000000"/>
          <w:sz w:val="21"/>
          <w:szCs w:val="21"/>
          <w:lang w:val="en-US" w:eastAsia="zh-CN"/>
        </w:rPr>
      </w:pPr>
      <w:r>
        <w:rPr>
          <w:rFonts w:eastAsia="宋体" w:hAnsi="宋体" w:cs="宋体" w:hint="eastAsia"/>
          <w:b w:val="0"/>
          <w:bCs w:val="0"/>
          <w:color w:val="000000"/>
          <w:sz w:val="21"/>
          <w:szCs w:val="21"/>
          <w:lang w:val="en-US" w:eastAsia="zh-CN"/>
        </w:rPr>
        <w:t>3.</w:t>
      </w:r>
      <w:r>
        <w:rPr>
          <w:rFonts w:ascii="宋体" w:eastAsia="宋体" w:hAnsi="宋体" w:cs="宋体" w:hint="default"/>
          <w:b w:val="0"/>
          <w:bCs w:val="0"/>
          <w:color w:val="000000"/>
          <w:sz w:val="21"/>
          <w:szCs w:val="21"/>
          <w:lang w:val="en-US" w:eastAsia="zh-CN"/>
        </w:rPr>
        <w:t>图8.18中有两条纵贯塔克拉玛干沙漠的公路，猜测修建这两条公路的原因。</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center"/>
        <w:textAlignment w:val="auto"/>
        <w:rPr>
          <w:rFonts w:eastAsia="宋体" w:hAnsi="宋体" w:cs="宋体" w:hint="eastAsia"/>
          <w:b w:val="0"/>
          <w:bCs w:val="0"/>
          <w:color w:val="000000"/>
          <w:sz w:val="21"/>
          <w:szCs w:val="21"/>
          <w:lang w:val="en-US"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78.89pt;height:90.71pt" o:preferrelative="t" filled="f" stroked="t">
            <v:fill o:detectmouseclick="t"/>
            <v:stroke joinstyle="miter"/>
            <v:imagedata r:id="rId5" o:title=""/>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default"/>
          <w:b w:val="0"/>
          <w:bCs w:val="0"/>
          <w:color w:val="000000"/>
          <w:sz w:val="21"/>
          <w:szCs w:val="21"/>
          <w:lang w:val="en-US" w:eastAsia="zh-CN"/>
        </w:rPr>
      </w:pPr>
      <w:r>
        <w:rPr>
          <w:rFonts w:eastAsia="宋体" w:hAnsi="宋体" w:cs="宋体" w:hint="eastAsia"/>
          <w:b w:val="0"/>
          <w:bCs w:val="0"/>
          <w:color w:val="000000"/>
          <w:sz w:val="21"/>
          <w:szCs w:val="21"/>
          <w:lang w:val="en-US" w:eastAsia="zh-CN"/>
        </w:rPr>
        <w:t>4.西气东输工程为我国东西部地区经济发展起到了什么作用？</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val="0"/>
          <w:bCs w:val="0"/>
          <w:color w:val="000000"/>
          <w:sz w:val="21"/>
          <w:szCs w:val="21"/>
          <w:lang w:val="en-US" w:eastAsia="zh-CN"/>
        </w:rPr>
      </w:pPr>
      <w:r>
        <w:rPr>
          <w:rFonts w:eastAsia="宋体" w:hAnsi="宋体" w:cs="宋体" w:hint="eastAsia"/>
          <w:b w:val="0"/>
          <w:bCs w:val="0"/>
          <w:color w:val="000000"/>
          <w:sz w:val="21"/>
          <w:szCs w:val="21"/>
          <w:lang w:val="en-US" w:eastAsia="zh-CN"/>
        </w:rPr>
        <w:t>5.</w:t>
      </w:r>
      <w:r>
        <w:rPr>
          <w:rFonts w:ascii="宋体" w:eastAsia="宋体" w:hAnsi="宋体" w:cs="宋体" w:hint="eastAsia"/>
          <w:b w:val="0"/>
          <w:bCs w:val="0"/>
          <w:color w:val="000000"/>
          <w:sz w:val="21"/>
          <w:szCs w:val="21"/>
          <w:lang w:val="en-US" w:eastAsia="zh-CN"/>
        </w:rPr>
        <w:t>讨论：我国西北地区气候干旱，生态环境极其脆弱，在油气开发和运输中，我们怎样才能做到</w:t>
      </w:r>
      <w:r>
        <w:rPr>
          <w:rFonts w:ascii="宋体" w:eastAsia="宋体" w:hAnsi="宋体" w:cs="宋体" w:hint="eastAsia"/>
          <w:b w:val="0"/>
          <w:bCs w:val="0"/>
          <w:color w:val="000000"/>
          <w:sz w:val="21"/>
          <w:szCs w:val="21"/>
          <w:lang w:val="en-US" w:eastAsia="zh-CN"/>
        </w:rPr>
        <w:t>“</w:t>
      </w:r>
      <w:r>
        <w:rPr>
          <w:rFonts w:ascii="宋体" w:eastAsia="宋体" w:hAnsi="宋体" w:cs="宋体" w:hint="eastAsia"/>
          <w:b w:val="0"/>
          <w:bCs w:val="0"/>
          <w:color w:val="000000"/>
          <w:sz w:val="21"/>
          <w:szCs w:val="21"/>
          <w:lang w:val="en-US" w:eastAsia="zh-CN"/>
        </w:rPr>
        <w:t>经济效益和生态效益双赢</w:t>
      </w:r>
      <w:r>
        <w:rPr>
          <w:rFonts w:ascii="宋体" w:eastAsia="宋体" w:hAnsi="宋体" w:cs="宋体" w:hint="eastAsia"/>
          <w:b w:val="0"/>
          <w:bCs w:val="0"/>
          <w:color w:val="000000"/>
          <w:sz w:val="21"/>
          <w:szCs w:val="21"/>
          <w:lang w:val="en-US" w:eastAsia="zh-CN"/>
        </w:rPr>
        <w:t>”</w:t>
      </w:r>
      <w:r>
        <w:rPr>
          <w:rFonts w:ascii="宋体" w:eastAsia="宋体" w:hAnsi="宋体" w:cs="宋体" w:hint="eastAsia"/>
          <w:b w:val="0"/>
          <w:bCs w:val="0"/>
          <w:color w:val="000000"/>
          <w:sz w:val="21"/>
          <w:szCs w:val="21"/>
          <w:lang w:val="en-US" w:eastAsia="zh-CN"/>
        </w:rPr>
        <w:t>呢？</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pict>
          <v:shape id="图片 6" o:spid="_x0000_i1026" type="#_x0000_t75" style="width:182.24pt;height:144.56pt" o:preferrelative="t" filled="f" stroked="f">
            <v:fill o:detectmouseclick="t"/>
            <v:imagedata r:id="rId6" o:title=""/>
            <v:shadow color="gray"/>
            <v:path o:extrusionok="f"/>
            <o:lock v:ext="edit" aspectratio="t"/>
          </v:shape>
        </w:pict>
      </w:r>
      <w:r>
        <w:pict>
          <v:shape id="Picture 6" o:spid="_x0000_i1027" type="#_x0000_t75" alt="0023170006" style="width:212.54pt;height:121.91pt" o:preferrelative="t" filled="f" stroked="f">
            <v:fill o:detectmouseclick="t"/>
            <v:imagedata r:id="rId7" o:title="0023170006"/>
            <v:shadow color="gray"/>
            <v:path o:extrusionok="f"/>
            <o:lock v:ext="edit" aspectratio="t"/>
          </v:shape>
        </w:pic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ascii="宋体" w:eastAsia="宋体" w:hAnsi="宋体" w:cs="宋体" w:hint="eastAsia"/>
          <w:b/>
          <w:bCs/>
          <w:color w:val="000000"/>
          <w:sz w:val="21"/>
          <w:szCs w:val="21"/>
          <w:lang w:val="en-US" w:eastAsia="zh-CN"/>
        </w:rPr>
        <w:t>六、因材达标：</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3</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spacing w:line="360" w:lineRule="auto"/>
        <w:rPr>
          <w:rFonts w:ascii="宋体" w:eastAsia="宋体" w:hAnsi="宋体"/>
        </w:rPr>
      </w:pPr>
      <w:r>
        <w:rPr>
          <w:rFonts w:ascii="宋体" w:eastAsia="宋体" w:hAnsi="宋体"/>
        </w:rPr>
        <w:t>1.读“塔里木盆地地形图”,该地的城市和人口集中分布在盆地周围的绿洲,主要影响因素是(　　)</w:t>
      </w:r>
    </w:p>
    <w:p>
      <w:pPr>
        <w:spacing w:line="360" w:lineRule="auto"/>
        <w:jc w:val="center"/>
        <w:rPr>
          <w:rFonts w:ascii="宋体" w:eastAsia="宋体" w:hAnsi="宋体"/>
        </w:rPr>
      </w:pPr>
      <w:r>
        <w:rPr>
          <w:rFonts w:ascii="宋体" w:eastAsia="宋体" w:hAnsi="宋体"/>
        </w:rPr>
        <w:pict>
          <v:shape id="图片 2" o:spid="_x0000_i1028" type="#_x0000_t75" style="width:210.7pt;height:110.56pt;mso-position-horizontal-relative:page;mso-position-vertical-relative:page" o:preferrelative="t" filled="f" stroked="f">
            <v:fill o:detectmouseclick="t"/>
            <v:imagedata r:id="rId8" o:title=""/>
            <v:shadow color="gray"/>
            <v:path o:extrusionok="f"/>
            <o:lock v:ext="edit" aspectratio="t"/>
          </v:shape>
        </w:pict>
      </w:r>
    </w:p>
    <w:p>
      <w:pPr>
        <w:spacing w:line="360" w:lineRule="auto"/>
        <w:rPr>
          <w:rFonts w:ascii="宋体" w:eastAsia="宋体" w:hAnsi="宋体"/>
        </w:rPr>
      </w:pPr>
      <w:r>
        <w:rPr>
          <w:rFonts w:ascii="宋体" w:eastAsia="宋体" w:hAnsi="宋体"/>
        </w:rPr>
        <w:t>A.矿产  B.水源    C.地形    D.交通</w:t>
      </w:r>
    </w:p>
    <w:p>
      <w:pPr>
        <w:spacing w:line="360" w:lineRule="auto"/>
        <w:rPr>
          <w:rFonts w:ascii="宋体" w:eastAsia="宋体" w:hAnsi="宋体"/>
        </w:rPr>
      </w:pPr>
      <w:r>
        <w:rPr>
          <w:rFonts w:ascii="宋体" w:eastAsia="宋体" w:hAnsi="宋体"/>
        </w:rPr>
        <w:t>2.下面所示塔里木盆地示意图,说明塔里木盆地(　　)</w:t>
      </w:r>
    </w:p>
    <w:p>
      <w:pPr>
        <w:spacing w:line="360" w:lineRule="auto"/>
        <w:jc w:val="center"/>
        <w:rPr>
          <w:rFonts w:ascii="宋体" w:eastAsia="宋体" w:hAnsi="宋体"/>
        </w:rPr>
      </w:pPr>
      <w:r>
        <w:rPr>
          <w:rFonts w:ascii="宋体" w:eastAsia="宋体" w:hAnsi="宋体"/>
        </w:rPr>
        <w:pict>
          <v:shape id="图片 7" o:spid="_x0000_i1029" type="#_x0000_t75" style="width:310.16pt;height:138.91pt" o:preferrelative="t" filled="f" stroked="f">
            <v:fill o:detectmouseclick="t"/>
            <v:imagedata r:id="rId9" o:title=""/>
            <v:shadow color="gray"/>
            <v:path o:extrusionok="f"/>
            <o:lock v:ext="edit" aspectratio="t"/>
          </v:shape>
        </w:pict>
      </w:r>
    </w:p>
    <w:p>
      <w:pPr>
        <w:spacing w:line="360" w:lineRule="auto"/>
        <w:rPr>
          <w:rFonts w:ascii="宋体" w:eastAsia="宋体" w:hAnsi="宋体"/>
        </w:rPr>
      </w:pPr>
      <w:r>
        <w:rPr>
          <w:rFonts w:ascii="宋体" w:eastAsia="宋体" w:hAnsi="宋体"/>
        </w:rPr>
        <w:t>A.油气资源丰富</w:t>
      </w:r>
      <w:r>
        <w:rPr>
          <w:rFonts w:ascii="宋体" w:eastAsia="宋体" w:hAnsi="宋体"/>
        </w:rPr>
        <w:tab/>
      </w:r>
      <w:r>
        <w:rPr>
          <w:rFonts w:ascii="宋体" w:eastAsia="宋体" w:hAnsi="宋体"/>
        </w:rPr>
        <w:t xml:space="preserve">   B.是“丝绸走廊” </w:t>
      </w:r>
      <w:r>
        <w:rPr>
          <w:rFonts w:ascii="宋体" w:eastAsia="宋体" w:hAnsi="宋体" w:hint="eastAsia"/>
          <w:lang w:val="en-US" w:eastAsia="zh-CN"/>
        </w:rPr>
        <w:t xml:space="preserve">    </w:t>
      </w:r>
      <w:r>
        <w:rPr>
          <w:rFonts w:ascii="宋体" w:eastAsia="宋体" w:hAnsi="宋体"/>
        </w:rPr>
        <w:t xml:space="preserve">C.降水稀少  </w:t>
      </w:r>
      <w:r>
        <w:rPr>
          <w:rFonts w:ascii="宋体" w:eastAsia="宋体" w:hAnsi="宋体"/>
        </w:rPr>
        <w:tab/>
      </w:r>
      <w:r>
        <w:rPr>
          <w:rFonts w:ascii="宋体" w:eastAsia="宋体" w:hAnsi="宋体"/>
        </w:rPr>
        <w:t xml:space="preserve">   D.地势平坦</w:t>
      </w:r>
    </w:p>
    <w:p>
      <w:pPr>
        <w:spacing w:line="360" w:lineRule="auto"/>
        <w:rPr>
          <w:rFonts w:ascii="宋体" w:eastAsia="宋体" w:hAnsi="宋体"/>
        </w:rPr>
      </w:pPr>
      <w:r>
        <w:rPr>
          <w:rFonts w:ascii="宋体" w:eastAsia="宋体" w:hAnsi="宋体" w:hint="eastAsia"/>
        </w:rPr>
        <w:t>读</w:t>
      </w:r>
      <w:r>
        <w:rPr>
          <w:rFonts w:ascii="宋体" w:eastAsia="宋体" w:hAnsi="宋体" w:hint="eastAsia"/>
        </w:rPr>
        <w:t>“</w:t>
      </w:r>
      <w:r>
        <w:rPr>
          <w:rFonts w:ascii="宋体" w:eastAsia="宋体" w:hAnsi="宋体" w:hint="eastAsia"/>
        </w:rPr>
        <w:t>西气东输线路图</w:t>
      </w:r>
      <w:r>
        <w:rPr>
          <w:rFonts w:ascii="宋体" w:eastAsia="宋体" w:hAnsi="宋体" w:hint="eastAsia"/>
        </w:rPr>
        <w:t>”</w:t>
      </w:r>
      <w:r>
        <w:rPr>
          <w:rFonts w:ascii="宋体" w:eastAsia="宋体" w:hAnsi="宋体"/>
        </w:rPr>
        <w:t>,回答3～4题:</w:t>
      </w:r>
    </w:p>
    <w:p>
      <w:pPr>
        <w:spacing w:line="360" w:lineRule="auto"/>
        <w:jc w:val="center"/>
        <w:rPr>
          <w:rFonts w:ascii="宋体" w:eastAsia="宋体" w:hAnsi="宋体"/>
        </w:rPr>
      </w:pPr>
      <w:r>
        <w:rPr>
          <w:rFonts w:ascii="宋体" w:eastAsia="宋体" w:hAnsi="宋体"/>
        </w:rPr>
        <w:pict>
          <v:shape id="图片 4" o:spid="_x0000_i1030" type="#_x0000_t75" style="width:185.92pt;height:119.04pt;mso-position-horizontal-relative:page;mso-position-vertical-relative:page" o:preferrelative="t" filled="f" stroked="f">
            <v:fill o:detectmouseclick="t"/>
            <v:imagedata r:id="rId10" o:title=""/>
            <v:shadow color="gray"/>
            <v:path o:extrusionok="f"/>
            <o:lock v:ext="edit" aspectratio="t"/>
          </v:shape>
        </w:pict>
      </w:r>
    </w:p>
    <w:p>
      <w:pPr>
        <w:spacing w:line="360" w:lineRule="auto"/>
        <w:rPr>
          <w:rFonts w:ascii="宋体" w:eastAsia="宋体" w:hAnsi="宋体"/>
        </w:rPr>
      </w:pPr>
      <w:r>
        <w:rPr>
          <w:rFonts w:ascii="宋体" w:eastAsia="宋体" w:hAnsi="宋体"/>
        </w:rPr>
        <w:t>3.西气东输线路不经过(　　)</w:t>
      </w:r>
    </w:p>
    <w:p>
      <w:pPr>
        <w:spacing w:line="360" w:lineRule="auto"/>
        <w:rPr>
          <w:rFonts w:ascii="宋体" w:eastAsia="宋体" w:hAnsi="宋体"/>
        </w:rPr>
      </w:pPr>
      <w:r>
        <w:rPr>
          <w:rFonts w:ascii="宋体" w:eastAsia="宋体" w:hAnsi="宋体"/>
        </w:rPr>
        <w:t xml:space="preserve">A.北方地区  </w:t>
      </w:r>
      <w:r>
        <w:rPr>
          <w:rFonts w:ascii="宋体" w:eastAsia="宋体" w:hAnsi="宋体"/>
        </w:rPr>
        <w:tab/>
      </w:r>
      <w:r>
        <w:rPr>
          <w:rFonts w:ascii="宋体" w:eastAsia="宋体" w:hAnsi="宋体"/>
        </w:rPr>
        <w:t xml:space="preserve">B.南方地区C.西北地区  </w:t>
      </w:r>
      <w:r>
        <w:rPr>
          <w:rFonts w:ascii="宋体" w:eastAsia="宋体" w:hAnsi="宋体"/>
        </w:rPr>
        <w:tab/>
      </w:r>
      <w:r>
        <w:rPr>
          <w:rFonts w:ascii="宋体" w:eastAsia="宋体" w:hAnsi="宋体"/>
        </w:rPr>
        <w:t>D.青藏地区</w:t>
      </w:r>
    </w:p>
    <w:p>
      <w:pPr>
        <w:spacing w:line="360" w:lineRule="auto"/>
        <w:rPr>
          <w:rFonts w:ascii="宋体" w:eastAsia="宋体" w:hAnsi="宋体"/>
        </w:rPr>
      </w:pPr>
      <w:r>
        <w:rPr>
          <w:rFonts w:ascii="宋体" w:eastAsia="宋体" w:hAnsi="宋体"/>
        </w:rPr>
        <w:t>4.塔里木盆地天然气资源通过西气东输</w:t>
      </w:r>
      <w:r>
        <w:rPr>
          <w:rFonts w:ascii="宋体" w:eastAsia="宋体" w:hAnsi="宋体" w:hint="eastAsia"/>
        </w:rPr>
        <w:t>工程运送到我国东部地区</w:t>
      </w:r>
      <w:r>
        <w:rPr>
          <w:rFonts w:ascii="宋体" w:eastAsia="宋体" w:hAnsi="宋体"/>
        </w:rPr>
        <w:t>,对新疆发展</w:t>
      </w:r>
      <w:r>
        <w:rPr>
          <w:rFonts w:ascii="宋体" w:eastAsia="宋体" w:hAnsi="宋体" w:hint="eastAsia"/>
        </w:rPr>
        <w:t>的积极影响是</w:t>
      </w:r>
      <w:r>
        <w:rPr>
          <w:rFonts w:ascii="宋体" w:eastAsia="宋体" w:hAnsi="宋体"/>
        </w:rPr>
        <w:t>(　　)</w:t>
      </w:r>
    </w:p>
    <w:p>
      <w:pPr>
        <w:spacing w:line="360" w:lineRule="auto"/>
        <w:rPr>
          <w:rFonts w:ascii="宋体" w:eastAsia="宋体" w:hAnsi="宋体"/>
        </w:rPr>
      </w:pPr>
      <w:r>
        <w:rPr>
          <w:rFonts w:ascii="宋体" w:eastAsia="宋体" w:hAnsi="宋体"/>
        </w:rPr>
        <w:t>A.破坏了当地的生态环境             B.缓解能源供应紧张局面</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val="en-US" w:eastAsia="zh-CN"/>
        </w:rPr>
      </w:pPr>
      <w:r>
        <w:rPr>
          <w:rFonts w:ascii="宋体" w:eastAsia="宋体" w:hAnsi="宋体"/>
        </w:rPr>
        <w:t>C.优化能源消费结构,改善环境        D.把资源优势变为经济优势</w:t>
      </w:r>
    </w:p>
    <w:p>
      <w:pPr>
        <w:pStyle w:val="PlainText"/>
        <w:keepNext w:val="0"/>
        <w:keepLines w:val="0"/>
        <w:pageBreakBefore w:val="0"/>
        <w:widowControl w:val="0"/>
        <w:tabs>
          <w:tab w:val="left" w:pos="4536"/>
        </w:tabs>
        <w:kinsoku/>
        <w:wordWrap/>
        <w:overflowPunct/>
        <w:topLinePunct w:val="0"/>
        <w:autoSpaceDE/>
        <w:autoSpaceDN/>
        <w:bidi w:val="0"/>
        <w:adjustRightInd/>
        <w:spacing w:line="360" w:lineRule="auto"/>
        <w:ind w:left="0" w:firstLine="0" w:firstLineChars="0"/>
        <w:jc w:val="left"/>
        <w:textAlignment w:val="auto"/>
        <w:rPr>
          <w:rFonts w:ascii="宋体" w:eastAsia="宋体" w:hAnsi="宋体" w:cs="宋体" w:hint="eastAsia"/>
          <w:b/>
          <w:bCs/>
          <w:color w:val="000000"/>
          <w:sz w:val="21"/>
          <w:szCs w:val="21"/>
          <w:lang w:eastAsia="zh-CN"/>
        </w:rPr>
      </w:pPr>
      <w:r>
        <w:rPr>
          <w:rFonts w:ascii="宋体" w:eastAsia="宋体" w:hAnsi="宋体" w:cs="宋体" w:hint="eastAsia"/>
          <w:b/>
          <w:bCs/>
          <w:color w:val="000000"/>
          <w:sz w:val="21"/>
          <w:szCs w:val="21"/>
          <w:lang w:val="en-US" w:eastAsia="zh-CN"/>
        </w:rPr>
        <w:t>七、菜单作业</w:t>
      </w:r>
      <w:r>
        <w:rPr>
          <w:rFonts w:ascii="宋体" w:eastAsia="宋体" w:hAnsi="宋体" w:cs="宋体" w:hint="eastAsia"/>
          <w:b/>
          <w:bCs/>
          <w:color w:val="000000"/>
          <w:sz w:val="21"/>
          <w:szCs w:val="21"/>
          <w:lang w:eastAsia="zh-CN"/>
        </w:rPr>
        <w:t>【时间设置：</w:t>
      </w:r>
      <w:r>
        <w:rPr>
          <w:rFonts w:eastAsia="宋体" w:hAnsi="宋体" w:cs="宋体" w:hint="eastAsia"/>
          <w:b/>
          <w:bCs/>
          <w:color w:val="000000"/>
          <w:sz w:val="21"/>
          <w:szCs w:val="21"/>
          <w:lang w:val="en-US" w:eastAsia="zh-CN"/>
        </w:rPr>
        <w:t>6</w:t>
      </w:r>
      <w:r>
        <w:rPr>
          <w:rFonts w:ascii="宋体" w:eastAsia="宋体" w:hAnsi="宋体" w:cs="宋体" w:hint="eastAsia"/>
          <w:b/>
          <w:bCs/>
          <w:color w:val="000000"/>
          <w:sz w:val="21"/>
          <w:szCs w:val="21"/>
          <w:lang w:val="en-US" w:eastAsia="zh-CN"/>
        </w:rPr>
        <w:t>分钟</w:t>
      </w:r>
      <w:r>
        <w:rPr>
          <w:rFonts w:ascii="宋体" w:eastAsia="宋体" w:hAnsi="宋体" w:cs="宋体" w:hint="eastAsia"/>
          <w:b/>
          <w:bCs/>
          <w:color w:val="000000"/>
          <w:sz w:val="21"/>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rPr>
          <w:rFonts w:ascii="宋体" w:eastAsia="宋体" w:hAnsi="宋体" w:cs="宋体" w:hint="eastAsia"/>
          <w:color w:val="000000"/>
          <w:kern w:val="2"/>
          <w:sz w:val="21"/>
          <w:szCs w:val="21"/>
          <w:lang w:val="en-US" w:eastAsia="zh-CN" w:bidi="ar-SA"/>
        </w:rPr>
      </w:pPr>
      <w:r>
        <w:rPr>
          <w:rFonts w:ascii="宋体" w:eastAsia="宋体" w:hAnsi="宋体" w:cs="宋体" w:hint="eastAsia"/>
          <w:color w:val="000000"/>
          <w:kern w:val="2"/>
          <w:sz w:val="21"/>
          <w:szCs w:val="21"/>
          <w:lang w:val="en-US" w:eastAsia="zh-CN" w:bidi="ar-SA"/>
        </w:rPr>
        <w:t>1．塔里木盆地储量最丰富的非可再生能源是（    ）</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rPr>
          <w:rFonts w:ascii="宋体" w:eastAsia="宋体" w:hAnsi="宋体" w:cs="宋体" w:hint="eastAsia"/>
          <w:color w:val="000000"/>
          <w:kern w:val="2"/>
          <w:sz w:val="21"/>
          <w:szCs w:val="21"/>
          <w:lang w:val="en-US" w:eastAsia="zh-CN" w:bidi="ar-SA"/>
        </w:rPr>
      </w:pPr>
      <w:r>
        <w:rPr>
          <w:rFonts w:ascii="宋体" w:eastAsia="宋体" w:hAnsi="宋体" w:cs="宋体" w:hint="eastAsia"/>
          <w:color w:val="000000"/>
          <w:kern w:val="2"/>
          <w:sz w:val="21"/>
          <w:szCs w:val="21"/>
          <w:lang w:val="en-US" w:eastAsia="zh-CN" w:bidi="ar-SA"/>
        </w:rPr>
        <w:t>A．核能       B．太阳能     C．石油和天然气    D．水能</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rPr>
          <w:rFonts w:ascii="宋体" w:eastAsia="宋体" w:hAnsi="宋体" w:cs="宋体" w:hint="eastAsia"/>
          <w:color w:val="000000"/>
          <w:kern w:val="2"/>
          <w:sz w:val="21"/>
          <w:szCs w:val="21"/>
          <w:lang w:val="en-US" w:eastAsia="zh-CN" w:bidi="ar-SA"/>
        </w:rPr>
      </w:pPr>
      <w:r>
        <w:rPr>
          <w:rFonts w:ascii="宋体" w:eastAsia="宋体" w:hAnsi="宋体" w:cs="宋体" w:hint="eastAsia"/>
          <w:color w:val="000000"/>
          <w:kern w:val="2"/>
          <w:sz w:val="21"/>
          <w:szCs w:val="21"/>
          <w:lang w:val="en-US" w:eastAsia="zh-CN" w:bidi="ar-SA"/>
        </w:rPr>
        <w:t>2．影响塔里木盆地人口分布的主要因素是（    ）</w:t>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left"/>
        <w:textAlignment w:val="auto"/>
        <w:rPr>
          <w:rFonts w:ascii="宋体" w:eastAsia="宋体" w:hAnsi="宋体" w:cs="宋体" w:hint="eastAsia"/>
          <w:color w:val="000000"/>
          <w:kern w:val="2"/>
          <w:sz w:val="21"/>
          <w:szCs w:val="21"/>
          <w:lang w:val="en-US" w:eastAsia="zh-CN" w:bidi="ar-SA"/>
        </w:rPr>
      </w:pPr>
      <w:r>
        <w:rPr>
          <w:rFonts w:ascii="宋体" w:eastAsia="宋体" w:hAnsi="宋体" w:cs="宋体" w:hint="eastAsia"/>
          <w:color w:val="000000"/>
          <w:kern w:val="2"/>
          <w:sz w:val="21"/>
          <w:szCs w:val="21"/>
          <w:lang w:val="en-US" w:eastAsia="zh-CN" w:bidi="ar-SA"/>
        </w:rPr>
        <w:t>A．森林资源     B．水资源     C．土地资源    D．矿产资源</w:t>
      </w:r>
    </w:p>
    <w:p>
      <w:pPr>
        <w:keepNext w:val="0"/>
        <w:keepLines w:val="0"/>
        <w:pageBreakBefore w:val="0"/>
        <w:kinsoku/>
        <w:wordWrap/>
        <w:overflowPunct/>
        <w:topLinePunct w:val="0"/>
        <w:autoSpaceDE/>
        <w:autoSpaceDN/>
        <w:bidi w:val="0"/>
        <w:adjustRightInd w:val="0"/>
        <w:snapToGrid w:val="0"/>
        <w:spacing w:line="360" w:lineRule="auto"/>
        <w:textAlignment w:val="auto"/>
        <w:rPr>
          <w:rFonts w:ascii="宋体" w:eastAsia="宋体" w:hAnsi="宋体" w:cs="宋体" w:hint="eastAsia"/>
          <w:color w:val="000000"/>
          <w:sz w:val="21"/>
          <w:szCs w:val="21"/>
        </w:rPr>
      </w:pPr>
      <w:r>
        <w:rPr>
          <w:rFonts w:ascii="宋体" w:eastAsia="宋体" w:hAnsi="宋体" w:cs="宋体" w:hint="eastAsia"/>
          <w:color w:val="000000"/>
          <w:sz w:val="21"/>
          <w:szCs w:val="21"/>
          <w:lang w:val="en-US" w:eastAsia="zh-CN"/>
        </w:rPr>
        <w:t>3.</w:t>
      </w:r>
      <w:r>
        <w:rPr>
          <w:rFonts w:ascii="宋体" w:eastAsia="宋体" w:hAnsi="宋体" w:cs="宋体" w:hint="eastAsia"/>
          <w:color w:val="000000"/>
          <w:sz w:val="21"/>
          <w:szCs w:val="21"/>
        </w:rPr>
        <w:t>天气越干旱，塔里木河流域的人们越盼望出太阳，其主要原因是（    ）</w:t>
      </w:r>
    </w:p>
    <w:p>
      <w:pPr>
        <w:keepNext w:val="0"/>
        <w:keepLines w:val="0"/>
        <w:pageBreakBefore w:val="0"/>
        <w:kinsoku/>
        <w:wordWrap/>
        <w:overflowPunct/>
        <w:topLinePunct w:val="0"/>
        <w:autoSpaceDE/>
        <w:autoSpaceDN/>
        <w:bidi w:val="0"/>
        <w:adjustRightInd w:val="0"/>
        <w:snapToGrid w:val="0"/>
        <w:spacing w:line="360" w:lineRule="auto"/>
        <w:ind w:firstLine="420" w:firstLineChars="200"/>
        <w:textAlignment w:val="auto"/>
        <w:rPr>
          <w:rFonts w:ascii="宋体" w:eastAsia="宋体" w:hAnsi="宋体" w:cs="宋体" w:hint="eastAsia"/>
          <w:color w:val="000000"/>
          <w:sz w:val="21"/>
          <w:szCs w:val="21"/>
        </w:rPr>
      </w:pPr>
      <w:r>
        <w:rPr>
          <w:rFonts w:ascii="宋体" w:eastAsia="宋体" w:hAnsi="宋体" w:cs="宋体" w:hint="eastAsia"/>
          <w:color w:val="000000"/>
          <w:sz w:val="21"/>
          <w:szCs w:val="21"/>
        </w:rPr>
        <w:t>A．气温越高，冰雪融水越多    B．气温越高，瓜果越甜</w:t>
      </w:r>
    </w:p>
    <w:p>
      <w:pPr>
        <w:keepNext w:val="0"/>
        <w:keepLines w:val="0"/>
        <w:pageBreakBefore w:val="0"/>
        <w:kinsoku/>
        <w:wordWrap/>
        <w:overflowPunct/>
        <w:topLinePunct w:val="0"/>
        <w:autoSpaceDE/>
        <w:autoSpaceDN/>
        <w:bidi w:val="0"/>
        <w:adjustRightInd w:val="0"/>
        <w:snapToGrid w:val="0"/>
        <w:spacing w:line="360" w:lineRule="auto"/>
        <w:ind w:firstLine="420" w:firstLineChars="200"/>
        <w:textAlignment w:val="auto"/>
        <w:rPr>
          <w:rFonts w:ascii="宋体" w:eastAsia="宋体" w:hAnsi="宋体" w:cs="宋体" w:hint="eastAsia"/>
          <w:color w:val="000000"/>
          <w:sz w:val="21"/>
          <w:szCs w:val="21"/>
        </w:rPr>
      </w:pPr>
      <w:r>
        <w:rPr>
          <w:rFonts w:ascii="宋体" w:eastAsia="宋体" w:hAnsi="宋体" w:cs="宋体" w:hint="eastAsia"/>
          <w:color w:val="000000"/>
          <w:sz w:val="21"/>
          <w:szCs w:val="21"/>
        </w:rPr>
        <w:t>C．天气越干旱，太阳能越丰富  D．天气干旱，河流断流，吸引游人观光</w:t>
      </w:r>
    </w:p>
    <w:p>
      <w:pPr>
        <w:keepNext w:val="0"/>
        <w:keepLines w:val="0"/>
        <w:pageBreakBefore w:val="0"/>
        <w:widowControl/>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color w:val="000000"/>
          <w:kern w:val="0"/>
          <w:sz w:val="21"/>
          <w:szCs w:val="21"/>
          <w:shd w:val="clear" w:color="auto" w:fill="FFFFFF"/>
          <w:lang w:bidi="ar"/>
        </w:rPr>
      </w:pPr>
      <w:r>
        <w:rPr>
          <w:rFonts w:ascii="宋体" w:eastAsia="宋体" w:hAnsi="宋体" w:cs="宋体" w:hint="eastAsia"/>
          <w:bCs/>
          <w:color w:val="000000"/>
          <w:kern w:val="0"/>
          <w:sz w:val="21"/>
          <w:szCs w:val="21"/>
          <w:lang w:val="en-US" w:eastAsia="zh-CN" w:bidi="ar"/>
        </w:rPr>
        <w:t>4</w:t>
      </w:r>
      <w:r>
        <w:rPr>
          <w:rFonts w:ascii="宋体" w:eastAsia="宋体" w:hAnsi="宋体" w:cs="宋体" w:hint="eastAsia"/>
          <w:bCs/>
          <w:color w:val="000000"/>
          <w:kern w:val="0"/>
          <w:sz w:val="21"/>
          <w:szCs w:val="21"/>
          <w:lang w:bidi="ar"/>
        </w:rPr>
        <w:t>.读</w:t>
      </w:r>
      <w:r>
        <w:rPr>
          <w:rFonts w:ascii="宋体" w:eastAsia="宋体" w:hAnsi="宋体" w:cs="宋体" w:hint="eastAsia"/>
          <w:bCs/>
          <w:color w:val="000000"/>
          <w:kern w:val="0"/>
          <w:sz w:val="21"/>
          <w:szCs w:val="21"/>
          <w:lang w:bidi="ar"/>
        </w:rPr>
        <w:t>“</w:t>
      </w:r>
      <w:r>
        <w:rPr>
          <w:rFonts w:ascii="宋体" w:eastAsia="宋体" w:hAnsi="宋体" w:cs="宋体" w:hint="eastAsia"/>
          <w:bCs/>
          <w:color w:val="000000"/>
          <w:kern w:val="0"/>
          <w:sz w:val="21"/>
          <w:szCs w:val="21"/>
          <w:lang w:bidi="ar"/>
        </w:rPr>
        <w:t>塔里木盆地图</w:t>
      </w:r>
      <w:r>
        <w:rPr>
          <w:rFonts w:ascii="宋体" w:eastAsia="宋体" w:hAnsi="宋体" w:cs="宋体" w:hint="eastAsia"/>
          <w:bCs/>
          <w:color w:val="000000"/>
          <w:kern w:val="0"/>
          <w:sz w:val="21"/>
          <w:szCs w:val="21"/>
          <w:lang w:bidi="ar"/>
        </w:rPr>
        <w:t>”</w:t>
      </w:r>
      <w:r>
        <w:rPr>
          <w:rFonts w:ascii="宋体" w:eastAsia="宋体" w:hAnsi="宋体" w:cs="宋体" w:hint="eastAsia"/>
          <w:bCs/>
          <w:color w:val="000000"/>
          <w:kern w:val="0"/>
          <w:sz w:val="21"/>
          <w:szCs w:val="21"/>
          <w:lang w:bidi="ar"/>
        </w:rPr>
        <w:t>和</w:t>
      </w:r>
      <w:r>
        <w:rPr>
          <w:rFonts w:ascii="宋体" w:eastAsia="宋体" w:hAnsi="宋体" w:cs="宋体" w:hint="eastAsia"/>
          <w:bCs/>
          <w:color w:val="000000"/>
          <w:kern w:val="0"/>
          <w:sz w:val="21"/>
          <w:szCs w:val="21"/>
          <w:lang w:bidi="ar"/>
        </w:rPr>
        <w:t>“</w:t>
      </w:r>
      <w:r>
        <w:rPr>
          <w:rFonts w:ascii="宋体" w:eastAsia="宋体" w:hAnsi="宋体" w:cs="宋体" w:hint="eastAsia"/>
          <w:bCs/>
          <w:color w:val="000000"/>
          <w:kern w:val="0"/>
          <w:sz w:val="21"/>
          <w:szCs w:val="21"/>
          <w:lang w:bidi="ar"/>
        </w:rPr>
        <w:t>西气东输线路图</w:t>
      </w:r>
      <w:r>
        <w:rPr>
          <w:rFonts w:ascii="宋体" w:eastAsia="宋体" w:hAnsi="宋体" w:cs="宋体" w:hint="eastAsia"/>
          <w:bCs/>
          <w:color w:val="000000"/>
          <w:kern w:val="0"/>
          <w:sz w:val="21"/>
          <w:szCs w:val="21"/>
          <w:lang w:bidi="ar"/>
        </w:rPr>
        <w:t>”</w:t>
      </w:r>
      <w:r>
        <w:rPr>
          <w:rFonts w:ascii="宋体" w:eastAsia="宋体" w:hAnsi="宋体" w:cs="宋体" w:hint="eastAsia"/>
          <w:bCs/>
          <w:color w:val="000000"/>
          <w:kern w:val="0"/>
          <w:sz w:val="21"/>
          <w:szCs w:val="21"/>
          <w:lang w:bidi="ar"/>
        </w:rPr>
        <w:t>回答问题。</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sz w:val="21"/>
          <w:szCs w:val="21"/>
        </w:rPr>
        <w:pict>
          <v:shape id="图片 16" o:spid="_x0000_s1031" type="#_x0000_t75" style="width:196.5pt;height:117pt;margin-top:4.2pt;margin-left:205.05pt;mso-wrap-distance-left:0;mso-wrap-distance-right:0;position:absolute;z-index:251659264" o:preferrelative="t" filled="f" stroked="f">
            <v:imagedata r:id="rId11" o:title=""/>
            <v:path o:extrusionok="f"/>
            <o:lock v:ext="edit" aspectratio="t"/>
            <w10:wrap type="square"/>
          </v:shape>
        </w:pict>
      </w:r>
      <w:r>
        <w:rPr>
          <w:rFonts w:ascii="宋体" w:eastAsia="宋体" w:hAnsi="宋体" w:cs="宋体" w:hint="eastAsia"/>
          <w:sz w:val="21"/>
          <w:szCs w:val="21"/>
        </w:rPr>
        <w:pict>
          <v:shape id="图片 10" o:spid="_x0000_i1032" type="#_x0000_t75" style="width:174.02pt;height:118.5pt" o:preferrelative="t" filled="f" stroked="f">
            <v:imagedata r:id="rId12" o:title=""/>
            <v:path o:extrusionok="f"/>
            <o:lock v:ext="edit" aspectratio="t"/>
          </v:shape>
        </w:pic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color w:val="000000"/>
          <w:sz w:val="21"/>
          <w:szCs w:val="21"/>
        </w:rPr>
      </w:pPr>
      <w:r>
        <w:rPr>
          <w:rFonts w:ascii="宋体" w:eastAsia="宋体" w:hAnsi="宋体" w:cs="宋体" w:hint="eastAsia"/>
          <w:bCs/>
          <w:color w:val="000000"/>
          <w:sz w:val="21"/>
          <w:szCs w:val="21"/>
        </w:rPr>
        <w:t>（1）塔里木盆地内有我国面积最大的沙漠</w:t>
      </w:r>
      <w:r>
        <w:rPr>
          <w:rFonts w:ascii="宋体" w:eastAsia="宋体" w:hAnsi="宋体" w:cs="宋体" w:hint="eastAsia"/>
          <w:bCs/>
          <w:color w:val="000000"/>
          <w:sz w:val="21"/>
          <w:szCs w:val="21"/>
        </w:rPr>
        <w:t>—</w:t>
      </w:r>
      <w:r>
        <w:rPr>
          <w:rFonts w:ascii="宋体" w:eastAsia="宋体" w:hAnsi="宋体" w:cs="宋体" w:hint="eastAsia"/>
          <w:bCs/>
          <w:color w:val="000000"/>
          <w:sz w:val="21"/>
          <w:szCs w:val="21"/>
          <w:u w:val="single"/>
        </w:rPr>
        <w:t xml:space="preserve">             </w:t>
      </w:r>
      <w:r>
        <w:rPr>
          <w:rFonts w:ascii="宋体" w:eastAsia="宋体" w:hAnsi="宋体" w:cs="宋体" w:hint="eastAsia"/>
          <w:bCs/>
          <w:color w:val="000000"/>
          <w:sz w:val="21"/>
          <w:szCs w:val="21"/>
        </w:rPr>
        <w:t>沙漠；</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bCs/>
          <w:sz w:val="21"/>
          <w:szCs w:val="21"/>
        </w:rPr>
        <w:t>（2）塔里木盆地的城镇、人口主要分布在盆地边缘的山麓地带和河流沿岸的</w:t>
      </w:r>
      <w:r>
        <w:rPr>
          <w:rFonts w:ascii="宋体" w:eastAsia="宋体" w:hAnsi="宋体" w:cs="宋体" w:hint="eastAsia"/>
          <w:bCs/>
          <w:color w:val="000000"/>
          <w:kern w:val="0"/>
          <w:sz w:val="21"/>
          <w:szCs w:val="21"/>
          <w:u w:val="single"/>
        </w:rPr>
        <w:t xml:space="preserve">　　   </w:t>
      </w:r>
      <w:r>
        <w:rPr>
          <w:rFonts w:ascii="宋体" w:eastAsia="宋体" w:hAnsi="宋体" w:cs="宋体" w:hint="eastAsia"/>
          <w:bCs/>
          <w:sz w:val="21"/>
          <w:szCs w:val="21"/>
        </w:rPr>
        <w:t>中；</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color w:val="000000"/>
          <w:kern w:val="0"/>
          <w:sz w:val="21"/>
          <w:szCs w:val="21"/>
          <w:u w:val="single"/>
        </w:rPr>
      </w:pPr>
      <w:r>
        <w:rPr>
          <w:rFonts w:ascii="宋体" w:eastAsia="宋体" w:hAnsi="宋体" w:cs="宋体" w:hint="eastAsia"/>
          <w:bCs/>
          <w:sz w:val="21"/>
          <w:szCs w:val="21"/>
        </w:rPr>
        <w:t>（3）西气东输一线工程的主干线，西起</w:t>
      </w:r>
      <w:r>
        <w:rPr>
          <w:rFonts w:ascii="宋体" w:eastAsia="宋体" w:hAnsi="宋体" w:cs="宋体" w:hint="eastAsia"/>
          <w:bCs/>
          <w:color w:val="000000"/>
          <w:kern w:val="0"/>
          <w:sz w:val="21"/>
          <w:szCs w:val="21"/>
          <w:u w:val="single"/>
        </w:rPr>
        <w:t xml:space="preserve">　　       </w:t>
      </w:r>
      <w:r>
        <w:rPr>
          <w:rFonts w:ascii="宋体" w:eastAsia="宋体" w:hAnsi="宋体" w:cs="宋体" w:hint="eastAsia"/>
          <w:bCs/>
          <w:sz w:val="21"/>
          <w:szCs w:val="21"/>
        </w:rPr>
        <w:t>油气田，采用</w:t>
      </w:r>
      <w:r>
        <w:rPr>
          <w:rFonts w:ascii="宋体" w:eastAsia="宋体" w:hAnsi="宋体" w:cs="宋体" w:hint="eastAsia"/>
          <w:bCs/>
          <w:color w:val="000000"/>
          <w:kern w:val="0"/>
          <w:sz w:val="21"/>
          <w:szCs w:val="21"/>
          <w:u w:val="single"/>
        </w:rPr>
        <w:t xml:space="preserve">　　   </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bCs/>
          <w:sz w:val="21"/>
          <w:szCs w:val="21"/>
        </w:rPr>
        <w:t>运输方式输送天然气，东至</w:t>
      </w:r>
      <w:r>
        <w:rPr>
          <w:rFonts w:ascii="宋体" w:eastAsia="宋体" w:hAnsi="宋体" w:cs="宋体" w:hint="eastAsia"/>
          <w:bCs/>
          <w:color w:val="000000"/>
          <w:kern w:val="0"/>
          <w:sz w:val="21"/>
          <w:szCs w:val="21"/>
          <w:u w:val="single"/>
        </w:rPr>
        <w:t xml:space="preserve">　　       </w:t>
      </w:r>
      <w:r>
        <w:rPr>
          <w:rFonts w:ascii="宋体" w:eastAsia="宋体" w:hAnsi="宋体" w:cs="宋体" w:hint="eastAsia"/>
          <w:bCs/>
          <w:sz w:val="21"/>
          <w:szCs w:val="21"/>
        </w:rPr>
        <w:t>市（省级行政区）；</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bCs/>
          <w:sz w:val="21"/>
          <w:szCs w:val="21"/>
        </w:rPr>
        <w:t>（4）西气东输二线工程的天然气主要来自</w:t>
      </w:r>
      <w:r>
        <w:rPr>
          <w:rFonts w:ascii="宋体" w:eastAsia="宋体" w:hAnsi="宋体" w:cs="宋体" w:hint="eastAsia"/>
          <w:bCs/>
          <w:color w:val="000000"/>
          <w:kern w:val="0"/>
          <w:sz w:val="21"/>
          <w:szCs w:val="21"/>
          <w:u w:val="single"/>
        </w:rPr>
        <w:t xml:space="preserve">　　       </w:t>
      </w:r>
      <w:r>
        <w:rPr>
          <w:rFonts w:ascii="宋体" w:eastAsia="宋体" w:hAnsi="宋体" w:cs="宋体" w:hint="eastAsia"/>
          <w:bCs/>
          <w:sz w:val="21"/>
          <w:szCs w:val="21"/>
        </w:rPr>
        <w:t>，向南运至</w:t>
      </w:r>
      <w:r>
        <w:rPr>
          <w:rFonts w:ascii="宋体" w:eastAsia="宋体" w:hAnsi="宋体" w:cs="宋体" w:hint="eastAsia"/>
          <w:bCs/>
          <w:color w:val="000000"/>
          <w:kern w:val="0"/>
          <w:sz w:val="21"/>
          <w:szCs w:val="21"/>
          <w:u w:val="single"/>
        </w:rPr>
        <w:t xml:space="preserve">　　   </w:t>
      </w:r>
      <w:r>
        <w:rPr>
          <w:rFonts w:ascii="宋体" w:eastAsia="宋体" w:hAnsi="宋体" w:cs="宋体" w:hint="eastAsia"/>
          <w:bCs/>
          <w:sz w:val="21"/>
          <w:szCs w:val="21"/>
        </w:rPr>
        <w:t>市；</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bCs/>
          <w:sz w:val="21"/>
          <w:szCs w:val="21"/>
        </w:rPr>
        <w:t>（5）西气东输工程的实施，为新疆的经济发展带来的好处主要有（      ）。</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bCs/>
          <w:sz w:val="21"/>
          <w:szCs w:val="21"/>
        </w:rPr>
      </w:pPr>
      <w:r>
        <w:rPr>
          <w:rFonts w:ascii="宋体" w:eastAsia="宋体" w:hAnsi="宋体" w:cs="宋体" w:hint="eastAsia"/>
          <w:bCs/>
          <w:sz w:val="21"/>
          <w:szCs w:val="21"/>
        </w:rPr>
        <w:t>①</w:t>
      </w:r>
      <w:r>
        <w:rPr>
          <w:rFonts w:ascii="宋体" w:eastAsia="宋体" w:hAnsi="宋体" w:cs="宋体" w:hint="eastAsia"/>
          <w:bCs/>
          <w:sz w:val="21"/>
          <w:szCs w:val="21"/>
        </w:rPr>
        <w:t xml:space="preserve">能够使天然气资源得到大规模开发，增加财政收入  </w:t>
      </w:r>
      <w:r>
        <w:rPr>
          <w:rFonts w:ascii="宋体" w:eastAsia="宋体" w:hAnsi="宋体" w:cs="宋体" w:hint="eastAsia"/>
          <w:bCs/>
          <w:sz w:val="21"/>
          <w:szCs w:val="21"/>
        </w:rPr>
        <w:t>②</w:t>
      </w:r>
      <w:r>
        <w:rPr>
          <w:rFonts w:ascii="宋体" w:eastAsia="宋体" w:hAnsi="宋体" w:cs="宋体" w:hint="eastAsia"/>
          <w:bCs/>
          <w:sz w:val="21"/>
          <w:szCs w:val="21"/>
        </w:rPr>
        <w:t xml:space="preserve">可以带动其他相关行业的发展，增加就业机会  </w:t>
      </w:r>
      <w:r>
        <w:rPr>
          <w:rFonts w:ascii="宋体" w:eastAsia="宋体" w:hAnsi="宋体" w:cs="宋体" w:hint="eastAsia"/>
          <w:bCs/>
          <w:sz w:val="21"/>
          <w:szCs w:val="21"/>
        </w:rPr>
        <w:t>③</w:t>
      </w:r>
      <w:r>
        <w:rPr>
          <w:rFonts w:ascii="宋体" w:eastAsia="宋体" w:hAnsi="宋体" w:cs="宋体" w:hint="eastAsia"/>
          <w:bCs/>
          <w:sz w:val="21"/>
          <w:szCs w:val="21"/>
        </w:rPr>
        <w:t xml:space="preserve">能够缓解能源短缺问题  </w:t>
      </w:r>
      <w:r>
        <w:rPr>
          <w:rFonts w:ascii="宋体" w:eastAsia="宋体" w:hAnsi="宋体" w:cs="宋体" w:hint="eastAsia"/>
          <w:bCs/>
          <w:sz w:val="21"/>
          <w:szCs w:val="21"/>
        </w:rPr>
        <w:t>④</w:t>
      </w:r>
      <w:r>
        <w:rPr>
          <w:rFonts w:ascii="宋体" w:eastAsia="宋体" w:hAnsi="宋体" w:cs="宋体" w:hint="eastAsia"/>
          <w:bCs/>
          <w:sz w:val="21"/>
          <w:szCs w:val="21"/>
        </w:rPr>
        <w:t>可以减少对大气的污染，提高环境质量</w:t>
      </w:r>
    </w:p>
    <w:p>
      <w:pPr>
        <w:keepNext w:val="0"/>
        <w:keepLines w:val="0"/>
        <w:pageBreakBefore w:val="0"/>
        <w:kinsoku/>
        <w:wordWrap/>
        <w:overflowPunct/>
        <w:topLinePunct w:val="0"/>
        <w:autoSpaceDE/>
        <w:autoSpaceDN/>
        <w:bidi w:val="0"/>
        <w:spacing w:line="360" w:lineRule="auto"/>
        <w:ind w:firstLine="0" w:firstLineChars="0"/>
        <w:jc w:val="left"/>
        <w:textAlignment w:val="auto"/>
        <w:rPr>
          <w:rFonts w:ascii="宋体" w:eastAsia="宋体" w:hAnsi="宋体" w:cs="宋体" w:hint="eastAsia"/>
          <w:sz w:val="24"/>
          <w:szCs w:val="24"/>
          <w:lang w:eastAsia="zh-CN"/>
        </w:rPr>
      </w:pPr>
      <w:r>
        <w:rPr>
          <w:rFonts w:ascii="宋体" w:eastAsia="宋体" w:hAnsi="宋体" w:cs="宋体" w:hint="eastAsia"/>
          <w:bCs/>
          <w:sz w:val="21"/>
          <w:szCs w:val="21"/>
        </w:rPr>
        <w:t xml:space="preserve"> A.</w:t>
      </w:r>
      <w:r>
        <w:rPr>
          <w:rFonts w:ascii="宋体" w:eastAsia="宋体" w:hAnsi="宋体" w:cs="宋体" w:hint="eastAsia"/>
          <w:bCs/>
          <w:sz w:val="21"/>
          <w:szCs w:val="21"/>
        </w:rPr>
        <w:t>①②</w:t>
      </w:r>
      <w:r>
        <w:rPr>
          <w:rFonts w:ascii="宋体" w:eastAsia="宋体" w:hAnsi="宋体" w:cs="宋体" w:hint="eastAsia"/>
          <w:bCs/>
          <w:sz w:val="21"/>
          <w:szCs w:val="21"/>
        </w:rPr>
        <w:t xml:space="preserve">        B.</w:t>
      </w:r>
      <w:r>
        <w:rPr>
          <w:rFonts w:ascii="宋体" w:eastAsia="宋体" w:hAnsi="宋体" w:cs="宋体" w:hint="eastAsia"/>
          <w:bCs/>
          <w:sz w:val="21"/>
          <w:szCs w:val="21"/>
        </w:rPr>
        <w:t>③④</w:t>
      </w:r>
      <w:r>
        <w:rPr>
          <w:rFonts w:ascii="宋体" w:eastAsia="宋体" w:hAnsi="宋体" w:cs="宋体" w:hint="eastAsia"/>
          <w:bCs/>
          <w:sz w:val="21"/>
          <w:szCs w:val="21"/>
        </w:rPr>
        <w:t xml:space="preserve">        C.</w:t>
      </w:r>
      <w:r>
        <w:rPr>
          <w:rFonts w:ascii="宋体" w:eastAsia="宋体" w:hAnsi="宋体" w:cs="宋体" w:hint="eastAsia"/>
          <w:bCs/>
          <w:sz w:val="21"/>
          <w:szCs w:val="21"/>
        </w:rPr>
        <w:t>①③</w:t>
      </w:r>
      <w:r>
        <w:rPr>
          <w:rFonts w:ascii="宋体" w:eastAsia="宋体" w:hAnsi="宋体" w:cs="宋体" w:hint="eastAsia"/>
          <w:bCs/>
          <w:sz w:val="21"/>
          <w:szCs w:val="21"/>
        </w:rPr>
        <w:t xml:space="preserve">         D.</w:t>
      </w:r>
      <w:r>
        <w:rPr>
          <w:rFonts w:ascii="宋体" w:eastAsia="宋体" w:hAnsi="宋体" w:cs="宋体" w:hint="eastAsia"/>
          <w:bCs/>
          <w:sz w:val="21"/>
          <w:szCs w:val="21"/>
        </w:rPr>
        <w:t>②④</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0" w:firstLine="0" w:firstLineChars="0"/>
        <w:jc w:val="left"/>
        <w:textAlignment w:val="auto"/>
        <w:rPr>
          <w:rFonts w:ascii="Times New Roman" w:eastAsia="宋体" w:hAnsi="Times New Roman" w:cs="Times New Roman" w:hint="eastAsia"/>
          <w:b/>
          <w:bCs/>
          <w:color w:val="auto"/>
          <w:sz w:val="21"/>
          <w:szCs w:val="21"/>
          <w:lang w:val="en-US" w:eastAsia="zh-CN"/>
        </w:rPr>
      </w:pPr>
      <w:r>
        <w:rPr>
          <w:rFonts w:ascii="宋体" w:eastAsia="宋体" w:hAnsi="宋体" w:cs="宋体" w:hint="eastAsia"/>
          <w:b/>
          <w:bCs/>
          <w:color w:val="000000"/>
          <w:kern w:val="2"/>
          <w:sz w:val="21"/>
          <w:szCs w:val="21"/>
          <w:lang w:val="en-US" w:eastAsia="zh-CN" w:bidi="ar-SA"/>
        </w:rPr>
        <w:t>八、学而思（用思维导图总结本节课重点内容）</w:t>
      </w:r>
    </w:p>
    <w:sectPr>
      <w:headerReference w:type="default" r:id="rId13"/>
      <w:footerReference w:type="default" r:id="rId14"/>
      <w:type w:val="nextPage"/>
      <w:pgSz w:w="20582" w:h="14515" w:orient="landscape"/>
      <w:pgMar w:top="720" w:right="720" w:bottom="720" w:left="720" w:header="567" w:footer="567" w:gutter="0"/>
      <w:paperSrc w:first="0" w:other="0"/>
      <w:cols w:num="2" w:space="425" w:equalWidth="0">
        <w:col w:w="9358" w:space="425"/>
        <w:col w:w="9358" w:space="0"/>
      </w:cols>
      <w:titlePg w:val="0"/>
      <w:rtlGutter w:val="0"/>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86"/>
    <w:family w:val="roman"/>
    <w:pitch w:val="variable"/>
    <w:sig w:usb0="E0002AFF" w:usb1="C0007841" w:usb2="00000009" w:usb3="00000000" w:csb0="400401FF" w:csb1="FFFF0000"/>
  </w:font>
  <w:font w:name="宋体">
    <w:altName w:val="SimSun"/>
    <w:panose1 w:val="02010600030101010101"/>
    <w:charset w:val="86"/>
    <w:family w:val="auto"/>
    <w:pitch w:val="variable"/>
    <w:sig w:usb0="00000003" w:usb1="288F0000" w:usb2="00000006" w:usb3="00000000" w:csb0="00040001" w:csb1="00000000"/>
  </w:font>
  <w:font w:name="Calibri">
    <w:panose1 w:val="020F0502020204030204"/>
    <w:charset w:val="00"/>
    <w:family w:val="swiss"/>
    <w:pitch w:val="variable"/>
    <w:sig w:usb0="E00002FF" w:usb1="4000ACFF" w:usb2="00000001" w:usb3="00000000" w:csb0="2000019F"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variable"/>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黑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Unicode MS">
    <w:altName w:val="Times New Roman"/>
    <w:panose1 w:val="020B0604020202020204"/>
    <w:charset w:val="00"/>
    <w:family w:val="roman"/>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spacing w:line="240" w:lineRule="auto"/>
      <w:ind w:left="2880" w:hanging="2880" w:hangingChars="1600"/>
      <w:jc w:val="both"/>
      <w:rPr>
        <w:rFonts w:hint="default"/>
        <w:lang w:val="en-US"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9" o:spid="_x0000_i2049" type="#_x0000_t75" alt="D:\Documents\Tencent Files\61460577\Image\C2C\JWL4XD23BH_`9C6A6B7PM$Y.jpg" style="width:48.15pt;height:26.69pt;mso-position-horizontal-relative:page;mso-position-vertical-relative:page;mso-wrap-style:square" o:preferrelative="t" filled="f" stroked="f">
          <v:fill o:detectmouseclick="t"/>
          <v:stroke linestyle="single"/>
          <v:imagedata r:id="rId1" o:title="D:\Documents\Tencent Files\61460577\Image\C2C\JWL4XD23BH_`9C6A6B7PM$Y.jpg" cropright="43950f"/>
          <v:shadow color="gray"/>
          <v:path o:extrusionok="f"/>
          <o:lock v:ext="edit" aspectratio="t"/>
        </v:shape>
      </w:pict>
    </w:r>
    <w:r>
      <w:rPr>
        <w:rFonts w:hint="eastAsia"/>
        <w:b/>
      </w:rPr>
      <w:t xml:space="preserve"> </w:t>
    </w:r>
    <w:r>
      <w:rPr>
        <w:rFonts w:ascii="楷体" w:eastAsia="楷体" w:hAnsi="楷体" w:cs="楷体" w:hint="eastAsia"/>
        <w:b/>
        <w:sz w:val="21"/>
        <w:szCs w:val="21"/>
        <w:lang w:eastAsia="zh-CN"/>
      </w:rPr>
      <w:t>安顺阳光未来学校</w:t>
    </w:r>
    <w:r>
      <w:rPr>
        <w:rFonts w:ascii="楷体" w:eastAsia="楷体" w:hAnsi="楷体" w:cs="楷体" w:hint="eastAsia"/>
        <w:b/>
        <w:sz w:val="21"/>
        <w:szCs w:val="21"/>
        <w:lang w:eastAsia="zh-CN"/>
      </w:rPr>
      <w:t>—</w:t>
    </w:r>
    <w:r>
      <w:rPr>
        <w:rFonts w:ascii="楷体" w:eastAsia="楷体" w:hAnsi="楷体" w:cs="楷体" w:hint="eastAsia"/>
        <w:b/>
        <w:sz w:val="21"/>
        <w:szCs w:val="21"/>
        <w:lang w:eastAsia="zh-CN"/>
      </w:rPr>
      <w:t>初中部</w: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50" type="#_x0000_t75" alt="学科网 zxxk.com" style="width:0.75pt;height:0.75pt;margin-top:8.45pt;margin-left:351pt;position:absolute;z-index:251658240"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1"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420"/>
  <w:drawingGridHorizontalSpacing w:val="105"/>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181E"/>
    <w:rsid w:val="BF503EA3"/>
    <w:rsid w:val="F76FC89B"/>
    <w:rsid w:val="0000066C"/>
    <w:rsid w:val="00000718"/>
    <w:rsid w:val="0000128F"/>
    <w:rsid w:val="0000186C"/>
    <w:rsid w:val="00001AE3"/>
    <w:rsid w:val="00001DB8"/>
    <w:rsid w:val="00001EBE"/>
    <w:rsid w:val="0000287F"/>
    <w:rsid w:val="000028C0"/>
    <w:rsid w:val="0000291D"/>
    <w:rsid w:val="00003186"/>
    <w:rsid w:val="0000361A"/>
    <w:rsid w:val="00003AC9"/>
    <w:rsid w:val="00004008"/>
    <w:rsid w:val="00004B7D"/>
    <w:rsid w:val="00004BF1"/>
    <w:rsid w:val="00004DBB"/>
    <w:rsid w:val="00004F59"/>
    <w:rsid w:val="00005266"/>
    <w:rsid w:val="000052EE"/>
    <w:rsid w:val="000060A9"/>
    <w:rsid w:val="0000622D"/>
    <w:rsid w:val="000076A9"/>
    <w:rsid w:val="00007702"/>
    <w:rsid w:val="000078D0"/>
    <w:rsid w:val="000100D6"/>
    <w:rsid w:val="00010DAE"/>
    <w:rsid w:val="000110E7"/>
    <w:rsid w:val="000111C2"/>
    <w:rsid w:val="000111FA"/>
    <w:rsid w:val="00011830"/>
    <w:rsid w:val="00012E1F"/>
    <w:rsid w:val="000130BC"/>
    <w:rsid w:val="00014496"/>
    <w:rsid w:val="000144DB"/>
    <w:rsid w:val="00014641"/>
    <w:rsid w:val="00014EE9"/>
    <w:rsid w:val="00015B3D"/>
    <w:rsid w:val="00015BA3"/>
    <w:rsid w:val="000167C8"/>
    <w:rsid w:val="00016C21"/>
    <w:rsid w:val="00016C8F"/>
    <w:rsid w:val="00016E3D"/>
    <w:rsid w:val="00017429"/>
    <w:rsid w:val="00017FA6"/>
    <w:rsid w:val="00020FE1"/>
    <w:rsid w:val="00021247"/>
    <w:rsid w:val="00021259"/>
    <w:rsid w:val="000219A9"/>
    <w:rsid w:val="0002294A"/>
    <w:rsid w:val="00022B7D"/>
    <w:rsid w:val="0002317D"/>
    <w:rsid w:val="00023C0D"/>
    <w:rsid w:val="00024ABD"/>
    <w:rsid w:val="0002504A"/>
    <w:rsid w:val="000253E8"/>
    <w:rsid w:val="00025B94"/>
    <w:rsid w:val="00025DDA"/>
    <w:rsid w:val="000266C6"/>
    <w:rsid w:val="0002686D"/>
    <w:rsid w:val="000268A4"/>
    <w:rsid w:val="00026C0C"/>
    <w:rsid w:val="00026D1F"/>
    <w:rsid w:val="0003058D"/>
    <w:rsid w:val="000319BB"/>
    <w:rsid w:val="00032158"/>
    <w:rsid w:val="000324C8"/>
    <w:rsid w:val="000325FC"/>
    <w:rsid w:val="0003376F"/>
    <w:rsid w:val="0003387C"/>
    <w:rsid w:val="0003391B"/>
    <w:rsid w:val="00034E99"/>
    <w:rsid w:val="00034F4B"/>
    <w:rsid w:val="0003585A"/>
    <w:rsid w:val="00035CE6"/>
    <w:rsid w:val="0003693E"/>
    <w:rsid w:val="00036B4C"/>
    <w:rsid w:val="00037050"/>
    <w:rsid w:val="0003718C"/>
    <w:rsid w:val="00037432"/>
    <w:rsid w:val="000377EF"/>
    <w:rsid w:val="000379B6"/>
    <w:rsid w:val="00037BEF"/>
    <w:rsid w:val="00037F77"/>
    <w:rsid w:val="0004218E"/>
    <w:rsid w:val="0004365A"/>
    <w:rsid w:val="00043910"/>
    <w:rsid w:val="00043CE0"/>
    <w:rsid w:val="00043FAE"/>
    <w:rsid w:val="00043FD3"/>
    <w:rsid w:val="00044E99"/>
    <w:rsid w:val="00045102"/>
    <w:rsid w:val="0004530F"/>
    <w:rsid w:val="00045E81"/>
    <w:rsid w:val="0004611C"/>
    <w:rsid w:val="000463F3"/>
    <w:rsid w:val="00046E8C"/>
    <w:rsid w:val="00047575"/>
    <w:rsid w:val="000477EE"/>
    <w:rsid w:val="00047A8C"/>
    <w:rsid w:val="00050AE3"/>
    <w:rsid w:val="00050B9F"/>
    <w:rsid w:val="00051AC1"/>
    <w:rsid w:val="00051B90"/>
    <w:rsid w:val="0005322B"/>
    <w:rsid w:val="000533BF"/>
    <w:rsid w:val="000541EF"/>
    <w:rsid w:val="0005429D"/>
    <w:rsid w:val="0005459F"/>
    <w:rsid w:val="00055542"/>
    <w:rsid w:val="000556CB"/>
    <w:rsid w:val="00055DE6"/>
    <w:rsid w:val="00056812"/>
    <w:rsid w:val="00057A50"/>
    <w:rsid w:val="00060A4F"/>
    <w:rsid w:val="00061238"/>
    <w:rsid w:val="00061B2B"/>
    <w:rsid w:val="000621C6"/>
    <w:rsid w:val="00062671"/>
    <w:rsid w:val="00062E1E"/>
    <w:rsid w:val="0006342A"/>
    <w:rsid w:val="00063F32"/>
    <w:rsid w:val="0006462A"/>
    <w:rsid w:val="00065521"/>
    <w:rsid w:val="000655C8"/>
    <w:rsid w:val="0006661F"/>
    <w:rsid w:val="00066D44"/>
    <w:rsid w:val="0006734D"/>
    <w:rsid w:val="00067830"/>
    <w:rsid w:val="00067D27"/>
    <w:rsid w:val="00067F65"/>
    <w:rsid w:val="00070762"/>
    <w:rsid w:val="00070A6D"/>
    <w:rsid w:val="00070F54"/>
    <w:rsid w:val="0007168F"/>
    <w:rsid w:val="000721A6"/>
    <w:rsid w:val="00072826"/>
    <w:rsid w:val="000728D5"/>
    <w:rsid w:val="000730CD"/>
    <w:rsid w:val="000735C0"/>
    <w:rsid w:val="0007364C"/>
    <w:rsid w:val="000744A1"/>
    <w:rsid w:val="00074DA8"/>
    <w:rsid w:val="0007651D"/>
    <w:rsid w:val="00076883"/>
    <w:rsid w:val="00077D93"/>
    <w:rsid w:val="000802A8"/>
    <w:rsid w:val="000803DF"/>
    <w:rsid w:val="00080622"/>
    <w:rsid w:val="00080CD6"/>
    <w:rsid w:val="00080E07"/>
    <w:rsid w:val="0008149C"/>
    <w:rsid w:val="00081735"/>
    <w:rsid w:val="00081E0C"/>
    <w:rsid w:val="000826AB"/>
    <w:rsid w:val="00082C2C"/>
    <w:rsid w:val="00082DF4"/>
    <w:rsid w:val="00083AC1"/>
    <w:rsid w:val="00084534"/>
    <w:rsid w:val="00084F4D"/>
    <w:rsid w:val="00084FDE"/>
    <w:rsid w:val="000851F9"/>
    <w:rsid w:val="00085345"/>
    <w:rsid w:val="00085B9B"/>
    <w:rsid w:val="00085DD1"/>
    <w:rsid w:val="00085E73"/>
    <w:rsid w:val="00085F95"/>
    <w:rsid w:val="00086077"/>
    <w:rsid w:val="0008637F"/>
    <w:rsid w:val="0008718C"/>
    <w:rsid w:val="000877CD"/>
    <w:rsid w:val="000879C1"/>
    <w:rsid w:val="00090821"/>
    <w:rsid w:val="000911FE"/>
    <w:rsid w:val="000913A9"/>
    <w:rsid w:val="0009149F"/>
    <w:rsid w:val="00092547"/>
    <w:rsid w:val="0009255F"/>
    <w:rsid w:val="00092896"/>
    <w:rsid w:val="00092D1D"/>
    <w:rsid w:val="00093266"/>
    <w:rsid w:val="0009393E"/>
    <w:rsid w:val="00093B9B"/>
    <w:rsid w:val="00093D53"/>
    <w:rsid w:val="000940A0"/>
    <w:rsid w:val="00095E2C"/>
    <w:rsid w:val="00095E55"/>
    <w:rsid w:val="00096230"/>
    <w:rsid w:val="0009658F"/>
    <w:rsid w:val="00096947"/>
    <w:rsid w:val="000A0436"/>
    <w:rsid w:val="000A0791"/>
    <w:rsid w:val="000A0943"/>
    <w:rsid w:val="000A0D73"/>
    <w:rsid w:val="000A1233"/>
    <w:rsid w:val="000A2656"/>
    <w:rsid w:val="000A2E58"/>
    <w:rsid w:val="000A32B9"/>
    <w:rsid w:val="000A36E1"/>
    <w:rsid w:val="000A3F2A"/>
    <w:rsid w:val="000A4391"/>
    <w:rsid w:val="000A4644"/>
    <w:rsid w:val="000A4C50"/>
    <w:rsid w:val="000A56CE"/>
    <w:rsid w:val="000A712E"/>
    <w:rsid w:val="000A717A"/>
    <w:rsid w:val="000A795E"/>
    <w:rsid w:val="000A7CE8"/>
    <w:rsid w:val="000A7E64"/>
    <w:rsid w:val="000B1839"/>
    <w:rsid w:val="000B1E5B"/>
    <w:rsid w:val="000B2AF0"/>
    <w:rsid w:val="000B2D1F"/>
    <w:rsid w:val="000B3BF4"/>
    <w:rsid w:val="000B4208"/>
    <w:rsid w:val="000B44FC"/>
    <w:rsid w:val="000B4519"/>
    <w:rsid w:val="000B4B41"/>
    <w:rsid w:val="000B633F"/>
    <w:rsid w:val="000B6655"/>
    <w:rsid w:val="000B6A55"/>
    <w:rsid w:val="000B6B4F"/>
    <w:rsid w:val="000B7306"/>
    <w:rsid w:val="000B79CF"/>
    <w:rsid w:val="000C0E87"/>
    <w:rsid w:val="000C1F96"/>
    <w:rsid w:val="000C2074"/>
    <w:rsid w:val="000C2D0D"/>
    <w:rsid w:val="000C36B2"/>
    <w:rsid w:val="000C41EC"/>
    <w:rsid w:val="000C422E"/>
    <w:rsid w:val="000C4C1A"/>
    <w:rsid w:val="000C72F9"/>
    <w:rsid w:val="000C7423"/>
    <w:rsid w:val="000C7AD9"/>
    <w:rsid w:val="000D0EB5"/>
    <w:rsid w:val="000D196A"/>
    <w:rsid w:val="000D1BCE"/>
    <w:rsid w:val="000D2302"/>
    <w:rsid w:val="000D23C7"/>
    <w:rsid w:val="000D269A"/>
    <w:rsid w:val="000D35DC"/>
    <w:rsid w:val="000D418D"/>
    <w:rsid w:val="000D43F3"/>
    <w:rsid w:val="000D477D"/>
    <w:rsid w:val="000D4A6D"/>
    <w:rsid w:val="000D4E68"/>
    <w:rsid w:val="000D621D"/>
    <w:rsid w:val="000D665E"/>
    <w:rsid w:val="000D6F89"/>
    <w:rsid w:val="000E0E37"/>
    <w:rsid w:val="000E0F61"/>
    <w:rsid w:val="000E1028"/>
    <w:rsid w:val="000E1109"/>
    <w:rsid w:val="000E1AE3"/>
    <w:rsid w:val="000E302A"/>
    <w:rsid w:val="000E30F1"/>
    <w:rsid w:val="000E696A"/>
    <w:rsid w:val="000E6AAD"/>
    <w:rsid w:val="000E7AA7"/>
    <w:rsid w:val="000E7C81"/>
    <w:rsid w:val="000F008F"/>
    <w:rsid w:val="000F0FA2"/>
    <w:rsid w:val="000F12AE"/>
    <w:rsid w:val="000F13EF"/>
    <w:rsid w:val="000F186C"/>
    <w:rsid w:val="000F1FFF"/>
    <w:rsid w:val="000F29F4"/>
    <w:rsid w:val="000F2BC8"/>
    <w:rsid w:val="000F2CC1"/>
    <w:rsid w:val="000F3FE5"/>
    <w:rsid w:val="000F4A35"/>
    <w:rsid w:val="000F5F26"/>
    <w:rsid w:val="000F66C8"/>
    <w:rsid w:val="000F6CC2"/>
    <w:rsid w:val="000F737A"/>
    <w:rsid w:val="000F7A72"/>
    <w:rsid w:val="001011AE"/>
    <w:rsid w:val="00101BD7"/>
    <w:rsid w:val="0010202B"/>
    <w:rsid w:val="00102221"/>
    <w:rsid w:val="001026C7"/>
    <w:rsid w:val="00103743"/>
    <w:rsid w:val="0010383A"/>
    <w:rsid w:val="00103968"/>
    <w:rsid w:val="00103DE2"/>
    <w:rsid w:val="00105EFD"/>
    <w:rsid w:val="001069A9"/>
    <w:rsid w:val="00106AA6"/>
    <w:rsid w:val="00107159"/>
    <w:rsid w:val="00107D7C"/>
    <w:rsid w:val="00107E57"/>
    <w:rsid w:val="001108E6"/>
    <w:rsid w:val="00110D17"/>
    <w:rsid w:val="00111070"/>
    <w:rsid w:val="001114C2"/>
    <w:rsid w:val="00111BFD"/>
    <w:rsid w:val="00111D1B"/>
    <w:rsid w:val="0011245E"/>
    <w:rsid w:val="0011308D"/>
    <w:rsid w:val="001139E6"/>
    <w:rsid w:val="00114111"/>
    <w:rsid w:val="0011419A"/>
    <w:rsid w:val="001143C4"/>
    <w:rsid w:val="00114412"/>
    <w:rsid w:val="0011451D"/>
    <w:rsid w:val="0011461C"/>
    <w:rsid w:val="00114E96"/>
    <w:rsid w:val="001151D9"/>
    <w:rsid w:val="00115249"/>
    <w:rsid w:val="0011555E"/>
    <w:rsid w:val="00115B50"/>
    <w:rsid w:val="00116964"/>
    <w:rsid w:val="00116BE2"/>
    <w:rsid w:val="00117CE8"/>
    <w:rsid w:val="001207FA"/>
    <w:rsid w:val="00120BB5"/>
    <w:rsid w:val="00121E17"/>
    <w:rsid w:val="0012237F"/>
    <w:rsid w:val="001229C3"/>
    <w:rsid w:val="001232EF"/>
    <w:rsid w:val="00123750"/>
    <w:rsid w:val="00123ED2"/>
    <w:rsid w:val="001241AD"/>
    <w:rsid w:val="00124F3B"/>
    <w:rsid w:val="00124FAE"/>
    <w:rsid w:val="00125798"/>
    <w:rsid w:val="001303D4"/>
    <w:rsid w:val="00130A0A"/>
    <w:rsid w:val="00130F83"/>
    <w:rsid w:val="0013173A"/>
    <w:rsid w:val="0013185E"/>
    <w:rsid w:val="00131E03"/>
    <w:rsid w:val="00132190"/>
    <w:rsid w:val="00132377"/>
    <w:rsid w:val="0013325E"/>
    <w:rsid w:val="00133677"/>
    <w:rsid w:val="00134274"/>
    <w:rsid w:val="00134F8E"/>
    <w:rsid w:val="0013500A"/>
    <w:rsid w:val="00136156"/>
    <w:rsid w:val="00136D82"/>
    <w:rsid w:val="00136F0B"/>
    <w:rsid w:val="00140029"/>
    <w:rsid w:val="0014019C"/>
    <w:rsid w:val="00141ABF"/>
    <w:rsid w:val="00141BAD"/>
    <w:rsid w:val="0014232F"/>
    <w:rsid w:val="001427F9"/>
    <w:rsid w:val="00142B3C"/>
    <w:rsid w:val="0014460A"/>
    <w:rsid w:val="00146162"/>
    <w:rsid w:val="00146599"/>
    <w:rsid w:val="00146BCC"/>
    <w:rsid w:val="00146C0C"/>
    <w:rsid w:val="00146F4B"/>
    <w:rsid w:val="0014735E"/>
    <w:rsid w:val="00150A4D"/>
    <w:rsid w:val="00151580"/>
    <w:rsid w:val="00151A9C"/>
    <w:rsid w:val="00152137"/>
    <w:rsid w:val="00152A68"/>
    <w:rsid w:val="00153892"/>
    <w:rsid w:val="00153B38"/>
    <w:rsid w:val="00154476"/>
    <w:rsid w:val="00154820"/>
    <w:rsid w:val="00154AD0"/>
    <w:rsid w:val="00154DF4"/>
    <w:rsid w:val="00154FD0"/>
    <w:rsid w:val="00155060"/>
    <w:rsid w:val="00155E8B"/>
    <w:rsid w:val="00155F8B"/>
    <w:rsid w:val="00156451"/>
    <w:rsid w:val="00156E7D"/>
    <w:rsid w:val="001576B9"/>
    <w:rsid w:val="00160578"/>
    <w:rsid w:val="00160906"/>
    <w:rsid w:val="00160973"/>
    <w:rsid w:val="00160CF0"/>
    <w:rsid w:val="00160E81"/>
    <w:rsid w:val="0016111D"/>
    <w:rsid w:val="00161BC2"/>
    <w:rsid w:val="00161E5A"/>
    <w:rsid w:val="001624C8"/>
    <w:rsid w:val="0016256E"/>
    <w:rsid w:val="001627B8"/>
    <w:rsid w:val="00162E28"/>
    <w:rsid w:val="0016365B"/>
    <w:rsid w:val="001639E3"/>
    <w:rsid w:val="00164BBF"/>
    <w:rsid w:val="001653DF"/>
    <w:rsid w:val="00165523"/>
    <w:rsid w:val="001663B1"/>
    <w:rsid w:val="00166DE3"/>
    <w:rsid w:val="0016725B"/>
    <w:rsid w:val="00170D69"/>
    <w:rsid w:val="00170EBB"/>
    <w:rsid w:val="00171651"/>
    <w:rsid w:val="001727AD"/>
    <w:rsid w:val="0017298A"/>
    <w:rsid w:val="00172B07"/>
    <w:rsid w:val="00172DC5"/>
    <w:rsid w:val="00173794"/>
    <w:rsid w:val="00175062"/>
    <w:rsid w:val="0017552B"/>
    <w:rsid w:val="00175586"/>
    <w:rsid w:val="00175C25"/>
    <w:rsid w:val="00175FEB"/>
    <w:rsid w:val="001766CB"/>
    <w:rsid w:val="001769DB"/>
    <w:rsid w:val="00177B0A"/>
    <w:rsid w:val="001800DE"/>
    <w:rsid w:val="00180CDE"/>
    <w:rsid w:val="00181038"/>
    <w:rsid w:val="00181085"/>
    <w:rsid w:val="001810F2"/>
    <w:rsid w:val="00181381"/>
    <w:rsid w:val="00181B8B"/>
    <w:rsid w:val="00181C8B"/>
    <w:rsid w:val="001822A8"/>
    <w:rsid w:val="00182690"/>
    <w:rsid w:val="00182DE4"/>
    <w:rsid w:val="00183176"/>
    <w:rsid w:val="001835CC"/>
    <w:rsid w:val="00183D82"/>
    <w:rsid w:val="001840BD"/>
    <w:rsid w:val="00184536"/>
    <w:rsid w:val="00184C57"/>
    <w:rsid w:val="00184F60"/>
    <w:rsid w:val="001853ED"/>
    <w:rsid w:val="00186711"/>
    <w:rsid w:val="00190A7B"/>
    <w:rsid w:val="00190C8F"/>
    <w:rsid w:val="00190CF8"/>
    <w:rsid w:val="001913FC"/>
    <w:rsid w:val="00192F29"/>
    <w:rsid w:val="00193147"/>
    <w:rsid w:val="0019424A"/>
    <w:rsid w:val="00194FDE"/>
    <w:rsid w:val="0019597C"/>
    <w:rsid w:val="00196112"/>
    <w:rsid w:val="001967AA"/>
    <w:rsid w:val="00196A5E"/>
    <w:rsid w:val="00197493"/>
    <w:rsid w:val="00197E69"/>
    <w:rsid w:val="001A009A"/>
    <w:rsid w:val="001A0388"/>
    <w:rsid w:val="001A0C78"/>
    <w:rsid w:val="001A0FE3"/>
    <w:rsid w:val="001A18F6"/>
    <w:rsid w:val="001A1DC1"/>
    <w:rsid w:val="001A22B8"/>
    <w:rsid w:val="001A23F8"/>
    <w:rsid w:val="001A2631"/>
    <w:rsid w:val="001A3D06"/>
    <w:rsid w:val="001A42C7"/>
    <w:rsid w:val="001A49E1"/>
    <w:rsid w:val="001A4D54"/>
    <w:rsid w:val="001A4E2F"/>
    <w:rsid w:val="001A56A4"/>
    <w:rsid w:val="001A5B79"/>
    <w:rsid w:val="001A5D8D"/>
    <w:rsid w:val="001A688E"/>
    <w:rsid w:val="001A6B82"/>
    <w:rsid w:val="001A789F"/>
    <w:rsid w:val="001A7C3E"/>
    <w:rsid w:val="001B158F"/>
    <w:rsid w:val="001B181E"/>
    <w:rsid w:val="001B1B79"/>
    <w:rsid w:val="001B25C8"/>
    <w:rsid w:val="001B2DE4"/>
    <w:rsid w:val="001B41AA"/>
    <w:rsid w:val="001B43A5"/>
    <w:rsid w:val="001B4860"/>
    <w:rsid w:val="001B4C05"/>
    <w:rsid w:val="001B4CA1"/>
    <w:rsid w:val="001B5626"/>
    <w:rsid w:val="001B5EE1"/>
    <w:rsid w:val="001B6274"/>
    <w:rsid w:val="001B7122"/>
    <w:rsid w:val="001B7D34"/>
    <w:rsid w:val="001B7E44"/>
    <w:rsid w:val="001C0FE6"/>
    <w:rsid w:val="001C1041"/>
    <w:rsid w:val="001C11B1"/>
    <w:rsid w:val="001C16EF"/>
    <w:rsid w:val="001C2AC7"/>
    <w:rsid w:val="001C2B34"/>
    <w:rsid w:val="001C2C92"/>
    <w:rsid w:val="001C303C"/>
    <w:rsid w:val="001C42B9"/>
    <w:rsid w:val="001C42D6"/>
    <w:rsid w:val="001C45B1"/>
    <w:rsid w:val="001C4E0E"/>
    <w:rsid w:val="001C6139"/>
    <w:rsid w:val="001C6366"/>
    <w:rsid w:val="001C6BAC"/>
    <w:rsid w:val="001C7BCD"/>
    <w:rsid w:val="001C7EEF"/>
    <w:rsid w:val="001D001E"/>
    <w:rsid w:val="001D05EE"/>
    <w:rsid w:val="001D07F1"/>
    <w:rsid w:val="001D0A19"/>
    <w:rsid w:val="001D10CC"/>
    <w:rsid w:val="001D1115"/>
    <w:rsid w:val="001D177E"/>
    <w:rsid w:val="001D2318"/>
    <w:rsid w:val="001D2436"/>
    <w:rsid w:val="001D2826"/>
    <w:rsid w:val="001D32BB"/>
    <w:rsid w:val="001D35A5"/>
    <w:rsid w:val="001D38FF"/>
    <w:rsid w:val="001D4654"/>
    <w:rsid w:val="001D47DD"/>
    <w:rsid w:val="001D60AF"/>
    <w:rsid w:val="001D7662"/>
    <w:rsid w:val="001D7D2F"/>
    <w:rsid w:val="001E0022"/>
    <w:rsid w:val="001E01F3"/>
    <w:rsid w:val="001E035B"/>
    <w:rsid w:val="001E03C0"/>
    <w:rsid w:val="001E0A39"/>
    <w:rsid w:val="001E1320"/>
    <w:rsid w:val="001E13E6"/>
    <w:rsid w:val="001E199D"/>
    <w:rsid w:val="001E2D01"/>
    <w:rsid w:val="001E403E"/>
    <w:rsid w:val="001E5316"/>
    <w:rsid w:val="001E58EA"/>
    <w:rsid w:val="001E5975"/>
    <w:rsid w:val="001E65EE"/>
    <w:rsid w:val="001E6D8A"/>
    <w:rsid w:val="001E70B8"/>
    <w:rsid w:val="001E7394"/>
    <w:rsid w:val="001F01F1"/>
    <w:rsid w:val="001F02AC"/>
    <w:rsid w:val="001F06F6"/>
    <w:rsid w:val="001F0E7F"/>
    <w:rsid w:val="001F2286"/>
    <w:rsid w:val="001F273D"/>
    <w:rsid w:val="001F2C33"/>
    <w:rsid w:val="001F2C71"/>
    <w:rsid w:val="001F3609"/>
    <w:rsid w:val="001F3EB8"/>
    <w:rsid w:val="001F4CAC"/>
    <w:rsid w:val="001F5582"/>
    <w:rsid w:val="001F56F7"/>
    <w:rsid w:val="001F5852"/>
    <w:rsid w:val="001F6F89"/>
    <w:rsid w:val="001F766F"/>
    <w:rsid w:val="001F7897"/>
    <w:rsid w:val="00200037"/>
    <w:rsid w:val="00200FA5"/>
    <w:rsid w:val="002019CC"/>
    <w:rsid w:val="00201DE2"/>
    <w:rsid w:val="002038F4"/>
    <w:rsid w:val="00203AF8"/>
    <w:rsid w:val="00203F08"/>
    <w:rsid w:val="0020491D"/>
    <w:rsid w:val="00204E4E"/>
    <w:rsid w:val="00204F12"/>
    <w:rsid w:val="0020531F"/>
    <w:rsid w:val="002054B9"/>
    <w:rsid w:val="00205BD3"/>
    <w:rsid w:val="00205C75"/>
    <w:rsid w:val="00205FDB"/>
    <w:rsid w:val="0020604B"/>
    <w:rsid w:val="002061ED"/>
    <w:rsid w:val="00206300"/>
    <w:rsid w:val="002066A6"/>
    <w:rsid w:val="00206CF8"/>
    <w:rsid w:val="00207F3A"/>
    <w:rsid w:val="0021103F"/>
    <w:rsid w:val="0021130A"/>
    <w:rsid w:val="0021419A"/>
    <w:rsid w:val="00214381"/>
    <w:rsid w:val="002147A8"/>
    <w:rsid w:val="00214814"/>
    <w:rsid w:val="00214C2F"/>
    <w:rsid w:val="00214DCC"/>
    <w:rsid w:val="002153A1"/>
    <w:rsid w:val="002156A0"/>
    <w:rsid w:val="0021578F"/>
    <w:rsid w:val="00215BFE"/>
    <w:rsid w:val="00216749"/>
    <w:rsid w:val="0021688F"/>
    <w:rsid w:val="00216ADE"/>
    <w:rsid w:val="00216C3A"/>
    <w:rsid w:val="00216C50"/>
    <w:rsid w:val="00216E5B"/>
    <w:rsid w:val="002171B1"/>
    <w:rsid w:val="00217D47"/>
    <w:rsid w:val="002202B0"/>
    <w:rsid w:val="002205A3"/>
    <w:rsid w:val="00220D0D"/>
    <w:rsid w:val="0022280D"/>
    <w:rsid w:val="002236E4"/>
    <w:rsid w:val="00224C96"/>
    <w:rsid w:val="00224E68"/>
    <w:rsid w:val="00225041"/>
    <w:rsid w:val="002252F4"/>
    <w:rsid w:val="0022581F"/>
    <w:rsid w:val="00226359"/>
    <w:rsid w:val="00227295"/>
    <w:rsid w:val="002276CA"/>
    <w:rsid w:val="00227D8E"/>
    <w:rsid w:val="00227FF1"/>
    <w:rsid w:val="002302BC"/>
    <w:rsid w:val="00230947"/>
    <w:rsid w:val="00231CB1"/>
    <w:rsid w:val="0023236D"/>
    <w:rsid w:val="002333A6"/>
    <w:rsid w:val="002336C3"/>
    <w:rsid w:val="00234570"/>
    <w:rsid w:val="0023546F"/>
    <w:rsid w:val="00235593"/>
    <w:rsid w:val="00235E98"/>
    <w:rsid w:val="002364F5"/>
    <w:rsid w:val="00237D0B"/>
    <w:rsid w:val="002400ED"/>
    <w:rsid w:val="00240703"/>
    <w:rsid w:val="00240EED"/>
    <w:rsid w:val="00241744"/>
    <w:rsid w:val="00241B75"/>
    <w:rsid w:val="00241B97"/>
    <w:rsid w:val="00242B44"/>
    <w:rsid w:val="002434CA"/>
    <w:rsid w:val="00243616"/>
    <w:rsid w:val="00243D3A"/>
    <w:rsid w:val="00244648"/>
    <w:rsid w:val="002448C1"/>
    <w:rsid w:val="002449A7"/>
    <w:rsid w:val="00244F48"/>
    <w:rsid w:val="002459F5"/>
    <w:rsid w:val="00246867"/>
    <w:rsid w:val="00246CA4"/>
    <w:rsid w:val="00247DA7"/>
    <w:rsid w:val="002509B1"/>
    <w:rsid w:val="00250DBF"/>
    <w:rsid w:val="00250F42"/>
    <w:rsid w:val="00251D67"/>
    <w:rsid w:val="00251FDB"/>
    <w:rsid w:val="00253143"/>
    <w:rsid w:val="002544E6"/>
    <w:rsid w:val="0025521E"/>
    <w:rsid w:val="0025553E"/>
    <w:rsid w:val="00255910"/>
    <w:rsid w:val="002568E8"/>
    <w:rsid w:val="00257D27"/>
    <w:rsid w:val="00257F35"/>
    <w:rsid w:val="002604D5"/>
    <w:rsid w:val="0026050E"/>
    <w:rsid w:val="002605CB"/>
    <w:rsid w:val="0026084A"/>
    <w:rsid w:val="00260C32"/>
    <w:rsid w:val="00260FD4"/>
    <w:rsid w:val="00261676"/>
    <w:rsid w:val="00261B17"/>
    <w:rsid w:val="00261DF4"/>
    <w:rsid w:val="002624F7"/>
    <w:rsid w:val="002625FD"/>
    <w:rsid w:val="00262923"/>
    <w:rsid w:val="002629B4"/>
    <w:rsid w:val="00262A21"/>
    <w:rsid w:val="00263172"/>
    <w:rsid w:val="002635FC"/>
    <w:rsid w:val="002636B1"/>
    <w:rsid w:val="0026385D"/>
    <w:rsid w:val="002641A1"/>
    <w:rsid w:val="002647ED"/>
    <w:rsid w:val="00265361"/>
    <w:rsid w:val="0026594D"/>
    <w:rsid w:val="002659C1"/>
    <w:rsid w:val="00265D97"/>
    <w:rsid w:val="00266CEB"/>
    <w:rsid w:val="00266D3C"/>
    <w:rsid w:val="00266FA7"/>
    <w:rsid w:val="00267A6B"/>
    <w:rsid w:val="00270FFC"/>
    <w:rsid w:val="00272033"/>
    <w:rsid w:val="00272502"/>
    <w:rsid w:val="002727C8"/>
    <w:rsid w:val="00274F47"/>
    <w:rsid w:val="00275ACA"/>
    <w:rsid w:val="00275B3B"/>
    <w:rsid w:val="002765E6"/>
    <w:rsid w:val="002769DD"/>
    <w:rsid w:val="00276FC2"/>
    <w:rsid w:val="00280CEC"/>
    <w:rsid w:val="00281230"/>
    <w:rsid w:val="00281241"/>
    <w:rsid w:val="002823EA"/>
    <w:rsid w:val="0028326D"/>
    <w:rsid w:val="002833EB"/>
    <w:rsid w:val="00283524"/>
    <w:rsid w:val="00284038"/>
    <w:rsid w:val="00284F73"/>
    <w:rsid w:val="00285879"/>
    <w:rsid w:val="00285EF5"/>
    <w:rsid w:val="00286703"/>
    <w:rsid w:val="002874CE"/>
    <w:rsid w:val="0028786E"/>
    <w:rsid w:val="00287FE7"/>
    <w:rsid w:val="0029061E"/>
    <w:rsid w:val="002906EE"/>
    <w:rsid w:val="00291241"/>
    <w:rsid w:val="00291356"/>
    <w:rsid w:val="00291931"/>
    <w:rsid w:val="00291B28"/>
    <w:rsid w:val="00291EA1"/>
    <w:rsid w:val="00292507"/>
    <w:rsid w:val="00292DC6"/>
    <w:rsid w:val="00292F1D"/>
    <w:rsid w:val="0029404F"/>
    <w:rsid w:val="002948A1"/>
    <w:rsid w:val="002958C8"/>
    <w:rsid w:val="00295EA3"/>
    <w:rsid w:val="0029615A"/>
    <w:rsid w:val="002961FF"/>
    <w:rsid w:val="002969CB"/>
    <w:rsid w:val="00296C3B"/>
    <w:rsid w:val="002970AA"/>
    <w:rsid w:val="00297691"/>
    <w:rsid w:val="002A0071"/>
    <w:rsid w:val="002A0580"/>
    <w:rsid w:val="002A1257"/>
    <w:rsid w:val="002A2590"/>
    <w:rsid w:val="002A277F"/>
    <w:rsid w:val="002A4012"/>
    <w:rsid w:val="002A45EC"/>
    <w:rsid w:val="002A4E06"/>
    <w:rsid w:val="002A54C6"/>
    <w:rsid w:val="002A5B22"/>
    <w:rsid w:val="002A630D"/>
    <w:rsid w:val="002A69DB"/>
    <w:rsid w:val="002A70B5"/>
    <w:rsid w:val="002A7785"/>
    <w:rsid w:val="002A78E7"/>
    <w:rsid w:val="002A7DC0"/>
    <w:rsid w:val="002A7DDF"/>
    <w:rsid w:val="002B030C"/>
    <w:rsid w:val="002B0D07"/>
    <w:rsid w:val="002B12F2"/>
    <w:rsid w:val="002B16E2"/>
    <w:rsid w:val="002B1C2A"/>
    <w:rsid w:val="002B1CFE"/>
    <w:rsid w:val="002B24E2"/>
    <w:rsid w:val="002B3CD0"/>
    <w:rsid w:val="002B4393"/>
    <w:rsid w:val="002B4BAB"/>
    <w:rsid w:val="002B5CAA"/>
    <w:rsid w:val="002B67DB"/>
    <w:rsid w:val="002B713C"/>
    <w:rsid w:val="002B7171"/>
    <w:rsid w:val="002B765F"/>
    <w:rsid w:val="002B779D"/>
    <w:rsid w:val="002B79DA"/>
    <w:rsid w:val="002C004A"/>
    <w:rsid w:val="002C0683"/>
    <w:rsid w:val="002C076E"/>
    <w:rsid w:val="002C0B0C"/>
    <w:rsid w:val="002C0DA2"/>
    <w:rsid w:val="002C0FFE"/>
    <w:rsid w:val="002C15D1"/>
    <w:rsid w:val="002C17E0"/>
    <w:rsid w:val="002C18AE"/>
    <w:rsid w:val="002C2378"/>
    <w:rsid w:val="002C25F9"/>
    <w:rsid w:val="002C27BF"/>
    <w:rsid w:val="002C2C4C"/>
    <w:rsid w:val="002C3290"/>
    <w:rsid w:val="002C38B3"/>
    <w:rsid w:val="002C3EFF"/>
    <w:rsid w:val="002C4185"/>
    <w:rsid w:val="002C4B80"/>
    <w:rsid w:val="002C4E4E"/>
    <w:rsid w:val="002C4F59"/>
    <w:rsid w:val="002C601C"/>
    <w:rsid w:val="002C6201"/>
    <w:rsid w:val="002C682A"/>
    <w:rsid w:val="002C6E0C"/>
    <w:rsid w:val="002C73EA"/>
    <w:rsid w:val="002D05E8"/>
    <w:rsid w:val="002D1422"/>
    <w:rsid w:val="002D15FA"/>
    <w:rsid w:val="002D1775"/>
    <w:rsid w:val="002D18F9"/>
    <w:rsid w:val="002D2659"/>
    <w:rsid w:val="002D279F"/>
    <w:rsid w:val="002D3515"/>
    <w:rsid w:val="002D3524"/>
    <w:rsid w:val="002D3C5D"/>
    <w:rsid w:val="002D4196"/>
    <w:rsid w:val="002D4607"/>
    <w:rsid w:val="002D5280"/>
    <w:rsid w:val="002D6F26"/>
    <w:rsid w:val="002D7494"/>
    <w:rsid w:val="002E0195"/>
    <w:rsid w:val="002E0376"/>
    <w:rsid w:val="002E0451"/>
    <w:rsid w:val="002E04AD"/>
    <w:rsid w:val="002E0A9C"/>
    <w:rsid w:val="002E0EC5"/>
    <w:rsid w:val="002E20FA"/>
    <w:rsid w:val="002E27F2"/>
    <w:rsid w:val="002E3252"/>
    <w:rsid w:val="002E394E"/>
    <w:rsid w:val="002E39B2"/>
    <w:rsid w:val="002E3C2C"/>
    <w:rsid w:val="002E3CEA"/>
    <w:rsid w:val="002E3D30"/>
    <w:rsid w:val="002E41BF"/>
    <w:rsid w:val="002E43C3"/>
    <w:rsid w:val="002E49A4"/>
    <w:rsid w:val="002E4C07"/>
    <w:rsid w:val="002E4CF2"/>
    <w:rsid w:val="002F013C"/>
    <w:rsid w:val="002F0961"/>
    <w:rsid w:val="002F0E8A"/>
    <w:rsid w:val="002F1912"/>
    <w:rsid w:val="002F1AC1"/>
    <w:rsid w:val="002F2F9C"/>
    <w:rsid w:val="002F3684"/>
    <w:rsid w:val="002F39D9"/>
    <w:rsid w:val="002F3D1F"/>
    <w:rsid w:val="002F4302"/>
    <w:rsid w:val="002F49EB"/>
    <w:rsid w:val="002F4B3B"/>
    <w:rsid w:val="002F4BB3"/>
    <w:rsid w:val="002F5D0F"/>
    <w:rsid w:val="002F5EA0"/>
    <w:rsid w:val="002F74C5"/>
    <w:rsid w:val="002F7E8C"/>
    <w:rsid w:val="003004A4"/>
    <w:rsid w:val="00300E18"/>
    <w:rsid w:val="0030142B"/>
    <w:rsid w:val="00301885"/>
    <w:rsid w:val="00301F5A"/>
    <w:rsid w:val="00302203"/>
    <w:rsid w:val="00302A7F"/>
    <w:rsid w:val="003031D9"/>
    <w:rsid w:val="00304A34"/>
    <w:rsid w:val="0030642B"/>
    <w:rsid w:val="00306D74"/>
    <w:rsid w:val="00307674"/>
    <w:rsid w:val="00307C90"/>
    <w:rsid w:val="00307E5B"/>
    <w:rsid w:val="00307E8F"/>
    <w:rsid w:val="00310516"/>
    <w:rsid w:val="00310AFD"/>
    <w:rsid w:val="00310D79"/>
    <w:rsid w:val="00311170"/>
    <w:rsid w:val="0031131D"/>
    <w:rsid w:val="00311793"/>
    <w:rsid w:val="00311FE7"/>
    <w:rsid w:val="00312052"/>
    <w:rsid w:val="00312536"/>
    <w:rsid w:val="00312A55"/>
    <w:rsid w:val="00313210"/>
    <w:rsid w:val="0031341F"/>
    <w:rsid w:val="00313675"/>
    <w:rsid w:val="00313C5C"/>
    <w:rsid w:val="00314347"/>
    <w:rsid w:val="00314982"/>
    <w:rsid w:val="00314F74"/>
    <w:rsid w:val="0031524A"/>
    <w:rsid w:val="003153D3"/>
    <w:rsid w:val="003162BC"/>
    <w:rsid w:val="00316F15"/>
    <w:rsid w:val="0031754C"/>
    <w:rsid w:val="00317CC4"/>
    <w:rsid w:val="003206DD"/>
    <w:rsid w:val="00321A4F"/>
    <w:rsid w:val="00321B9E"/>
    <w:rsid w:val="00321C3C"/>
    <w:rsid w:val="003228EA"/>
    <w:rsid w:val="00322DEE"/>
    <w:rsid w:val="00322FF1"/>
    <w:rsid w:val="003233BB"/>
    <w:rsid w:val="00324211"/>
    <w:rsid w:val="0032439C"/>
    <w:rsid w:val="003247E1"/>
    <w:rsid w:val="003248D0"/>
    <w:rsid w:val="00324A06"/>
    <w:rsid w:val="00324BF6"/>
    <w:rsid w:val="00325A47"/>
    <w:rsid w:val="00325AA6"/>
    <w:rsid w:val="00325BA2"/>
    <w:rsid w:val="00325DCD"/>
    <w:rsid w:val="00325EEC"/>
    <w:rsid w:val="003266BC"/>
    <w:rsid w:val="003268C4"/>
    <w:rsid w:val="00326B58"/>
    <w:rsid w:val="003277DD"/>
    <w:rsid w:val="003300BD"/>
    <w:rsid w:val="00330B3D"/>
    <w:rsid w:val="00331160"/>
    <w:rsid w:val="0033153F"/>
    <w:rsid w:val="00331C62"/>
    <w:rsid w:val="00332135"/>
    <w:rsid w:val="003321A2"/>
    <w:rsid w:val="0033260D"/>
    <w:rsid w:val="00332FC6"/>
    <w:rsid w:val="00333BDE"/>
    <w:rsid w:val="00334E87"/>
    <w:rsid w:val="00334EA9"/>
    <w:rsid w:val="00336199"/>
    <w:rsid w:val="00336FCA"/>
    <w:rsid w:val="003373ED"/>
    <w:rsid w:val="00340766"/>
    <w:rsid w:val="00340B0B"/>
    <w:rsid w:val="00340EFB"/>
    <w:rsid w:val="00341070"/>
    <w:rsid w:val="00341090"/>
    <w:rsid w:val="00341D7D"/>
    <w:rsid w:val="0034217A"/>
    <w:rsid w:val="003421D9"/>
    <w:rsid w:val="0034232F"/>
    <w:rsid w:val="0034245C"/>
    <w:rsid w:val="00342553"/>
    <w:rsid w:val="00343801"/>
    <w:rsid w:val="00344BBE"/>
    <w:rsid w:val="003451CD"/>
    <w:rsid w:val="00345CC9"/>
    <w:rsid w:val="0034651B"/>
    <w:rsid w:val="003465DF"/>
    <w:rsid w:val="00347A9A"/>
    <w:rsid w:val="003500DF"/>
    <w:rsid w:val="003509CC"/>
    <w:rsid w:val="00350FB2"/>
    <w:rsid w:val="003516C5"/>
    <w:rsid w:val="003529E3"/>
    <w:rsid w:val="0035346E"/>
    <w:rsid w:val="00353656"/>
    <w:rsid w:val="00353B76"/>
    <w:rsid w:val="00354270"/>
    <w:rsid w:val="00355290"/>
    <w:rsid w:val="00355696"/>
    <w:rsid w:val="00355B0E"/>
    <w:rsid w:val="00356493"/>
    <w:rsid w:val="003574E0"/>
    <w:rsid w:val="00357599"/>
    <w:rsid w:val="00357A72"/>
    <w:rsid w:val="00360101"/>
    <w:rsid w:val="0036090A"/>
    <w:rsid w:val="00360EC3"/>
    <w:rsid w:val="003613E2"/>
    <w:rsid w:val="00361EAC"/>
    <w:rsid w:val="00362A7E"/>
    <w:rsid w:val="0036310F"/>
    <w:rsid w:val="0036409B"/>
    <w:rsid w:val="003641CE"/>
    <w:rsid w:val="00364BE5"/>
    <w:rsid w:val="00364C25"/>
    <w:rsid w:val="00364E19"/>
    <w:rsid w:val="003650DC"/>
    <w:rsid w:val="00365457"/>
    <w:rsid w:val="00367011"/>
    <w:rsid w:val="00367034"/>
    <w:rsid w:val="00367E71"/>
    <w:rsid w:val="00370186"/>
    <w:rsid w:val="003702FC"/>
    <w:rsid w:val="003703F6"/>
    <w:rsid w:val="00370903"/>
    <w:rsid w:val="00370B01"/>
    <w:rsid w:val="00370D4E"/>
    <w:rsid w:val="00371250"/>
    <w:rsid w:val="003715CA"/>
    <w:rsid w:val="00371C82"/>
    <w:rsid w:val="00372226"/>
    <w:rsid w:val="003724D1"/>
    <w:rsid w:val="00372D6C"/>
    <w:rsid w:val="0037366B"/>
    <w:rsid w:val="00373A86"/>
    <w:rsid w:val="00373C55"/>
    <w:rsid w:val="0037423D"/>
    <w:rsid w:val="00374421"/>
    <w:rsid w:val="00374BAE"/>
    <w:rsid w:val="00374E3C"/>
    <w:rsid w:val="00374E98"/>
    <w:rsid w:val="00374EB5"/>
    <w:rsid w:val="003750D1"/>
    <w:rsid w:val="00375289"/>
    <w:rsid w:val="003757F1"/>
    <w:rsid w:val="00375D5D"/>
    <w:rsid w:val="00375EBF"/>
    <w:rsid w:val="0037601E"/>
    <w:rsid w:val="00376216"/>
    <w:rsid w:val="0037683C"/>
    <w:rsid w:val="00376BB8"/>
    <w:rsid w:val="003800DD"/>
    <w:rsid w:val="0038013B"/>
    <w:rsid w:val="00380912"/>
    <w:rsid w:val="00382139"/>
    <w:rsid w:val="003830B1"/>
    <w:rsid w:val="00383C29"/>
    <w:rsid w:val="00384153"/>
    <w:rsid w:val="003847A8"/>
    <w:rsid w:val="003850B1"/>
    <w:rsid w:val="00385988"/>
    <w:rsid w:val="00386080"/>
    <w:rsid w:val="00386B37"/>
    <w:rsid w:val="003870D5"/>
    <w:rsid w:val="00387162"/>
    <w:rsid w:val="003874CF"/>
    <w:rsid w:val="003874DC"/>
    <w:rsid w:val="00390312"/>
    <w:rsid w:val="00390649"/>
    <w:rsid w:val="00391640"/>
    <w:rsid w:val="00391F78"/>
    <w:rsid w:val="003922CF"/>
    <w:rsid w:val="00392655"/>
    <w:rsid w:val="003929AF"/>
    <w:rsid w:val="00393136"/>
    <w:rsid w:val="00393374"/>
    <w:rsid w:val="00394320"/>
    <w:rsid w:val="00394336"/>
    <w:rsid w:val="0039453F"/>
    <w:rsid w:val="003947E8"/>
    <w:rsid w:val="00394D46"/>
    <w:rsid w:val="0039533F"/>
    <w:rsid w:val="00395369"/>
    <w:rsid w:val="00396196"/>
    <w:rsid w:val="00397241"/>
    <w:rsid w:val="003972D4"/>
    <w:rsid w:val="003973D1"/>
    <w:rsid w:val="00397709"/>
    <w:rsid w:val="00397B76"/>
    <w:rsid w:val="00397CD6"/>
    <w:rsid w:val="003A0741"/>
    <w:rsid w:val="003A0AE8"/>
    <w:rsid w:val="003A11E6"/>
    <w:rsid w:val="003A1373"/>
    <w:rsid w:val="003A1A7B"/>
    <w:rsid w:val="003A1AC8"/>
    <w:rsid w:val="003A1B24"/>
    <w:rsid w:val="003A1CEB"/>
    <w:rsid w:val="003A2216"/>
    <w:rsid w:val="003A319E"/>
    <w:rsid w:val="003A385C"/>
    <w:rsid w:val="003A4C3F"/>
    <w:rsid w:val="003A57E5"/>
    <w:rsid w:val="003A5E6B"/>
    <w:rsid w:val="003A6491"/>
    <w:rsid w:val="003A658A"/>
    <w:rsid w:val="003A7613"/>
    <w:rsid w:val="003B020F"/>
    <w:rsid w:val="003B0A0C"/>
    <w:rsid w:val="003B0CDD"/>
    <w:rsid w:val="003B0D99"/>
    <w:rsid w:val="003B112C"/>
    <w:rsid w:val="003B1A40"/>
    <w:rsid w:val="003B200D"/>
    <w:rsid w:val="003B25D2"/>
    <w:rsid w:val="003B2768"/>
    <w:rsid w:val="003B35DA"/>
    <w:rsid w:val="003B3F35"/>
    <w:rsid w:val="003B4A70"/>
    <w:rsid w:val="003B4D87"/>
    <w:rsid w:val="003B4EE1"/>
    <w:rsid w:val="003B51BA"/>
    <w:rsid w:val="003B54B9"/>
    <w:rsid w:val="003B5FAB"/>
    <w:rsid w:val="003B66DA"/>
    <w:rsid w:val="003B6B27"/>
    <w:rsid w:val="003B713F"/>
    <w:rsid w:val="003B7AB6"/>
    <w:rsid w:val="003C00D4"/>
    <w:rsid w:val="003C028C"/>
    <w:rsid w:val="003C0349"/>
    <w:rsid w:val="003C0795"/>
    <w:rsid w:val="003C0CD3"/>
    <w:rsid w:val="003C0F57"/>
    <w:rsid w:val="003C1EB3"/>
    <w:rsid w:val="003C20AC"/>
    <w:rsid w:val="003C2145"/>
    <w:rsid w:val="003C21A9"/>
    <w:rsid w:val="003C23CF"/>
    <w:rsid w:val="003C268C"/>
    <w:rsid w:val="003C2BCB"/>
    <w:rsid w:val="003C315E"/>
    <w:rsid w:val="003C4C98"/>
    <w:rsid w:val="003C4F4F"/>
    <w:rsid w:val="003C57BC"/>
    <w:rsid w:val="003C5A5F"/>
    <w:rsid w:val="003C5FFD"/>
    <w:rsid w:val="003C613E"/>
    <w:rsid w:val="003C62FA"/>
    <w:rsid w:val="003C6C37"/>
    <w:rsid w:val="003C6E97"/>
    <w:rsid w:val="003C6FA9"/>
    <w:rsid w:val="003C7AE0"/>
    <w:rsid w:val="003C7B6B"/>
    <w:rsid w:val="003D0A1F"/>
    <w:rsid w:val="003D0CD1"/>
    <w:rsid w:val="003D0F10"/>
    <w:rsid w:val="003D10AF"/>
    <w:rsid w:val="003D1B60"/>
    <w:rsid w:val="003D2A79"/>
    <w:rsid w:val="003D2CEE"/>
    <w:rsid w:val="003D2EBE"/>
    <w:rsid w:val="003D3559"/>
    <w:rsid w:val="003D3827"/>
    <w:rsid w:val="003D4818"/>
    <w:rsid w:val="003D4DFF"/>
    <w:rsid w:val="003D5BB7"/>
    <w:rsid w:val="003D5EED"/>
    <w:rsid w:val="003D61BB"/>
    <w:rsid w:val="003D6E7A"/>
    <w:rsid w:val="003D734D"/>
    <w:rsid w:val="003D785B"/>
    <w:rsid w:val="003E04BB"/>
    <w:rsid w:val="003E112C"/>
    <w:rsid w:val="003E12E1"/>
    <w:rsid w:val="003E1597"/>
    <w:rsid w:val="003E1CA3"/>
    <w:rsid w:val="003E1EFD"/>
    <w:rsid w:val="003E2244"/>
    <w:rsid w:val="003E2B5D"/>
    <w:rsid w:val="003E31AD"/>
    <w:rsid w:val="003E33B2"/>
    <w:rsid w:val="003E361F"/>
    <w:rsid w:val="003E3EB9"/>
    <w:rsid w:val="003E4961"/>
    <w:rsid w:val="003E5120"/>
    <w:rsid w:val="003E5173"/>
    <w:rsid w:val="003E6513"/>
    <w:rsid w:val="003E7ABB"/>
    <w:rsid w:val="003F09DF"/>
    <w:rsid w:val="003F2B4E"/>
    <w:rsid w:val="003F2C6B"/>
    <w:rsid w:val="003F2D6D"/>
    <w:rsid w:val="003F41CE"/>
    <w:rsid w:val="003F4259"/>
    <w:rsid w:val="003F4496"/>
    <w:rsid w:val="003F4698"/>
    <w:rsid w:val="003F46EF"/>
    <w:rsid w:val="003F6A13"/>
    <w:rsid w:val="00400B07"/>
    <w:rsid w:val="00401EC8"/>
    <w:rsid w:val="00401FA6"/>
    <w:rsid w:val="00402661"/>
    <w:rsid w:val="004026AB"/>
    <w:rsid w:val="00403772"/>
    <w:rsid w:val="00403DEB"/>
    <w:rsid w:val="004040CB"/>
    <w:rsid w:val="00405542"/>
    <w:rsid w:val="00405887"/>
    <w:rsid w:val="00405CE1"/>
    <w:rsid w:val="00405E50"/>
    <w:rsid w:val="00405E84"/>
    <w:rsid w:val="0040615A"/>
    <w:rsid w:val="00406ED4"/>
    <w:rsid w:val="0040716D"/>
    <w:rsid w:val="00407208"/>
    <w:rsid w:val="004075AB"/>
    <w:rsid w:val="004076FA"/>
    <w:rsid w:val="004077A8"/>
    <w:rsid w:val="00411796"/>
    <w:rsid w:val="00411DC3"/>
    <w:rsid w:val="00411E7E"/>
    <w:rsid w:val="004126A3"/>
    <w:rsid w:val="00412B18"/>
    <w:rsid w:val="00412B8A"/>
    <w:rsid w:val="00413CB9"/>
    <w:rsid w:val="004140D0"/>
    <w:rsid w:val="0041439F"/>
    <w:rsid w:val="0041449D"/>
    <w:rsid w:val="004151FC"/>
    <w:rsid w:val="004157ED"/>
    <w:rsid w:val="00415A14"/>
    <w:rsid w:val="00415A58"/>
    <w:rsid w:val="00415B00"/>
    <w:rsid w:val="00416113"/>
    <w:rsid w:val="004165B0"/>
    <w:rsid w:val="00416A60"/>
    <w:rsid w:val="00417502"/>
    <w:rsid w:val="00417642"/>
    <w:rsid w:val="00417987"/>
    <w:rsid w:val="00417D03"/>
    <w:rsid w:val="00421792"/>
    <w:rsid w:val="00421CFB"/>
    <w:rsid w:val="0042201D"/>
    <w:rsid w:val="00422536"/>
    <w:rsid w:val="00422C5C"/>
    <w:rsid w:val="0042318A"/>
    <w:rsid w:val="0042361B"/>
    <w:rsid w:val="0042376F"/>
    <w:rsid w:val="00424329"/>
    <w:rsid w:val="004246B0"/>
    <w:rsid w:val="00424782"/>
    <w:rsid w:val="00424DE2"/>
    <w:rsid w:val="004263F1"/>
    <w:rsid w:val="0042660A"/>
    <w:rsid w:val="004278B8"/>
    <w:rsid w:val="00427C5F"/>
    <w:rsid w:val="00430C16"/>
    <w:rsid w:val="00430E0D"/>
    <w:rsid w:val="004319E7"/>
    <w:rsid w:val="00431BB3"/>
    <w:rsid w:val="0043238E"/>
    <w:rsid w:val="00432B17"/>
    <w:rsid w:val="004338CC"/>
    <w:rsid w:val="004340E7"/>
    <w:rsid w:val="004340F2"/>
    <w:rsid w:val="00434427"/>
    <w:rsid w:val="00434737"/>
    <w:rsid w:val="0043561C"/>
    <w:rsid w:val="00435BF3"/>
    <w:rsid w:val="00435E9F"/>
    <w:rsid w:val="00436029"/>
    <w:rsid w:val="00436068"/>
    <w:rsid w:val="004360A2"/>
    <w:rsid w:val="00436B69"/>
    <w:rsid w:val="004371ED"/>
    <w:rsid w:val="004372F3"/>
    <w:rsid w:val="00437387"/>
    <w:rsid w:val="0043798B"/>
    <w:rsid w:val="00437F1A"/>
    <w:rsid w:val="00440401"/>
    <w:rsid w:val="004414EF"/>
    <w:rsid w:val="004415C4"/>
    <w:rsid w:val="00441829"/>
    <w:rsid w:val="004421B8"/>
    <w:rsid w:val="004423AF"/>
    <w:rsid w:val="0044258B"/>
    <w:rsid w:val="004432CC"/>
    <w:rsid w:val="004434E0"/>
    <w:rsid w:val="004437D1"/>
    <w:rsid w:val="00443BA6"/>
    <w:rsid w:val="004441F8"/>
    <w:rsid w:val="00444278"/>
    <w:rsid w:val="00444734"/>
    <w:rsid w:val="0044502D"/>
    <w:rsid w:val="00445CD6"/>
    <w:rsid w:val="00445DB6"/>
    <w:rsid w:val="00445FA0"/>
    <w:rsid w:val="00446055"/>
    <w:rsid w:val="0044606A"/>
    <w:rsid w:val="00446769"/>
    <w:rsid w:val="0044685E"/>
    <w:rsid w:val="00446AB3"/>
    <w:rsid w:val="00447C48"/>
    <w:rsid w:val="004509A4"/>
    <w:rsid w:val="00450B7B"/>
    <w:rsid w:val="0045129E"/>
    <w:rsid w:val="0045251F"/>
    <w:rsid w:val="0045284E"/>
    <w:rsid w:val="0045339B"/>
    <w:rsid w:val="00453457"/>
    <w:rsid w:val="0045364E"/>
    <w:rsid w:val="004543DB"/>
    <w:rsid w:val="004544B9"/>
    <w:rsid w:val="00454588"/>
    <w:rsid w:val="00454662"/>
    <w:rsid w:val="004547A2"/>
    <w:rsid w:val="00454FEC"/>
    <w:rsid w:val="00455D6F"/>
    <w:rsid w:val="00455DBE"/>
    <w:rsid w:val="00455DF8"/>
    <w:rsid w:val="00457036"/>
    <w:rsid w:val="00457680"/>
    <w:rsid w:val="00457F44"/>
    <w:rsid w:val="00460096"/>
    <w:rsid w:val="0046068D"/>
    <w:rsid w:val="004607C8"/>
    <w:rsid w:val="00461066"/>
    <w:rsid w:val="0046298E"/>
    <w:rsid w:val="00462A07"/>
    <w:rsid w:val="00462F72"/>
    <w:rsid w:val="00462FA5"/>
    <w:rsid w:val="00463152"/>
    <w:rsid w:val="004632E4"/>
    <w:rsid w:val="00463934"/>
    <w:rsid w:val="004643D1"/>
    <w:rsid w:val="00464985"/>
    <w:rsid w:val="004654AE"/>
    <w:rsid w:val="00465807"/>
    <w:rsid w:val="0046582D"/>
    <w:rsid w:val="00467DC9"/>
    <w:rsid w:val="00470046"/>
    <w:rsid w:val="00470131"/>
    <w:rsid w:val="00470BED"/>
    <w:rsid w:val="00470F44"/>
    <w:rsid w:val="004713A9"/>
    <w:rsid w:val="00472223"/>
    <w:rsid w:val="004726EB"/>
    <w:rsid w:val="00473195"/>
    <w:rsid w:val="00473326"/>
    <w:rsid w:val="00473CA2"/>
    <w:rsid w:val="00474396"/>
    <w:rsid w:val="00474749"/>
    <w:rsid w:val="004748F2"/>
    <w:rsid w:val="00474F2E"/>
    <w:rsid w:val="00475078"/>
    <w:rsid w:val="00475165"/>
    <w:rsid w:val="0047561D"/>
    <w:rsid w:val="00475692"/>
    <w:rsid w:val="004759C9"/>
    <w:rsid w:val="00475D64"/>
    <w:rsid w:val="00476660"/>
    <w:rsid w:val="00476875"/>
    <w:rsid w:val="0047722A"/>
    <w:rsid w:val="0047762C"/>
    <w:rsid w:val="00477DBB"/>
    <w:rsid w:val="004808E0"/>
    <w:rsid w:val="00480999"/>
    <w:rsid w:val="00481C21"/>
    <w:rsid w:val="004820B7"/>
    <w:rsid w:val="0048281E"/>
    <w:rsid w:val="00482EC6"/>
    <w:rsid w:val="00483080"/>
    <w:rsid w:val="00483167"/>
    <w:rsid w:val="0048391E"/>
    <w:rsid w:val="00483B48"/>
    <w:rsid w:val="00484082"/>
    <w:rsid w:val="0048489F"/>
    <w:rsid w:val="00484997"/>
    <w:rsid w:val="00484B7B"/>
    <w:rsid w:val="00485CEE"/>
    <w:rsid w:val="00486509"/>
    <w:rsid w:val="00486636"/>
    <w:rsid w:val="00486D41"/>
    <w:rsid w:val="004872CE"/>
    <w:rsid w:val="004876A3"/>
    <w:rsid w:val="00487910"/>
    <w:rsid w:val="00490498"/>
    <w:rsid w:val="0049063F"/>
    <w:rsid w:val="00490AA5"/>
    <w:rsid w:val="00491444"/>
    <w:rsid w:val="00491AD3"/>
    <w:rsid w:val="00491D4F"/>
    <w:rsid w:val="00492587"/>
    <w:rsid w:val="00492904"/>
    <w:rsid w:val="00492C85"/>
    <w:rsid w:val="004931FF"/>
    <w:rsid w:val="0049373C"/>
    <w:rsid w:val="00493A00"/>
    <w:rsid w:val="0049404F"/>
    <w:rsid w:val="004946D2"/>
    <w:rsid w:val="00494A4D"/>
    <w:rsid w:val="00494CC6"/>
    <w:rsid w:val="00495C6D"/>
    <w:rsid w:val="00495D20"/>
    <w:rsid w:val="0049614A"/>
    <w:rsid w:val="00496318"/>
    <w:rsid w:val="00496985"/>
    <w:rsid w:val="00496E53"/>
    <w:rsid w:val="00497443"/>
    <w:rsid w:val="00497AEC"/>
    <w:rsid w:val="004A0509"/>
    <w:rsid w:val="004A11DC"/>
    <w:rsid w:val="004A1D30"/>
    <w:rsid w:val="004A3901"/>
    <w:rsid w:val="004A391C"/>
    <w:rsid w:val="004A3FBB"/>
    <w:rsid w:val="004A4F2E"/>
    <w:rsid w:val="004A50E4"/>
    <w:rsid w:val="004A5297"/>
    <w:rsid w:val="004A52C6"/>
    <w:rsid w:val="004A55C2"/>
    <w:rsid w:val="004A5B4B"/>
    <w:rsid w:val="004A6C57"/>
    <w:rsid w:val="004A6C6E"/>
    <w:rsid w:val="004A6D46"/>
    <w:rsid w:val="004A6E0B"/>
    <w:rsid w:val="004A6E7A"/>
    <w:rsid w:val="004A6F35"/>
    <w:rsid w:val="004A720F"/>
    <w:rsid w:val="004A74CF"/>
    <w:rsid w:val="004A7896"/>
    <w:rsid w:val="004A7943"/>
    <w:rsid w:val="004B0226"/>
    <w:rsid w:val="004B06DA"/>
    <w:rsid w:val="004B1C26"/>
    <w:rsid w:val="004B1C9C"/>
    <w:rsid w:val="004B28A1"/>
    <w:rsid w:val="004B2E8A"/>
    <w:rsid w:val="004B30A4"/>
    <w:rsid w:val="004B33B3"/>
    <w:rsid w:val="004B3465"/>
    <w:rsid w:val="004B38A4"/>
    <w:rsid w:val="004B3A42"/>
    <w:rsid w:val="004B411C"/>
    <w:rsid w:val="004B43B9"/>
    <w:rsid w:val="004B4934"/>
    <w:rsid w:val="004B5930"/>
    <w:rsid w:val="004B60C8"/>
    <w:rsid w:val="004B657F"/>
    <w:rsid w:val="004B7DFD"/>
    <w:rsid w:val="004C025E"/>
    <w:rsid w:val="004C028D"/>
    <w:rsid w:val="004C0CFE"/>
    <w:rsid w:val="004C1EC8"/>
    <w:rsid w:val="004C2222"/>
    <w:rsid w:val="004C2D3D"/>
    <w:rsid w:val="004C46D8"/>
    <w:rsid w:val="004C4FFE"/>
    <w:rsid w:val="004C5007"/>
    <w:rsid w:val="004C5C83"/>
    <w:rsid w:val="004C601D"/>
    <w:rsid w:val="004C6314"/>
    <w:rsid w:val="004C6973"/>
    <w:rsid w:val="004C6C70"/>
    <w:rsid w:val="004C70A0"/>
    <w:rsid w:val="004C794F"/>
    <w:rsid w:val="004C79B6"/>
    <w:rsid w:val="004C7B77"/>
    <w:rsid w:val="004D1DC4"/>
    <w:rsid w:val="004D2BB4"/>
    <w:rsid w:val="004D2F06"/>
    <w:rsid w:val="004D313F"/>
    <w:rsid w:val="004D375D"/>
    <w:rsid w:val="004D4685"/>
    <w:rsid w:val="004D48BE"/>
    <w:rsid w:val="004D55DA"/>
    <w:rsid w:val="004D5A91"/>
    <w:rsid w:val="004D6034"/>
    <w:rsid w:val="004D6167"/>
    <w:rsid w:val="004D652D"/>
    <w:rsid w:val="004D65AD"/>
    <w:rsid w:val="004D6DC8"/>
    <w:rsid w:val="004D7341"/>
    <w:rsid w:val="004D735F"/>
    <w:rsid w:val="004D783F"/>
    <w:rsid w:val="004D7873"/>
    <w:rsid w:val="004E0E02"/>
    <w:rsid w:val="004E105D"/>
    <w:rsid w:val="004E10B5"/>
    <w:rsid w:val="004E12C5"/>
    <w:rsid w:val="004E170B"/>
    <w:rsid w:val="004E19C4"/>
    <w:rsid w:val="004E21D7"/>
    <w:rsid w:val="004E2BC2"/>
    <w:rsid w:val="004E2E00"/>
    <w:rsid w:val="004E37B3"/>
    <w:rsid w:val="004E3839"/>
    <w:rsid w:val="004E3E54"/>
    <w:rsid w:val="004E49E1"/>
    <w:rsid w:val="004E4BF8"/>
    <w:rsid w:val="004E4F65"/>
    <w:rsid w:val="004E520A"/>
    <w:rsid w:val="004E63BB"/>
    <w:rsid w:val="004E63F2"/>
    <w:rsid w:val="004E65A8"/>
    <w:rsid w:val="004E6F83"/>
    <w:rsid w:val="004E75BC"/>
    <w:rsid w:val="004F0146"/>
    <w:rsid w:val="004F0190"/>
    <w:rsid w:val="004F093B"/>
    <w:rsid w:val="004F0C46"/>
    <w:rsid w:val="004F0C5F"/>
    <w:rsid w:val="004F0DA6"/>
    <w:rsid w:val="004F0F51"/>
    <w:rsid w:val="004F14A0"/>
    <w:rsid w:val="004F1685"/>
    <w:rsid w:val="004F1919"/>
    <w:rsid w:val="004F202C"/>
    <w:rsid w:val="004F2232"/>
    <w:rsid w:val="004F2839"/>
    <w:rsid w:val="004F4395"/>
    <w:rsid w:val="004F463B"/>
    <w:rsid w:val="004F57D6"/>
    <w:rsid w:val="004F5B9C"/>
    <w:rsid w:val="004F6A5A"/>
    <w:rsid w:val="004F7249"/>
    <w:rsid w:val="004F77B5"/>
    <w:rsid w:val="004F79A2"/>
    <w:rsid w:val="004F7AAC"/>
    <w:rsid w:val="004F7E12"/>
    <w:rsid w:val="004F7ECB"/>
    <w:rsid w:val="005004E6"/>
    <w:rsid w:val="00500823"/>
    <w:rsid w:val="005009DD"/>
    <w:rsid w:val="00501280"/>
    <w:rsid w:val="00501691"/>
    <w:rsid w:val="00501EBF"/>
    <w:rsid w:val="0050319E"/>
    <w:rsid w:val="005034DA"/>
    <w:rsid w:val="00503A9C"/>
    <w:rsid w:val="00503C0F"/>
    <w:rsid w:val="005045FB"/>
    <w:rsid w:val="00505328"/>
    <w:rsid w:val="0050540E"/>
    <w:rsid w:val="00505C97"/>
    <w:rsid w:val="00506E2E"/>
    <w:rsid w:val="00507098"/>
    <w:rsid w:val="00507DF6"/>
    <w:rsid w:val="00507EE3"/>
    <w:rsid w:val="00507F90"/>
    <w:rsid w:val="00510C4D"/>
    <w:rsid w:val="00511168"/>
    <w:rsid w:val="0051135A"/>
    <w:rsid w:val="00511B64"/>
    <w:rsid w:val="005131C6"/>
    <w:rsid w:val="00513DEC"/>
    <w:rsid w:val="005141B0"/>
    <w:rsid w:val="00514508"/>
    <w:rsid w:val="00514AC9"/>
    <w:rsid w:val="005154C0"/>
    <w:rsid w:val="005160FF"/>
    <w:rsid w:val="0051654D"/>
    <w:rsid w:val="005166E1"/>
    <w:rsid w:val="005169AE"/>
    <w:rsid w:val="00516FC1"/>
    <w:rsid w:val="00517308"/>
    <w:rsid w:val="00517677"/>
    <w:rsid w:val="005176C1"/>
    <w:rsid w:val="00517CEC"/>
    <w:rsid w:val="0052009D"/>
    <w:rsid w:val="0052052E"/>
    <w:rsid w:val="0052095D"/>
    <w:rsid w:val="00520AE8"/>
    <w:rsid w:val="00521280"/>
    <w:rsid w:val="00522242"/>
    <w:rsid w:val="00522C6C"/>
    <w:rsid w:val="00522CDE"/>
    <w:rsid w:val="00522F58"/>
    <w:rsid w:val="005236EC"/>
    <w:rsid w:val="00523EB0"/>
    <w:rsid w:val="005240F3"/>
    <w:rsid w:val="00525198"/>
    <w:rsid w:val="00525B4D"/>
    <w:rsid w:val="005263E9"/>
    <w:rsid w:val="005265AE"/>
    <w:rsid w:val="00526ACA"/>
    <w:rsid w:val="005271D2"/>
    <w:rsid w:val="0053068C"/>
    <w:rsid w:val="00530F9C"/>
    <w:rsid w:val="0053211D"/>
    <w:rsid w:val="0053246E"/>
    <w:rsid w:val="00532A53"/>
    <w:rsid w:val="00533008"/>
    <w:rsid w:val="005336AD"/>
    <w:rsid w:val="0053376E"/>
    <w:rsid w:val="00533870"/>
    <w:rsid w:val="005338CF"/>
    <w:rsid w:val="00533BD1"/>
    <w:rsid w:val="00534685"/>
    <w:rsid w:val="00534F50"/>
    <w:rsid w:val="00535729"/>
    <w:rsid w:val="00535747"/>
    <w:rsid w:val="0053636D"/>
    <w:rsid w:val="005373B6"/>
    <w:rsid w:val="005373C2"/>
    <w:rsid w:val="005375F2"/>
    <w:rsid w:val="00537815"/>
    <w:rsid w:val="005378B9"/>
    <w:rsid w:val="00537D44"/>
    <w:rsid w:val="00537E31"/>
    <w:rsid w:val="00540443"/>
    <w:rsid w:val="005412D6"/>
    <w:rsid w:val="0054192F"/>
    <w:rsid w:val="00541AD5"/>
    <w:rsid w:val="00541DB8"/>
    <w:rsid w:val="00541E3B"/>
    <w:rsid w:val="005420A3"/>
    <w:rsid w:val="00542979"/>
    <w:rsid w:val="00543EEF"/>
    <w:rsid w:val="005440AA"/>
    <w:rsid w:val="00544A55"/>
    <w:rsid w:val="00544CD8"/>
    <w:rsid w:val="00544F37"/>
    <w:rsid w:val="00545BB3"/>
    <w:rsid w:val="00545E60"/>
    <w:rsid w:val="005500A9"/>
    <w:rsid w:val="005500C3"/>
    <w:rsid w:val="005507CD"/>
    <w:rsid w:val="00550A3E"/>
    <w:rsid w:val="00550ADE"/>
    <w:rsid w:val="00550F1B"/>
    <w:rsid w:val="005516CD"/>
    <w:rsid w:val="005524E4"/>
    <w:rsid w:val="00552764"/>
    <w:rsid w:val="00552A82"/>
    <w:rsid w:val="00552E28"/>
    <w:rsid w:val="0055337E"/>
    <w:rsid w:val="00553BD3"/>
    <w:rsid w:val="00553C99"/>
    <w:rsid w:val="0055512B"/>
    <w:rsid w:val="00555689"/>
    <w:rsid w:val="00555A15"/>
    <w:rsid w:val="00555A55"/>
    <w:rsid w:val="00555A6F"/>
    <w:rsid w:val="00555F62"/>
    <w:rsid w:val="00556029"/>
    <w:rsid w:val="00560492"/>
    <w:rsid w:val="00560AD3"/>
    <w:rsid w:val="0056112E"/>
    <w:rsid w:val="00562A4D"/>
    <w:rsid w:val="00562D8E"/>
    <w:rsid w:val="00562E95"/>
    <w:rsid w:val="00562F39"/>
    <w:rsid w:val="0056390D"/>
    <w:rsid w:val="00564CA3"/>
    <w:rsid w:val="00564FBA"/>
    <w:rsid w:val="00565BBB"/>
    <w:rsid w:val="00565CAC"/>
    <w:rsid w:val="00565E77"/>
    <w:rsid w:val="00566588"/>
    <w:rsid w:val="00566702"/>
    <w:rsid w:val="00566A02"/>
    <w:rsid w:val="00566AAB"/>
    <w:rsid w:val="00567993"/>
    <w:rsid w:val="00567A21"/>
    <w:rsid w:val="00567CED"/>
    <w:rsid w:val="00567F88"/>
    <w:rsid w:val="0057093A"/>
    <w:rsid w:val="00570DDB"/>
    <w:rsid w:val="00571370"/>
    <w:rsid w:val="005726E7"/>
    <w:rsid w:val="0057368A"/>
    <w:rsid w:val="0057469E"/>
    <w:rsid w:val="00574865"/>
    <w:rsid w:val="00574B2B"/>
    <w:rsid w:val="0057555E"/>
    <w:rsid w:val="00575B93"/>
    <w:rsid w:val="0057685F"/>
    <w:rsid w:val="00576A48"/>
    <w:rsid w:val="00576C1B"/>
    <w:rsid w:val="005770CD"/>
    <w:rsid w:val="00577CA8"/>
    <w:rsid w:val="00581813"/>
    <w:rsid w:val="005818E8"/>
    <w:rsid w:val="00581BEE"/>
    <w:rsid w:val="005823E5"/>
    <w:rsid w:val="00582C5F"/>
    <w:rsid w:val="00582E81"/>
    <w:rsid w:val="00583B03"/>
    <w:rsid w:val="00583C26"/>
    <w:rsid w:val="00583F9F"/>
    <w:rsid w:val="00585C02"/>
    <w:rsid w:val="00586A17"/>
    <w:rsid w:val="00586D6E"/>
    <w:rsid w:val="0058737E"/>
    <w:rsid w:val="00587506"/>
    <w:rsid w:val="005879CE"/>
    <w:rsid w:val="00590273"/>
    <w:rsid w:val="00590CE5"/>
    <w:rsid w:val="00590DB5"/>
    <w:rsid w:val="00591515"/>
    <w:rsid w:val="005915A7"/>
    <w:rsid w:val="00591797"/>
    <w:rsid w:val="005918B9"/>
    <w:rsid w:val="0059198B"/>
    <w:rsid w:val="00591EC4"/>
    <w:rsid w:val="0059224B"/>
    <w:rsid w:val="0059336D"/>
    <w:rsid w:val="005938D2"/>
    <w:rsid w:val="0059448C"/>
    <w:rsid w:val="00594B41"/>
    <w:rsid w:val="00594C9E"/>
    <w:rsid w:val="00594D99"/>
    <w:rsid w:val="0059607D"/>
    <w:rsid w:val="0059702A"/>
    <w:rsid w:val="005975D3"/>
    <w:rsid w:val="00597D3B"/>
    <w:rsid w:val="005A0154"/>
    <w:rsid w:val="005A102E"/>
    <w:rsid w:val="005A1044"/>
    <w:rsid w:val="005A197D"/>
    <w:rsid w:val="005A1F85"/>
    <w:rsid w:val="005A3136"/>
    <w:rsid w:val="005A3940"/>
    <w:rsid w:val="005A3FA5"/>
    <w:rsid w:val="005A5299"/>
    <w:rsid w:val="005A57ED"/>
    <w:rsid w:val="005A61C8"/>
    <w:rsid w:val="005A6B5F"/>
    <w:rsid w:val="005B0331"/>
    <w:rsid w:val="005B0865"/>
    <w:rsid w:val="005B15BA"/>
    <w:rsid w:val="005B1DF0"/>
    <w:rsid w:val="005B2703"/>
    <w:rsid w:val="005B2F86"/>
    <w:rsid w:val="005B3137"/>
    <w:rsid w:val="005B3220"/>
    <w:rsid w:val="005B3378"/>
    <w:rsid w:val="005B41F7"/>
    <w:rsid w:val="005B44DE"/>
    <w:rsid w:val="005B479F"/>
    <w:rsid w:val="005B541A"/>
    <w:rsid w:val="005B5DAD"/>
    <w:rsid w:val="005B5F24"/>
    <w:rsid w:val="005B5FE0"/>
    <w:rsid w:val="005B60E4"/>
    <w:rsid w:val="005B6340"/>
    <w:rsid w:val="005B6530"/>
    <w:rsid w:val="005B675E"/>
    <w:rsid w:val="005B6E64"/>
    <w:rsid w:val="005B73A0"/>
    <w:rsid w:val="005B7513"/>
    <w:rsid w:val="005B76AF"/>
    <w:rsid w:val="005B780D"/>
    <w:rsid w:val="005B78B7"/>
    <w:rsid w:val="005C03EA"/>
    <w:rsid w:val="005C1206"/>
    <w:rsid w:val="005C13CF"/>
    <w:rsid w:val="005C3503"/>
    <w:rsid w:val="005C3924"/>
    <w:rsid w:val="005C4419"/>
    <w:rsid w:val="005C4773"/>
    <w:rsid w:val="005C4798"/>
    <w:rsid w:val="005C484E"/>
    <w:rsid w:val="005C5530"/>
    <w:rsid w:val="005C5941"/>
    <w:rsid w:val="005C59D8"/>
    <w:rsid w:val="005C5BBC"/>
    <w:rsid w:val="005C5D66"/>
    <w:rsid w:val="005C607C"/>
    <w:rsid w:val="005C62F4"/>
    <w:rsid w:val="005C68B8"/>
    <w:rsid w:val="005D1866"/>
    <w:rsid w:val="005D1990"/>
    <w:rsid w:val="005D1B34"/>
    <w:rsid w:val="005D1B4A"/>
    <w:rsid w:val="005D1DF1"/>
    <w:rsid w:val="005D3050"/>
    <w:rsid w:val="005D425B"/>
    <w:rsid w:val="005D478F"/>
    <w:rsid w:val="005D49BB"/>
    <w:rsid w:val="005D4B11"/>
    <w:rsid w:val="005D534D"/>
    <w:rsid w:val="005D5453"/>
    <w:rsid w:val="005D54EB"/>
    <w:rsid w:val="005D5783"/>
    <w:rsid w:val="005D62EF"/>
    <w:rsid w:val="005D787B"/>
    <w:rsid w:val="005D794C"/>
    <w:rsid w:val="005D7A7E"/>
    <w:rsid w:val="005E0E22"/>
    <w:rsid w:val="005E12DB"/>
    <w:rsid w:val="005E1645"/>
    <w:rsid w:val="005E1B87"/>
    <w:rsid w:val="005E2941"/>
    <w:rsid w:val="005E2ADA"/>
    <w:rsid w:val="005E3080"/>
    <w:rsid w:val="005E3858"/>
    <w:rsid w:val="005E38AB"/>
    <w:rsid w:val="005E3954"/>
    <w:rsid w:val="005E4120"/>
    <w:rsid w:val="005E4594"/>
    <w:rsid w:val="005E4A1B"/>
    <w:rsid w:val="005E4CBC"/>
    <w:rsid w:val="005E537F"/>
    <w:rsid w:val="005E5903"/>
    <w:rsid w:val="005E5A06"/>
    <w:rsid w:val="005E6B65"/>
    <w:rsid w:val="005E7879"/>
    <w:rsid w:val="005E7B06"/>
    <w:rsid w:val="005E7E39"/>
    <w:rsid w:val="005F139F"/>
    <w:rsid w:val="005F1F9B"/>
    <w:rsid w:val="005F44BC"/>
    <w:rsid w:val="005F4ECC"/>
    <w:rsid w:val="005F514F"/>
    <w:rsid w:val="005F58D8"/>
    <w:rsid w:val="005F5CDB"/>
    <w:rsid w:val="005F5E05"/>
    <w:rsid w:val="005F60BA"/>
    <w:rsid w:val="005F651D"/>
    <w:rsid w:val="005F68A7"/>
    <w:rsid w:val="005F72CE"/>
    <w:rsid w:val="006006FB"/>
    <w:rsid w:val="00600A4B"/>
    <w:rsid w:val="00601134"/>
    <w:rsid w:val="00601D72"/>
    <w:rsid w:val="00601F63"/>
    <w:rsid w:val="0060273E"/>
    <w:rsid w:val="00602A20"/>
    <w:rsid w:val="00603829"/>
    <w:rsid w:val="006045A8"/>
    <w:rsid w:val="006050C8"/>
    <w:rsid w:val="0060596D"/>
    <w:rsid w:val="00605C34"/>
    <w:rsid w:val="00606080"/>
    <w:rsid w:val="006062F7"/>
    <w:rsid w:val="0060683B"/>
    <w:rsid w:val="00606B98"/>
    <w:rsid w:val="00606E5F"/>
    <w:rsid w:val="00607E38"/>
    <w:rsid w:val="00610D01"/>
    <w:rsid w:val="0061117E"/>
    <w:rsid w:val="006121FC"/>
    <w:rsid w:val="00612B76"/>
    <w:rsid w:val="00613034"/>
    <w:rsid w:val="0061336F"/>
    <w:rsid w:val="00613DF9"/>
    <w:rsid w:val="006146B7"/>
    <w:rsid w:val="00615155"/>
    <w:rsid w:val="006152CB"/>
    <w:rsid w:val="006153AF"/>
    <w:rsid w:val="006155CE"/>
    <w:rsid w:val="00616434"/>
    <w:rsid w:val="0061648B"/>
    <w:rsid w:val="00617CA4"/>
    <w:rsid w:val="00617E0E"/>
    <w:rsid w:val="00617E76"/>
    <w:rsid w:val="0062045C"/>
    <w:rsid w:val="0062150E"/>
    <w:rsid w:val="0062155F"/>
    <w:rsid w:val="00621661"/>
    <w:rsid w:val="00621C78"/>
    <w:rsid w:val="006220BF"/>
    <w:rsid w:val="00622A1B"/>
    <w:rsid w:val="006236EC"/>
    <w:rsid w:val="006245E0"/>
    <w:rsid w:val="0062474E"/>
    <w:rsid w:val="0062532C"/>
    <w:rsid w:val="006257D1"/>
    <w:rsid w:val="006258E8"/>
    <w:rsid w:val="00625FCC"/>
    <w:rsid w:val="006267ED"/>
    <w:rsid w:val="00626DDD"/>
    <w:rsid w:val="006270C8"/>
    <w:rsid w:val="00627127"/>
    <w:rsid w:val="00627A2A"/>
    <w:rsid w:val="00627F3F"/>
    <w:rsid w:val="006306AB"/>
    <w:rsid w:val="00631B42"/>
    <w:rsid w:val="00631D72"/>
    <w:rsid w:val="00632E44"/>
    <w:rsid w:val="00633A23"/>
    <w:rsid w:val="00633B16"/>
    <w:rsid w:val="006340CD"/>
    <w:rsid w:val="006355ED"/>
    <w:rsid w:val="00635906"/>
    <w:rsid w:val="006365A9"/>
    <w:rsid w:val="00636834"/>
    <w:rsid w:val="006377C5"/>
    <w:rsid w:val="00641A09"/>
    <w:rsid w:val="0064237A"/>
    <w:rsid w:val="006424DD"/>
    <w:rsid w:val="00643538"/>
    <w:rsid w:val="00643E87"/>
    <w:rsid w:val="006441B5"/>
    <w:rsid w:val="00644CF8"/>
    <w:rsid w:val="00644D3D"/>
    <w:rsid w:val="00644DE8"/>
    <w:rsid w:val="00645DE6"/>
    <w:rsid w:val="006463A1"/>
    <w:rsid w:val="00646460"/>
    <w:rsid w:val="00646515"/>
    <w:rsid w:val="00646555"/>
    <w:rsid w:val="00647837"/>
    <w:rsid w:val="006479B4"/>
    <w:rsid w:val="00650C35"/>
    <w:rsid w:val="00650F00"/>
    <w:rsid w:val="00652236"/>
    <w:rsid w:val="006524F9"/>
    <w:rsid w:val="006526CA"/>
    <w:rsid w:val="00652A54"/>
    <w:rsid w:val="00652C5D"/>
    <w:rsid w:val="0065323D"/>
    <w:rsid w:val="00654F43"/>
    <w:rsid w:val="0065538A"/>
    <w:rsid w:val="0065543A"/>
    <w:rsid w:val="00655529"/>
    <w:rsid w:val="00655582"/>
    <w:rsid w:val="00655D8A"/>
    <w:rsid w:val="00655FBA"/>
    <w:rsid w:val="006568F2"/>
    <w:rsid w:val="00656E6F"/>
    <w:rsid w:val="00657B6C"/>
    <w:rsid w:val="0066004D"/>
    <w:rsid w:val="006620CD"/>
    <w:rsid w:val="0066236E"/>
    <w:rsid w:val="006623C6"/>
    <w:rsid w:val="0066253C"/>
    <w:rsid w:val="00663A44"/>
    <w:rsid w:val="0066496F"/>
    <w:rsid w:val="006653D7"/>
    <w:rsid w:val="00666104"/>
    <w:rsid w:val="0066656E"/>
    <w:rsid w:val="00666FB9"/>
    <w:rsid w:val="006673CE"/>
    <w:rsid w:val="006675CA"/>
    <w:rsid w:val="006677B9"/>
    <w:rsid w:val="006677DC"/>
    <w:rsid w:val="0067096A"/>
    <w:rsid w:val="00670D66"/>
    <w:rsid w:val="00671307"/>
    <w:rsid w:val="00671643"/>
    <w:rsid w:val="006721D4"/>
    <w:rsid w:val="006724EC"/>
    <w:rsid w:val="006734CF"/>
    <w:rsid w:val="0067387B"/>
    <w:rsid w:val="00674235"/>
    <w:rsid w:val="006742A4"/>
    <w:rsid w:val="006742FC"/>
    <w:rsid w:val="00674318"/>
    <w:rsid w:val="00674543"/>
    <w:rsid w:val="00674D33"/>
    <w:rsid w:val="00675AD3"/>
    <w:rsid w:val="006763F1"/>
    <w:rsid w:val="00676E82"/>
    <w:rsid w:val="006804A3"/>
    <w:rsid w:val="0068085D"/>
    <w:rsid w:val="00680EA0"/>
    <w:rsid w:val="006814CF"/>
    <w:rsid w:val="00681705"/>
    <w:rsid w:val="0068259F"/>
    <w:rsid w:val="00682621"/>
    <w:rsid w:val="0068264A"/>
    <w:rsid w:val="00682C31"/>
    <w:rsid w:val="00682C9B"/>
    <w:rsid w:val="00682DAA"/>
    <w:rsid w:val="00682E84"/>
    <w:rsid w:val="00683300"/>
    <w:rsid w:val="006834C3"/>
    <w:rsid w:val="006837E9"/>
    <w:rsid w:val="006838DD"/>
    <w:rsid w:val="006846A4"/>
    <w:rsid w:val="006849FC"/>
    <w:rsid w:val="00684B34"/>
    <w:rsid w:val="00685231"/>
    <w:rsid w:val="00685BDA"/>
    <w:rsid w:val="00685C27"/>
    <w:rsid w:val="006860B7"/>
    <w:rsid w:val="00686F86"/>
    <w:rsid w:val="006874EB"/>
    <w:rsid w:val="00690150"/>
    <w:rsid w:val="00690933"/>
    <w:rsid w:val="00690D6B"/>
    <w:rsid w:val="006915B3"/>
    <w:rsid w:val="00691705"/>
    <w:rsid w:val="00691A31"/>
    <w:rsid w:val="006926EB"/>
    <w:rsid w:val="0069311F"/>
    <w:rsid w:val="006933E5"/>
    <w:rsid w:val="00693776"/>
    <w:rsid w:val="006939A2"/>
    <w:rsid w:val="00693BE7"/>
    <w:rsid w:val="00694922"/>
    <w:rsid w:val="0069531B"/>
    <w:rsid w:val="00695ADE"/>
    <w:rsid w:val="0069612D"/>
    <w:rsid w:val="00696EC0"/>
    <w:rsid w:val="00697068"/>
    <w:rsid w:val="00697AED"/>
    <w:rsid w:val="006A19A7"/>
    <w:rsid w:val="006A2265"/>
    <w:rsid w:val="006A2328"/>
    <w:rsid w:val="006A24F4"/>
    <w:rsid w:val="006A2622"/>
    <w:rsid w:val="006A2A62"/>
    <w:rsid w:val="006A2C01"/>
    <w:rsid w:val="006A2F79"/>
    <w:rsid w:val="006A3979"/>
    <w:rsid w:val="006A3C33"/>
    <w:rsid w:val="006A43FC"/>
    <w:rsid w:val="006A47C1"/>
    <w:rsid w:val="006A4C92"/>
    <w:rsid w:val="006A4EFD"/>
    <w:rsid w:val="006A5274"/>
    <w:rsid w:val="006A52D7"/>
    <w:rsid w:val="006A58CE"/>
    <w:rsid w:val="006A5907"/>
    <w:rsid w:val="006A619A"/>
    <w:rsid w:val="006A61B4"/>
    <w:rsid w:val="006A7B9E"/>
    <w:rsid w:val="006B0D5F"/>
    <w:rsid w:val="006B101F"/>
    <w:rsid w:val="006B1050"/>
    <w:rsid w:val="006B2556"/>
    <w:rsid w:val="006B2ECD"/>
    <w:rsid w:val="006B30F3"/>
    <w:rsid w:val="006B328F"/>
    <w:rsid w:val="006B340F"/>
    <w:rsid w:val="006B357A"/>
    <w:rsid w:val="006B3891"/>
    <w:rsid w:val="006B3A56"/>
    <w:rsid w:val="006B516F"/>
    <w:rsid w:val="006B546E"/>
    <w:rsid w:val="006B55C4"/>
    <w:rsid w:val="006B5A31"/>
    <w:rsid w:val="006B5E85"/>
    <w:rsid w:val="006B5ECF"/>
    <w:rsid w:val="006B60D5"/>
    <w:rsid w:val="006B676B"/>
    <w:rsid w:val="006B6807"/>
    <w:rsid w:val="006B6E22"/>
    <w:rsid w:val="006C0593"/>
    <w:rsid w:val="006C1AAF"/>
    <w:rsid w:val="006C1B7E"/>
    <w:rsid w:val="006C22D1"/>
    <w:rsid w:val="006C2989"/>
    <w:rsid w:val="006C29BD"/>
    <w:rsid w:val="006C3A44"/>
    <w:rsid w:val="006C4F57"/>
    <w:rsid w:val="006C55A9"/>
    <w:rsid w:val="006C5677"/>
    <w:rsid w:val="006C5A91"/>
    <w:rsid w:val="006C5B43"/>
    <w:rsid w:val="006C6220"/>
    <w:rsid w:val="006C6EBB"/>
    <w:rsid w:val="006C706B"/>
    <w:rsid w:val="006C7694"/>
    <w:rsid w:val="006C7925"/>
    <w:rsid w:val="006D0133"/>
    <w:rsid w:val="006D076D"/>
    <w:rsid w:val="006D0781"/>
    <w:rsid w:val="006D30EC"/>
    <w:rsid w:val="006D3263"/>
    <w:rsid w:val="006D353B"/>
    <w:rsid w:val="006D36C1"/>
    <w:rsid w:val="006D3B04"/>
    <w:rsid w:val="006D3D2E"/>
    <w:rsid w:val="006D3E39"/>
    <w:rsid w:val="006D3ED7"/>
    <w:rsid w:val="006D48A0"/>
    <w:rsid w:val="006D4B8B"/>
    <w:rsid w:val="006D4EBA"/>
    <w:rsid w:val="006D506C"/>
    <w:rsid w:val="006D58C9"/>
    <w:rsid w:val="006D5AEE"/>
    <w:rsid w:val="006D5B0B"/>
    <w:rsid w:val="006D6913"/>
    <w:rsid w:val="006D7C54"/>
    <w:rsid w:val="006E076B"/>
    <w:rsid w:val="006E07D8"/>
    <w:rsid w:val="006E1435"/>
    <w:rsid w:val="006E1A56"/>
    <w:rsid w:val="006E22BB"/>
    <w:rsid w:val="006E22E6"/>
    <w:rsid w:val="006E253C"/>
    <w:rsid w:val="006E259D"/>
    <w:rsid w:val="006E2B15"/>
    <w:rsid w:val="006E2CAA"/>
    <w:rsid w:val="006E2DFA"/>
    <w:rsid w:val="006E34F3"/>
    <w:rsid w:val="006E472F"/>
    <w:rsid w:val="006E4EF7"/>
    <w:rsid w:val="006E51F2"/>
    <w:rsid w:val="006E523D"/>
    <w:rsid w:val="006E52EC"/>
    <w:rsid w:val="006E5906"/>
    <w:rsid w:val="006E61D9"/>
    <w:rsid w:val="006E6359"/>
    <w:rsid w:val="006E76ED"/>
    <w:rsid w:val="006E7723"/>
    <w:rsid w:val="006F0222"/>
    <w:rsid w:val="006F05D4"/>
    <w:rsid w:val="006F132C"/>
    <w:rsid w:val="006F192F"/>
    <w:rsid w:val="006F1EF4"/>
    <w:rsid w:val="006F1F34"/>
    <w:rsid w:val="006F271F"/>
    <w:rsid w:val="006F27C2"/>
    <w:rsid w:val="006F29C0"/>
    <w:rsid w:val="006F3366"/>
    <w:rsid w:val="006F3BC0"/>
    <w:rsid w:val="006F3E40"/>
    <w:rsid w:val="006F455C"/>
    <w:rsid w:val="006F4FBC"/>
    <w:rsid w:val="006F5E2D"/>
    <w:rsid w:val="006F6189"/>
    <w:rsid w:val="006F67FC"/>
    <w:rsid w:val="006F6EBE"/>
    <w:rsid w:val="006F774B"/>
    <w:rsid w:val="006F7CF1"/>
    <w:rsid w:val="006F7D4F"/>
    <w:rsid w:val="006F7F56"/>
    <w:rsid w:val="007001DC"/>
    <w:rsid w:val="00700360"/>
    <w:rsid w:val="00700489"/>
    <w:rsid w:val="00700D90"/>
    <w:rsid w:val="00702854"/>
    <w:rsid w:val="00702BA0"/>
    <w:rsid w:val="00702FDC"/>
    <w:rsid w:val="00703151"/>
    <w:rsid w:val="00703997"/>
    <w:rsid w:val="00704922"/>
    <w:rsid w:val="00704AA4"/>
    <w:rsid w:val="0070546A"/>
    <w:rsid w:val="00706E70"/>
    <w:rsid w:val="007079C7"/>
    <w:rsid w:val="00710140"/>
    <w:rsid w:val="00710878"/>
    <w:rsid w:val="00710E6E"/>
    <w:rsid w:val="00710E92"/>
    <w:rsid w:val="00710EC9"/>
    <w:rsid w:val="00711184"/>
    <w:rsid w:val="00713ED1"/>
    <w:rsid w:val="0071491E"/>
    <w:rsid w:val="00714B51"/>
    <w:rsid w:val="007154FD"/>
    <w:rsid w:val="00716183"/>
    <w:rsid w:val="007162A5"/>
    <w:rsid w:val="00716538"/>
    <w:rsid w:val="0071687E"/>
    <w:rsid w:val="00716936"/>
    <w:rsid w:val="00716E67"/>
    <w:rsid w:val="0071784C"/>
    <w:rsid w:val="0072014A"/>
    <w:rsid w:val="00720371"/>
    <w:rsid w:val="007214C4"/>
    <w:rsid w:val="007215A1"/>
    <w:rsid w:val="007216EC"/>
    <w:rsid w:val="00721BBF"/>
    <w:rsid w:val="00721CED"/>
    <w:rsid w:val="00721EBE"/>
    <w:rsid w:val="00722170"/>
    <w:rsid w:val="0072286A"/>
    <w:rsid w:val="00722893"/>
    <w:rsid w:val="007229F2"/>
    <w:rsid w:val="007231D7"/>
    <w:rsid w:val="00723B24"/>
    <w:rsid w:val="00723CCA"/>
    <w:rsid w:val="0072436B"/>
    <w:rsid w:val="00724640"/>
    <w:rsid w:val="007247EF"/>
    <w:rsid w:val="00724E11"/>
    <w:rsid w:val="007258AC"/>
    <w:rsid w:val="00725D2A"/>
    <w:rsid w:val="00725EF3"/>
    <w:rsid w:val="00725FB4"/>
    <w:rsid w:val="007262A0"/>
    <w:rsid w:val="0072632B"/>
    <w:rsid w:val="0072668B"/>
    <w:rsid w:val="00726E40"/>
    <w:rsid w:val="00730407"/>
    <w:rsid w:val="0073080A"/>
    <w:rsid w:val="00730CAC"/>
    <w:rsid w:val="00731090"/>
    <w:rsid w:val="007315FF"/>
    <w:rsid w:val="0073186E"/>
    <w:rsid w:val="007326FA"/>
    <w:rsid w:val="00732C64"/>
    <w:rsid w:val="00732C6B"/>
    <w:rsid w:val="00733C55"/>
    <w:rsid w:val="007341E2"/>
    <w:rsid w:val="007343CD"/>
    <w:rsid w:val="007345D0"/>
    <w:rsid w:val="00734976"/>
    <w:rsid w:val="007352DA"/>
    <w:rsid w:val="00735B19"/>
    <w:rsid w:val="00736706"/>
    <w:rsid w:val="00736A4A"/>
    <w:rsid w:val="00736D01"/>
    <w:rsid w:val="00736EAD"/>
    <w:rsid w:val="007377B3"/>
    <w:rsid w:val="00737A6E"/>
    <w:rsid w:val="007400EB"/>
    <w:rsid w:val="00740133"/>
    <w:rsid w:val="00740317"/>
    <w:rsid w:val="0074077E"/>
    <w:rsid w:val="00740A21"/>
    <w:rsid w:val="00740AEB"/>
    <w:rsid w:val="00740F4E"/>
    <w:rsid w:val="0074124C"/>
    <w:rsid w:val="00741B88"/>
    <w:rsid w:val="007448C4"/>
    <w:rsid w:val="00744B63"/>
    <w:rsid w:val="007450A6"/>
    <w:rsid w:val="00745198"/>
    <w:rsid w:val="00745AF0"/>
    <w:rsid w:val="00745C55"/>
    <w:rsid w:val="0074675D"/>
    <w:rsid w:val="007471BE"/>
    <w:rsid w:val="00750710"/>
    <w:rsid w:val="00750DE8"/>
    <w:rsid w:val="00751684"/>
    <w:rsid w:val="00752EA6"/>
    <w:rsid w:val="0075427C"/>
    <w:rsid w:val="00754487"/>
    <w:rsid w:val="007545DC"/>
    <w:rsid w:val="007551E3"/>
    <w:rsid w:val="0075697A"/>
    <w:rsid w:val="00756B9A"/>
    <w:rsid w:val="00757454"/>
    <w:rsid w:val="00760724"/>
    <w:rsid w:val="00760847"/>
    <w:rsid w:val="00760848"/>
    <w:rsid w:val="007611C0"/>
    <w:rsid w:val="007611DA"/>
    <w:rsid w:val="00762486"/>
    <w:rsid w:val="00762FDD"/>
    <w:rsid w:val="007633AE"/>
    <w:rsid w:val="0076435C"/>
    <w:rsid w:val="007647FD"/>
    <w:rsid w:val="00764AF2"/>
    <w:rsid w:val="00764F8D"/>
    <w:rsid w:val="00765A7F"/>
    <w:rsid w:val="00765C9A"/>
    <w:rsid w:val="00766213"/>
    <w:rsid w:val="00766BAB"/>
    <w:rsid w:val="00766CC5"/>
    <w:rsid w:val="007675CE"/>
    <w:rsid w:val="00767725"/>
    <w:rsid w:val="007703DA"/>
    <w:rsid w:val="00770B07"/>
    <w:rsid w:val="00772332"/>
    <w:rsid w:val="00772389"/>
    <w:rsid w:val="00772529"/>
    <w:rsid w:val="00773072"/>
    <w:rsid w:val="007735FF"/>
    <w:rsid w:val="00773706"/>
    <w:rsid w:val="00773D58"/>
    <w:rsid w:val="00773FCB"/>
    <w:rsid w:val="007742CA"/>
    <w:rsid w:val="007750D7"/>
    <w:rsid w:val="00775B80"/>
    <w:rsid w:val="00775BFB"/>
    <w:rsid w:val="00775CD1"/>
    <w:rsid w:val="00776CC6"/>
    <w:rsid w:val="007773FF"/>
    <w:rsid w:val="00777BC4"/>
    <w:rsid w:val="00777ED6"/>
    <w:rsid w:val="007804E2"/>
    <w:rsid w:val="00780E77"/>
    <w:rsid w:val="007812D8"/>
    <w:rsid w:val="0078237D"/>
    <w:rsid w:val="00782812"/>
    <w:rsid w:val="00782A92"/>
    <w:rsid w:val="00782AA3"/>
    <w:rsid w:val="00783221"/>
    <w:rsid w:val="00783B13"/>
    <w:rsid w:val="00784620"/>
    <w:rsid w:val="007848D7"/>
    <w:rsid w:val="00784905"/>
    <w:rsid w:val="00784E6F"/>
    <w:rsid w:val="00785A46"/>
    <w:rsid w:val="00785C7F"/>
    <w:rsid w:val="0078601E"/>
    <w:rsid w:val="007864C6"/>
    <w:rsid w:val="0078693A"/>
    <w:rsid w:val="00787F00"/>
    <w:rsid w:val="00790344"/>
    <w:rsid w:val="00790457"/>
    <w:rsid w:val="007912D6"/>
    <w:rsid w:val="00791377"/>
    <w:rsid w:val="00791BBA"/>
    <w:rsid w:val="00792F68"/>
    <w:rsid w:val="00793258"/>
    <w:rsid w:val="007932B4"/>
    <w:rsid w:val="00793406"/>
    <w:rsid w:val="00793770"/>
    <w:rsid w:val="00793D24"/>
    <w:rsid w:val="00793E68"/>
    <w:rsid w:val="007955DC"/>
    <w:rsid w:val="007957AD"/>
    <w:rsid w:val="007958C1"/>
    <w:rsid w:val="00796538"/>
    <w:rsid w:val="007966D3"/>
    <w:rsid w:val="007967DF"/>
    <w:rsid w:val="00796ACA"/>
    <w:rsid w:val="00796D7E"/>
    <w:rsid w:val="00797A6D"/>
    <w:rsid w:val="007A060F"/>
    <w:rsid w:val="007A07C9"/>
    <w:rsid w:val="007A176F"/>
    <w:rsid w:val="007A1B4A"/>
    <w:rsid w:val="007A29FB"/>
    <w:rsid w:val="007A31C6"/>
    <w:rsid w:val="007A326A"/>
    <w:rsid w:val="007A3738"/>
    <w:rsid w:val="007A3749"/>
    <w:rsid w:val="007A3DE5"/>
    <w:rsid w:val="007A4465"/>
    <w:rsid w:val="007A4D13"/>
    <w:rsid w:val="007A61CA"/>
    <w:rsid w:val="007A6395"/>
    <w:rsid w:val="007A6B44"/>
    <w:rsid w:val="007A6EC0"/>
    <w:rsid w:val="007A7085"/>
    <w:rsid w:val="007A7313"/>
    <w:rsid w:val="007A79A4"/>
    <w:rsid w:val="007B025F"/>
    <w:rsid w:val="007B05B8"/>
    <w:rsid w:val="007B07A3"/>
    <w:rsid w:val="007B1C2B"/>
    <w:rsid w:val="007B1E16"/>
    <w:rsid w:val="007B2022"/>
    <w:rsid w:val="007B211D"/>
    <w:rsid w:val="007B2EA9"/>
    <w:rsid w:val="007B31B6"/>
    <w:rsid w:val="007B35DD"/>
    <w:rsid w:val="007B3A6C"/>
    <w:rsid w:val="007B5210"/>
    <w:rsid w:val="007B5D7D"/>
    <w:rsid w:val="007B613C"/>
    <w:rsid w:val="007B7420"/>
    <w:rsid w:val="007B7974"/>
    <w:rsid w:val="007B7C3F"/>
    <w:rsid w:val="007C01C3"/>
    <w:rsid w:val="007C09AA"/>
    <w:rsid w:val="007C0B15"/>
    <w:rsid w:val="007C0E12"/>
    <w:rsid w:val="007C1A99"/>
    <w:rsid w:val="007C29E1"/>
    <w:rsid w:val="007C315F"/>
    <w:rsid w:val="007C326E"/>
    <w:rsid w:val="007C3A8E"/>
    <w:rsid w:val="007C3C58"/>
    <w:rsid w:val="007C442E"/>
    <w:rsid w:val="007C5525"/>
    <w:rsid w:val="007C586E"/>
    <w:rsid w:val="007C6364"/>
    <w:rsid w:val="007C6D4C"/>
    <w:rsid w:val="007C6DD3"/>
    <w:rsid w:val="007C7973"/>
    <w:rsid w:val="007D0025"/>
    <w:rsid w:val="007D07CE"/>
    <w:rsid w:val="007D11E2"/>
    <w:rsid w:val="007D139D"/>
    <w:rsid w:val="007D29FC"/>
    <w:rsid w:val="007D2B46"/>
    <w:rsid w:val="007D2FDD"/>
    <w:rsid w:val="007D3BF7"/>
    <w:rsid w:val="007D4E70"/>
    <w:rsid w:val="007D5038"/>
    <w:rsid w:val="007D55F7"/>
    <w:rsid w:val="007D562D"/>
    <w:rsid w:val="007D600F"/>
    <w:rsid w:val="007D6875"/>
    <w:rsid w:val="007D692A"/>
    <w:rsid w:val="007D6BE7"/>
    <w:rsid w:val="007D739F"/>
    <w:rsid w:val="007D77B0"/>
    <w:rsid w:val="007D7A74"/>
    <w:rsid w:val="007D7E1A"/>
    <w:rsid w:val="007E06D2"/>
    <w:rsid w:val="007E07CA"/>
    <w:rsid w:val="007E1204"/>
    <w:rsid w:val="007E1413"/>
    <w:rsid w:val="007E19CD"/>
    <w:rsid w:val="007E25AD"/>
    <w:rsid w:val="007E2BDC"/>
    <w:rsid w:val="007E3257"/>
    <w:rsid w:val="007E3AEA"/>
    <w:rsid w:val="007E4FAB"/>
    <w:rsid w:val="007E580F"/>
    <w:rsid w:val="007E63C5"/>
    <w:rsid w:val="007E6445"/>
    <w:rsid w:val="007E6467"/>
    <w:rsid w:val="007E6520"/>
    <w:rsid w:val="007E6C5A"/>
    <w:rsid w:val="007E70FC"/>
    <w:rsid w:val="007E7FF4"/>
    <w:rsid w:val="007F0A1D"/>
    <w:rsid w:val="007F1E57"/>
    <w:rsid w:val="007F252B"/>
    <w:rsid w:val="007F3E28"/>
    <w:rsid w:val="007F54BA"/>
    <w:rsid w:val="007F54FE"/>
    <w:rsid w:val="007F5667"/>
    <w:rsid w:val="007F5E4B"/>
    <w:rsid w:val="007F5E68"/>
    <w:rsid w:val="007F6217"/>
    <w:rsid w:val="007F6D96"/>
    <w:rsid w:val="00800873"/>
    <w:rsid w:val="00800E76"/>
    <w:rsid w:val="008014E9"/>
    <w:rsid w:val="00801F90"/>
    <w:rsid w:val="00801FD5"/>
    <w:rsid w:val="00802486"/>
    <w:rsid w:val="008024D5"/>
    <w:rsid w:val="00802524"/>
    <w:rsid w:val="00802A1B"/>
    <w:rsid w:val="008037E6"/>
    <w:rsid w:val="008038E6"/>
    <w:rsid w:val="00804B0D"/>
    <w:rsid w:val="00804E66"/>
    <w:rsid w:val="00805014"/>
    <w:rsid w:val="00805BEA"/>
    <w:rsid w:val="00805DD1"/>
    <w:rsid w:val="0080672E"/>
    <w:rsid w:val="00806840"/>
    <w:rsid w:val="00806F46"/>
    <w:rsid w:val="00807BD3"/>
    <w:rsid w:val="008100C2"/>
    <w:rsid w:val="00810BEB"/>
    <w:rsid w:val="00811398"/>
    <w:rsid w:val="00811718"/>
    <w:rsid w:val="00811C1E"/>
    <w:rsid w:val="00811FC1"/>
    <w:rsid w:val="00812B5D"/>
    <w:rsid w:val="008131C9"/>
    <w:rsid w:val="0081329A"/>
    <w:rsid w:val="00813A1B"/>
    <w:rsid w:val="00813C53"/>
    <w:rsid w:val="00813C91"/>
    <w:rsid w:val="00814119"/>
    <w:rsid w:val="00814505"/>
    <w:rsid w:val="0081568F"/>
    <w:rsid w:val="00815761"/>
    <w:rsid w:val="0081685D"/>
    <w:rsid w:val="00816B95"/>
    <w:rsid w:val="00817605"/>
    <w:rsid w:val="00817D73"/>
    <w:rsid w:val="00817D89"/>
    <w:rsid w:val="00817EA2"/>
    <w:rsid w:val="00817FAB"/>
    <w:rsid w:val="00820989"/>
    <w:rsid w:val="008209BD"/>
    <w:rsid w:val="0082134E"/>
    <w:rsid w:val="00822980"/>
    <w:rsid w:val="00822D1B"/>
    <w:rsid w:val="00822D38"/>
    <w:rsid w:val="00822DD3"/>
    <w:rsid w:val="008230AA"/>
    <w:rsid w:val="00823FDE"/>
    <w:rsid w:val="008243A9"/>
    <w:rsid w:val="00824489"/>
    <w:rsid w:val="008249EA"/>
    <w:rsid w:val="008257CF"/>
    <w:rsid w:val="008258E8"/>
    <w:rsid w:val="00825937"/>
    <w:rsid w:val="00825B8F"/>
    <w:rsid w:val="008260F3"/>
    <w:rsid w:val="008263B5"/>
    <w:rsid w:val="00826DF8"/>
    <w:rsid w:val="00826F3E"/>
    <w:rsid w:val="00827810"/>
    <w:rsid w:val="00827A63"/>
    <w:rsid w:val="00827E52"/>
    <w:rsid w:val="00830FFC"/>
    <w:rsid w:val="00831207"/>
    <w:rsid w:val="008316BC"/>
    <w:rsid w:val="008331E3"/>
    <w:rsid w:val="0083331B"/>
    <w:rsid w:val="00833988"/>
    <w:rsid w:val="00834805"/>
    <w:rsid w:val="00834CE5"/>
    <w:rsid w:val="0083502E"/>
    <w:rsid w:val="00835468"/>
    <w:rsid w:val="008358C4"/>
    <w:rsid w:val="00835E6F"/>
    <w:rsid w:val="00836A47"/>
    <w:rsid w:val="00836F80"/>
    <w:rsid w:val="0083719C"/>
    <w:rsid w:val="008374AC"/>
    <w:rsid w:val="00840158"/>
    <w:rsid w:val="008403AC"/>
    <w:rsid w:val="00840CF8"/>
    <w:rsid w:val="00841E57"/>
    <w:rsid w:val="00841E81"/>
    <w:rsid w:val="008422DC"/>
    <w:rsid w:val="008443B8"/>
    <w:rsid w:val="008443BA"/>
    <w:rsid w:val="00844BC1"/>
    <w:rsid w:val="00845CFC"/>
    <w:rsid w:val="00846944"/>
    <w:rsid w:val="00846E3D"/>
    <w:rsid w:val="00847563"/>
    <w:rsid w:val="00847724"/>
    <w:rsid w:val="00847CCA"/>
    <w:rsid w:val="0085067C"/>
    <w:rsid w:val="00850B7C"/>
    <w:rsid w:val="00850B8F"/>
    <w:rsid w:val="00850C2C"/>
    <w:rsid w:val="00851111"/>
    <w:rsid w:val="00851185"/>
    <w:rsid w:val="00851402"/>
    <w:rsid w:val="0085149F"/>
    <w:rsid w:val="008515A5"/>
    <w:rsid w:val="008519E0"/>
    <w:rsid w:val="00851E47"/>
    <w:rsid w:val="008522B2"/>
    <w:rsid w:val="00852531"/>
    <w:rsid w:val="00852E55"/>
    <w:rsid w:val="00852EA8"/>
    <w:rsid w:val="00853C27"/>
    <w:rsid w:val="008544FB"/>
    <w:rsid w:val="00854C72"/>
    <w:rsid w:val="00854E33"/>
    <w:rsid w:val="00854E41"/>
    <w:rsid w:val="00856141"/>
    <w:rsid w:val="00856E51"/>
    <w:rsid w:val="00857A07"/>
    <w:rsid w:val="00860AD9"/>
    <w:rsid w:val="00860B22"/>
    <w:rsid w:val="00860B4E"/>
    <w:rsid w:val="00861C6F"/>
    <w:rsid w:val="0086211B"/>
    <w:rsid w:val="00862873"/>
    <w:rsid w:val="00863060"/>
    <w:rsid w:val="008630E6"/>
    <w:rsid w:val="008633ED"/>
    <w:rsid w:val="00863C17"/>
    <w:rsid w:val="00864C2F"/>
    <w:rsid w:val="00864FA2"/>
    <w:rsid w:val="00865609"/>
    <w:rsid w:val="0086562A"/>
    <w:rsid w:val="008657CF"/>
    <w:rsid w:val="00865B2A"/>
    <w:rsid w:val="00865E13"/>
    <w:rsid w:val="00866416"/>
    <w:rsid w:val="00866536"/>
    <w:rsid w:val="00867C86"/>
    <w:rsid w:val="00867D76"/>
    <w:rsid w:val="00870000"/>
    <w:rsid w:val="008702A0"/>
    <w:rsid w:val="00870740"/>
    <w:rsid w:val="008709AB"/>
    <w:rsid w:val="008712CD"/>
    <w:rsid w:val="00871503"/>
    <w:rsid w:val="00871658"/>
    <w:rsid w:val="008716E3"/>
    <w:rsid w:val="00871913"/>
    <w:rsid w:val="0087191E"/>
    <w:rsid w:val="00871F39"/>
    <w:rsid w:val="00872F40"/>
    <w:rsid w:val="008730B6"/>
    <w:rsid w:val="008733C6"/>
    <w:rsid w:val="00873CAF"/>
    <w:rsid w:val="00874A5E"/>
    <w:rsid w:val="00874CD1"/>
    <w:rsid w:val="008759F3"/>
    <w:rsid w:val="00875EB5"/>
    <w:rsid w:val="00876C6A"/>
    <w:rsid w:val="00877254"/>
    <w:rsid w:val="008779E7"/>
    <w:rsid w:val="00877E51"/>
    <w:rsid w:val="00877FE3"/>
    <w:rsid w:val="0088004E"/>
    <w:rsid w:val="00880114"/>
    <w:rsid w:val="00880C88"/>
    <w:rsid w:val="00880FC2"/>
    <w:rsid w:val="0088199A"/>
    <w:rsid w:val="00881D3D"/>
    <w:rsid w:val="00882CBD"/>
    <w:rsid w:val="008830BF"/>
    <w:rsid w:val="00884711"/>
    <w:rsid w:val="0088476A"/>
    <w:rsid w:val="00884A1E"/>
    <w:rsid w:val="00884B71"/>
    <w:rsid w:val="00884BA5"/>
    <w:rsid w:val="00884BC5"/>
    <w:rsid w:val="00884CCC"/>
    <w:rsid w:val="00884D1C"/>
    <w:rsid w:val="00885C51"/>
    <w:rsid w:val="00885C58"/>
    <w:rsid w:val="008868FA"/>
    <w:rsid w:val="00886CD9"/>
    <w:rsid w:val="008871AD"/>
    <w:rsid w:val="0088740B"/>
    <w:rsid w:val="008879B2"/>
    <w:rsid w:val="00890059"/>
    <w:rsid w:val="00890A43"/>
    <w:rsid w:val="00890C31"/>
    <w:rsid w:val="008916A1"/>
    <w:rsid w:val="00891D64"/>
    <w:rsid w:val="00892215"/>
    <w:rsid w:val="0089272A"/>
    <w:rsid w:val="00892EA5"/>
    <w:rsid w:val="00893C20"/>
    <w:rsid w:val="00893FDC"/>
    <w:rsid w:val="0089427C"/>
    <w:rsid w:val="008942FF"/>
    <w:rsid w:val="00894908"/>
    <w:rsid w:val="0089523E"/>
    <w:rsid w:val="008953D2"/>
    <w:rsid w:val="008A0F37"/>
    <w:rsid w:val="008A1276"/>
    <w:rsid w:val="008A29CC"/>
    <w:rsid w:val="008A2F95"/>
    <w:rsid w:val="008A38C3"/>
    <w:rsid w:val="008A45C1"/>
    <w:rsid w:val="008A4BC4"/>
    <w:rsid w:val="008A4D49"/>
    <w:rsid w:val="008A51D3"/>
    <w:rsid w:val="008A5D28"/>
    <w:rsid w:val="008A68B4"/>
    <w:rsid w:val="008A7498"/>
    <w:rsid w:val="008A77E6"/>
    <w:rsid w:val="008A7E3E"/>
    <w:rsid w:val="008B0599"/>
    <w:rsid w:val="008B11A5"/>
    <w:rsid w:val="008B11B1"/>
    <w:rsid w:val="008B129B"/>
    <w:rsid w:val="008B1BD9"/>
    <w:rsid w:val="008B1D70"/>
    <w:rsid w:val="008B25C1"/>
    <w:rsid w:val="008B25EE"/>
    <w:rsid w:val="008B36B7"/>
    <w:rsid w:val="008B39BA"/>
    <w:rsid w:val="008B4C2A"/>
    <w:rsid w:val="008B5409"/>
    <w:rsid w:val="008B5B73"/>
    <w:rsid w:val="008B7130"/>
    <w:rsid w:val="008B7EBE"/>
    <w:rsid w:val="008C009A"/>
    <w:rsid w:val="008C0662"/>
    <w:rsid w:val="008C16F8"/>
    <w:rsid w:val="008C19B2"/>
    <w:rsid w:val="008C1A75"/>
    <w:rsid w:val="008C1F6E"/>
    <w:rsid w:val="008C23F3"/>
    <w:rsid w:val="008C2B48"/>
    <w:rsid w:val="008C3122"/>
    <w:rsid w:val="008C39AF"/>
    <w:rsid w:val="008C3E50"/>
    <w:rsid w:val="008C432B"/>
    <w:rsid w:val="008C4472"/>
    <w:rsid w:val="008C4DA0"/>
    <w:rsid w:val="008C5619"/>
    <w:rsid w:val="008C68A1"/>
    <w:rsid w:val="008C68A2"/>
    <w:rsid w:val="008C6A4F"/>
    <w:rsid w:val="008C6D0E"/>
    <w:rsid w:val="008C6E57"/>
    <w:rsid w:val="008C7037"/>
    <w:rsid w:val="008C72D2"/>
    <w:rsid w:val="008C760A"/>
    <w:rsid w:val="008C76D3"/>
    <w:rsid w:val="008C7A29"/>
    <w:rsid w:val="008C7ACA"/>
    <w:rsid w:val="008D01B8"/>
    <w:rsid w:val="008D04B2"/>
    <w:rsid w:val="008D0A67"/>
    <w:rsid w:val="008D0B4D"/>
    <w:rsid w:val="008D0EFF"/>
    <w:rsid w:val="008D10C9"/>
    <w:rsid w:val="008D1942"/>
    <w:rsid w:val="008D22BC"/>
    <w:rsid w:val="008D2C3A"/>
    <w:rsid w:val="008D4170"/>
    <w:rsid w:val="008D528B"/>
    <w:rsid w:val="008D5D34"/>
    <w:rsid w:val="008D621D"/>
    <w:rsid w:val="008D6264"/>
    <w:rsid w:val="008D6DFF"/>
    <w:rsid w:val="008D7402"/>
    <w:rsid w:val="008D7798"/>
    <w:rsid w:val="008E189D"/>
    <w:rsid w:val="008E2106"/>
    <w:rsid w:val="008E2BAC"/>
    <w:rsid w:val="008E307C"/>
    <w:rsid w:val="008E3626"/>
    <w:rsid w:val="008E3760"/>
    <w:rsid w:val="008E3F12"/>
    <w:rsid w:val="008E3F44"/>
    <w:rsid w:val="008E5051"/>
    <w:rsid w:val="008E51B0"/>
    <w:rsid w:val="008E51D6"/>
    <w:rsid w:val="008E58C0"/>
    <w:rsid w:val="008E6250"/>
    <w:rsid w:val="008E69BC"/>
    <w:rsid w:val="008E7AFB"/>
    <w:rsid w:val="008E7F14"/>
    <w:rsid w:val="008F08D6"/>
    <w:rsid w:val="008F0A23"/>
    <w:rsid w:val="008F0D3F"/>
    <w:rsid w:val="008F0E95"/>
    <w:rsid w:val="008F108E"/>
    <w:rsid w:val="008F14E3"/>
    <w:rsid w:val="008F1EF0"/>
    <w:rsid w:val="008F27AD"/>
    <w:rsid w:val="008F2F49"/>
    <w:rsid w:val="008F33A1"/>
    <w:rsid w:val="008F3ED8"/>
    <w:rsid w:val="008F40CF"/>
    <w:rsid w:val="008F48EE"/>
    <w:rsid w:val="008F4C31"/>
    <w:rsid w:val="008F4E36"/>
    <w:rsid w:val="008F5354"/>
    <w:rsid w:val="008F5C70"/>
    <w:rsid w:val="008F63AC"/>
    <w:rsid w:val="008F64F6"/>
    <w:rsid w:val="008F7E6F"/>
    <w:rsid w:val="0090013C"/>
    <w:rsid w:val="0090167B"/>
    <w:rsid w:val="0090171D"/>
    <w:rsid w:val="00901951"/>
    <w:rsid w:val="00901F2E"/>
    <w:rsid w:val="0090274E"/>
    <w:rsid w:val="0090291A"/>
    <w:rsid w:val="009039B1"/>
    <w:rsid w:val="00904082"/>
    <w:rsid w:val="00904835"/>
    <w:rsid w:val="009065E1"/>
    <w:rsid w:val="009071AE"/>
    <w:rsid w:val="00907574"/>
    <w:rsid w:val="009108F5"/>
    <w:rsid w:val="00910CB8"/>
    <w:rsid w:val="00911135"/>
    <w:rsid w:val="00911BA8"/>
    <w:rsid w:val="00913312"/>
    <w:rsid w:val="00913C98"/>
    <w:rsid w:val="00913D3F"/>
    <w:rsid w:val="00913EE2"/>
    <w:rsid w:val="00914D2D"/>
    <w:rsid w:val="0091537A"/>
    <w:rsid w:val="00915E98"/>
    <w:rsid w:val="00916063"/>
    <w:rsid w:val="00916300"/>
    <w:rsid w:val="009164E6"/>
    <w:rsid w:val="009169D9"/>
    <w:rsid w:val="00916E80"/>
    <w:rsid w:val="0091719F"/>
    <w:rsid w:val="00917432"/>
    <w:rsid w:val="0091774F"/>
    <w:rsid w:val="00917F07"/>
    <w:rsid w:val="00917FDA"/>
    <w:rsid w:val="009204B3"/>
    <w:rsid w:val="00920A92"/>
    <w:rsid w:val="00921402"/>
    <w:rsid w:val="009215F2"/>
    <w:rsid w:val="00922515"/>
    <w:rsid w:val="009225C9"/>
    <w:rsid w:val="00922C4A"/>
    <w:rsid w:val="00922DED"/>
    <w:rsid w:val="00922EEF"/>
    <w:rsid w:val="0092358E"/>
    <w:rsid w:val="00923825"/>
    <w:rsid w:val="00924AC4"/>
    <w:rsid w:val="00926ED4"/>
    <w:rsid w:val="00926EFE"/>
    <w:rsid w:val="00927542"/>
    <w:rsid w:val="0093117C"/>
    <w:rsid w:val="00931DCD"/>
    <w:rsid w:val="00931FE2"/>
    <w:rsid w:val="009322A0"/>
    <w:rsid w:val="009322A9"/>
    <w:rsid w:val="00932DC1"/>
    <w:rsid w:val="00933C8A"/>
    <w:rsid w:val="009347A6"/>
    <w:rsid w:val="009348F5"/>
    <w:rsid w:val="00934986"/>
    <w:rsid w:val="0093574B"/>
    <w:rsid w:val="0093580A"/>
    <w:rsid w:val="00935CFA"/>
    <w:rsid w:val="0093629A"/>
    <w:rsid w:val="009370B0"/>
    <w:rsid w:val="009373FA"/>
    <w:rsid w:val="009375B8"/>
    <w:rsid w:val="0093773C"/>
    <w:rsid w:val="009377D3"/>
    <w:rsid w:val="00937942"/>
    <w:rsid w:val="00940811"/>
    <w:rsid w:val="00940BFD"/>
    <w:rsid w:val="00940EB7"/>
    <w:rsid w:val="0094115B"/>
    <w:rsid w:val="00941175"/>
    <w:rsid w:val="00941564"/>
    <w:rsid w:val="00941BA3"/>
    <w:rsid w:val="00941F58"/>
    <w:rsid w:val="0094253F"/>
    <w:rsid w:val="00942B4E"/>
    <w:rsid w:val="00942CD2"/>
    <w:rsid w:val="009432A3"/>
    <w:rsid w:val="009435A8"/>
    <w:rsid w:val="00945F4E"/>
    <w:rsid w:val="00945FFC"/>
    <w:rsid w:val="00946193"/>
    <w:rsid w:val="0094729F"/>
    <w:rsid w:val="0094760D"/>
    <w:rsid w:val="009478EC"/>
    <w:rsid w:val="00947FE9"/>
    <w:rsid w:val="00950693"/>
    <w:rsid w:val="009509ED"/>
    <w:rsid w:val="00953ED3"/>
    <w:rsid w:val="00954760"/>
    <w:rsid w:val="0095492F"/>
    <w:rsid w:val="0095520D"/>
    <w:rsid w:val="00956D1C"/>
    <w:rsid w:val="00956E44"/>
    <w:rsid w:val="009578D1"/>
    <w:rsid w:val="00957BAC"/>
    <w:rsid w:val="00957BC5"/>
    <w:rsid w:val="00960517"/>
    <w:rsid w:val="009607C1"/>
    <w:rsid w:val="009608D2"/>
    <w:rsid w:val="009609BF"/>
    <w:rsid w:val="009614A8"/>
    <w:rsid w:val="0096157C"/>
    <w:rsid w:val="009623E1"/>
    <w:rsid w:val="00962524"/>
    <w:rsid w:val="00962D02"/>
    <w:rsid w:val="00963B89"/>
    <w:rsid w:val="00963FB3"/>
    <w:rsid w:val="009640EF"/>
    <w:rsid w:val="0096444D"/>
    <w:rsid w:val="00964D93"/>
    <w:rsid w:val="00964FE9"/>
    <w:rsid w:val="0096530C"/>
    <w:rsid w:val="0096560B"/>
    <w:rsid w:val="00967235"/>
    <w:rsid w:val="009675AC"/>
    <w:rsid w:val="00967D64"/>
    <w:rsid w:val="0097030F"/>
    <w:rsid w:val="00970365"/>
    <w:rsid w:val="00970530"/>
    <w:rsid w:val="00970EFE"/>
    <w:rsid w:val="00970F48"/>
    <w:rsid w:val="009710EB"/>
    <w:rsid w:val="009714D1"/>
    <w:rsid w:val="0097158C"/>
    <w:rsid w:val="00971789"/>
    <w:rsid w:val="009717A8"/>
    <w:rsid w:val="00973659"/>
    <w:rsid w:val="00973CD2"/>
    <w:rsid w:val="00973F4C"/>
    <w:rsid w:val="00975C0D"/>
    <w:rsid w:val="00975E45"/>
    <w:rsid w:val="009763D8"/>
    <w:rsid w:val="00976787"/>
    <w:rsid w:val="0097733B"/>
    <w:rsid w:val="0097753C"/>
    <w:rsid w:val="009775C7"/>
    <w:rsid w:val="0097779B"/>
    <w:rsid w:val="009779F7"/>
    <w:rsid w:val="00977A8E"/>
    <w:rsid w:val="00980344"/>
    <w:rsid w:val="00980CA2"/>
    <w:rsid w:val="009811A1"/>
    <w:rsid w:val="009816D5"/>
    <w:rsid w:val="00981BFB"/>
    <w:rsid w:val="0098291A"/>
    <w:rsid w:val="00982948"/>
    <w:rsid w:val="00982EEC"/>
    <w:rsid w:val="00983B8B"/>
    <w:rsid w:val="00983E4E"/>
    <w:rsid w:val="00984D9A"/>
    <w:rsid w:val="00985023"/>
    <w:rsid w:val="00985709"/>
    <w:rsid w:val="009857FF"/>
    <w:rsid w:val="009858A7"/>
    <w:rsid w:val="00986C40"/>
    <w:rsid w:val="00986E71"/>
    <w:rsid w:val="00987486"/>
    <w:rsid w:val="00987906"/>
    <w:rsid w:val="009905E4"/>
    <w:rsid w:val="00991177"/>
    <w:rsid w:val="0099172C"/>
    <w:rsid w:val="00991A73"/>
    <w:rsid w:val="00991B04"/>
    <w:rsid w:val="00991DEA"/>
    <w:rsid w:val="0099234C"/>
    <w:rsid w:val="009930B0"/>
    <w:rsid w:val="00993ED0"/>
    <w:rsid w:val="00994090"/>
    <w:rsid w:val="0099499C"/>
    <w:rsid w:val="00995EC2"/>
    <w:rsid w:val="00996B5F"/>
    <w:rsid w:val="00996FD0"/>
    <w:rsid w:val="00997BB8"/>
    <w:rsid w:val="009A0B54"/>
    <w:rsid w:val="009A1B3A"/>
    <w:rsid w:val="009A230D"/>
    <w:rsid w:val="009A28FC"/>
    <w:rsid w:val="009A2A1E"/>
    <w:rsid w:val="009A3207"/>
    <w:rsid w:val="009A3607"/>
    <w:rsid w:val="009A3631"/>
    <w:rsid w:val="009A4783"/>
    <w:rsid w:val="009A553F"/>
    <w:rsid w:val="009A557F"/>
    <w:rsid w:val="009A562C"/>
    <w:rsid w:val="009A5757"/>
    <w:rsid w:val="009A5D1D"/>
    <w:rsid w:val="009A5E6D"/>
    <w:rsid w:val="009A5ED9"/>
    <w:rsid w:val="009A6475"/>
    <w:rsid w:val="009A7E1D"/>
    <w:rsid w:val="009B05EA"/>
    <w:rsid w:val="009B07CA"/>
    <w:rsid w:val="009B0EDE"/>
    <w:rsid w:val="009B1176"/>
    <w:rsid w:val="009B167F"/>
    <w:rsid w:val="009B22A9"/>
    <w:rsid w:val="009B2955"/>
    <w:rsid w:val="009B2A6C"/>
    <w:rsid w:val="009B2FFE"/>
    <w:rsid w:val="009B397F"/>
    <w:rsid w:val="009B4126"/>
    <w:rsid w:val="009B4254"/>
    <w:rsid w:val="009B4DCA"/>
    <w:rsid w:val="009B532F"/>
    <w:rsid w:val="009B5C09"/>
    <w:rsid w:val="009B5DF6"/>
    <w:rsid w:val="009B602C"/>
    <w:rsid w:val="009B7728"/>
    <w:rsid w:val="009B7BD6"/>
    <w:rsid w:val="009B7E2F"/>
    <w:rsid w:val="009C086C"/>
    <w:rsid w:val="009C09FB"/>
    <w:rsid w:val="009C160E"/>
    <w:rsid w:val="009C2602"/>
    <w:rsid w:val="009C3A96"/>
    <w:rsid w:val="009C4939"/>
    <w:rsid w:val="009C55A0"/>
    <w:rsid w:val="009C55B0"/>
    <w:rsid w:val="009C65CB"/>
    <w:rsid w:val="009C6708"/>
    <w:rsid w:val="009C69D1"/>
    <w:rsid w:val="009C744A"/>
    <w:rsid w:val="009C7A3C"/>
    <w:rsid w:val="009D093E"/>
    <w:rsid w:val="009D0F64"/>
    <w:rsid w:val="009D13EB"/>
    <w:rsid w:val="009D1710"/>
    <w:rsid w:val="009D1722"/>
    <w:rsid w:val="009D1FEF"/>
    <w:rsid w:val="009D213D"/>
    <w:rsid w:val="009D2F02"/>
    <w:rsid w:val="009D2F84"/>
    <w:rsid w:val="009D31AE"/>
    <w:rsid w:val="009D32C2"/>
    <w:rsid w:val="009D348D"/>
    <w:rsid w:val="009D354C"/>
    <w:rsid w:val="009D3783"/>
    <w:rsid w:val="009D3B26"/>
    <w:rsid w:val="009D402C"/>
    <w:rsid w:val="009D440F"/>
    <w:rsid w:val="009D45B2"/>
    <w:rsid w:val="009D4E72"/>
    <w:rsid w:val="009D51DA"/>
    <w:rsid w:val="009D6A84"/>
    <w:rsid w:val="009D7739"/>
    <w:rsid w:val="009D7FA0"/>
    <w:rsid w:val="009E053E"/>
    <w:rsid w:val="009E0668"/>
    <w:rsid w:val="009E15DC"/>
    <w:rsid w:val="009E19B9"/>
    <w:rsid w:val="009E2EF7"/>
    <w:rsid w:val="009E3176"/>
    <w:rsid w:val="009E31ED"/>
    <w:rsid w:val="009E3596"/>
    <w:rsid w:val="009E38B0"/>
    <w:rsid w:val="009E3F88"/>
    <w:rsid w:val="009E44AF"/>
    <w:rsid w:val="009E4E9F"/>
    <w:rsid w:val="009E5332"/>
    <w:rsid w:val="009E5658"/>
    <w:rsid w:val="009E59A3"/>
    <w:rsid w:val="009E5BE8"/>
    <w:rsid w:val="009E5D3C"/>
    <w:rsid w:val="009E6AD7"/>
    <w:rsid w:val="009E6C8A"/>
    <w:rsid w:val="009F043A"/>
    <w:rsid w:val="009F07C3"/>
    <w:rsid w:val="009F0A1A"/>
    <w:rsid w:val="009F0AA8"/>
    <w:rsid w:val="009F0C8D"/>
    <w:rsid w:val="009F10FF"/>
    <w:rsid w:val="009F1428"/>
    <w:rsid w:val="009F20D0"/>
    <w:rsid w:val="009F2157"/>
    <w:rsid w:val="009F222E"/>
    <w:rsid w:val="009F2988"/>
    <w:rsid w:val="009F2AE9"/>
    <w:rsid w:val="009F39FE"/>
    <w:rsid w:val="009F3C47"/>
    <w:rsid w:val="009F3CE6"/>
    <w:rsid w:val="009F3DAC"/>
    <w:rsid w:val="009F3FEF"/>
    <w:rsid w:val="009F4146"/>
    <w:rsid w:val="009F4CF7"/>
    <w:rsid w:val="009F4E0E"/>
    <w:rsid w:val="009F60B4"/>
    <w:rsid w:val="009F63A4"/>
    <w:rsid w:val="009F7195"/>
    <w:rsid w:val="009F74E6"/>
    <w:rsid w:val="00A014A1"/>
    <w:rsid w:val="00A0193B"/>
    <w:rsid w:val="00A01948"/>
    <w:rsid w:val="00A01A1A"/>
    <w:rsid w:val="00A01A1D"/>
    <w:rsid w:val="00A01B5F"/>
    <w:rsid w:val="00A01B82"/>
    <w:rsid w:val="00A01D7A"/>
    <w:rsid w:val="00A01D8F"/>
    <w:rsid w:val="00A022FC"/>
    <w:rsid w:val="00A02701"/>
    <w:rsid w:val="00A0308E"/>
    <w:rsid w:val="00A0322B"/>
    <w:rsid w:val="00A0360F"/>
    <w:rsid w:val="00A03A6E"/>
    <w:rsid w:val="00A03C52"/>
    <w:rsid w:val="00A03D00"/>
    <w:rsid w:val="00A0450C"/>
    <w:rsid w:val="00A04B69"/>
    <w:rsid w:val="00A04BD4"/>
    <w:rsid w:val="00A051A4"/>
    <w:rsid w:val="00A05B8D"/>
    <w:rsid w:val="00A05C32"/>
    <w:rsid w:val="00A05E66"/>
    <w:rsid w:val="00A06172"/>
    <w:rsid w:val="00A06A1E"/>
    <w:rsid w:val="00A06A25"/>
    <w:rsid w:val="00A06D96"/>
    <w:rsid w:val="00A1074E"/>
    <w:rsid w:val="00A10B1E"/>
    <w:rsid w:val="00A10E9D"/>
    <w:rsid w:val="00A1107C"/>
    <w:rsid w:val="00A11B22"/>
    <w:rsid w:val="00A11D58"/>
    <w:rsid w:val="00A1234C"/>
    <w:rsid w:val="00A13417"/>
    <w:rsid w:val="00A138DB"/>
    <w:rsid w:val="00A1394E"/>
    <w:rsid w:val="00A13AB7"/>
    <w:rsid w:val="00A13B5B"/>
    <w:rsid w:val="00A14269"/>
    <w:rsid w:val="00A15146"/>
    <w:rsid w:val="00A151EF"/>
    <w:rsid w:val="00A153E1"/>
    <w:rsid w:val="00A155EC"/>
    <w:rsid w:val="00A1797E"/>
    <w:rsid w:val="00A17C1D"/>
    <w:rsid w:val="00A206AF"/>
    <w:rsid w:val="00A21202"/>
    <w:rsid w:val="00A21BBD"/>
    <w:rsid w:val="00A22786"/>
    <w:rsid w:val="00A23914"/>
    <w:rsid w:val="00A23B7F"/>
    <w:rsid w:val="00A23D21"/>
    <w:rsid w:val="00A24A7C"/>
    <w:rsid w:val="00A2532F"/>
    <w:rsid w:val="00A26367"/>
    <w:rsid w:val="00A2696C"/>
    <w:rsid w:val="00A26E9F"/>
    <w:rsid w:val="00A273ED"/>
    <w:rsid w:val="00A303B2"/>
    <w:rsid w:val="00A3099F"/>
    <w:rsid w:val="00A30DBF"/>
    <w:rsid w:val="00A3103A"/>
    <w:rsid w:val="00A312C0"/>
    <w:rsid w:val="00A3249F"/>
    <w:rsid w:val="00A32C5B"/>
    <w:rsid w:val="00A331F3"/>
    <w:rsid w:val="00A33A95"/>
    <w:rsid w:val="00A33BE4"/>
    <w:rsid w:val="00A34F5F"/>
    <w:rsid w:val="00A3517C"/>
    <w:rsid w:val="00A35F05"/>
    <w:rsid w:val="00A36645"/>
    <w:rsid w:val="00A367E9"/>
    <w:rsid w:val="00A37A7C"/>
    <w:rsid w:val="00A40FB8"/>
    <w:rsid w:val="00A416F2"/>
    <w:rsid w:val="00A41D19"/>
    <w:rsid w:val="00A42069"/>
    <w:rsid w:val="00A424E6"/>
    <w:rsid w:val="00A4257B"/>
    <w:rsid w:val="00A429FE"/>
    <w:rsid w:val="00A43297"/>
    <w:rsid w:val="00A440B7"/>
    <w:rsid w:val="00A44C3A"/>
    <w:rsid w:val="00A45007"/>
    <w:rsid w:val="00A4548A"/>
    <w:rsid w:val="00A45E1E"/>
    <w:rsid w:val="00A46852"/>
    <w:rsid w:val="00A46F38"/>
    <w:rsid w:val="00A47FF2"/>
    <w:rsid w:val="00A50062"/>
    <w:rsid w:val="00A502B6"/>
    <w:rsid w:val="00A5090B"/>
    <w:rsid w:val="00A516E1"/>
    <w:rsid w:val="00A53B75"/>
    <w:rsid w:val="00A54512"/>
    <w:rsid w:val="00A54E18"/>
    <w:rsid w:val="00A54EAA"/>
    <w:rsid w:val="00A54ECA"/>
    <w:rsid w:val="00A55972"/>
    <w:rsid w:val="00A55A3C"/>
    <w:rsid w:val="00A5611C"/>
    <w:rsid w:val="00A56497"/>
    <w:rsid w:val="00A600AE"/>
    <w:rsid w:val="00A6174A"/>
    <w:rsid w:val="00A623B8"/>
    <w:rsid w:val="00A627C8"/>
    <w:rsid w:val="00A62883"/>
    <w:rsid w:val="00A636FD"/>
    <w:rsid w:val="00A63753"/>
    <w:rsid w:val="00A63972"/>
    <w:rsid w:val="00A64BFA"/>
    <w:rsid w:val="00A6546A"/>
    <w:rsid w:val="00A65DB7"/>
    <w:rsid w:val="00A65FBD"/>
    <w:rsid w:val="00A666F9"/>
    <w:rsid w:val="00A66896"/>
    <w:rsid w:val="00A67B79"/>
    <w:rsid w:val="00A67C4D"/>
    <w:rsid w:val="00A67E04"/>
    <w:rsid w:val="00A7027F"/>
    <w:rsid w:val="00A70601"/>
    <w:rsid w:val="00A706CE"/>
    <w:rsid w:val="00A71050"/>
    <w:rsid w:val="00A7125D"/>
    <w:rsid w:val="00A71467"/>
    <w:rsid w:val="00A7175A"/>
    <w:rsid w:val="00A72082"/>
    <w:rsid w:val="00A72EE7"/>
    <w:rsid w:val="00A74126"/>
    <w:rsid w:val="00A74531"/>
    <w:rsid w:val="00A748F5"/>
    <w:rsid w:val="00A75BF2"/>
    <w:rsid w:val="00A75C58"/>
    <w:rsid w:val="00A76535"/>
    <w:rsid w:val="00A7666C"/>
    <w:rsid w:val="00A76C06"/>
    <w:rsid w:val="00A76E0F"/>
    <w:rsid w:val="00A76EB4"/>
    <w:rsid w:val="00A77410"/>
    <w:rsid w:val="00A81AD4"/>
    <w:rsid w:val="00A82121"/>
    <w:rsid w:val="00A824D8"/>
    <w:rsid w:val="00A82518"/>
    <w:rsid w:val="00A82F4F"/>
    <w:rsid w:val="00A8355A"/>
    <w:rsid w:val="00A839D3"/>
    <w:rsid w:val="00A83F13"/>
    <w:rsid w:val="00A8438C"/>
    <w:rsid w:val="00A84A7C"/>
    <w:rsid w:val="00A86BB6"/>
    <w:rsid w:val="00A86E80"/>
    <w:rsid w:val="00A87942"/>
    <w:rsid w:val="00A90147"/>
    <w:rsid w:val="00A90212"/>
    <w:rsid w:val="00A90238"/>
    <w:rsid w:val="00A9174F"/>
    <w:rsid w:val="00A91898"/>
    <w:rsid w:val="00A9196C"/>
    <w:rsid w:val="00A92196"/>
    <w:rsid w:val="00A93585"/>
    <w:rsid w:val="00A939B5"/>
    <w:rsid w:val="00A93D32"/>
    <w:rsid w:val="00A9406D"/>
    <w:rsid w:val="00A9413E"/>
    <w:rsid w:val="00A94286"/>
    <w:rsid w:val="00A9567B"/>
    <w:rsid w:val="00A957CE"/>
    <w:rsid w:val="00A95DD8"/>
    <w:rsid w:val="00A96206"/>
    <w:rsid w:val="00A96C2D"/>
    <w:rsid w:val="00A976F3"/>
    <w:rsid w:val="00A97A7B"/>
    <w:rsid w:val="00A97D2F"/>
    <w:rsid w:val="00AA0996"/>
    <w:rsid w:val="00AA0E73"/>
    <w:rsid w:val="00AA13A8"/>
    <w:rsid w:val="00AA209D"/>
    <w:rsid w:val="00AA22FC"/>
    <w:rsid w:val="00AA245A"/>
    <w:rsid w:val="00AA2D20"/>
    <w:rsid w:val="00AA33B6"/>
    <w:rsid w:val="00AA38D1"/>
    <w:rsid w:val="00AA60D6"/>
    <w:rsid w:val="00AB0701"/>
    <w:rsid w:val="00AB082A"/>
    <w:rsid w:val="00AB0A44"/>
    <w:rsid w:val="00AB1234"/>
    <w:rsid w:val="00AB15AF"/>
    <w:rsid w:val="00AB1DEA"/>
    <w:rsid w:val="00AB3B56"/>
    <w:rsid w:val="00AB44C6"/>
    <w:rsid w:val="00AB46F9"/>
    <w:rsid w:val="00AB48D8"/>
    <w:rsid w:val="00AB5834"/>
    <w:rsid w:val="00AB6383"/>
    <w:rsid w:val="00AB6F34"/>
    <w:rsid w:val="00AB6FAA"/>
    <w:rsid w:val="00AB709A"/>
    <w:rsid w:val="00AC07AF"/>
    <w:rsid w:val="00AC1AEF"/>
    <w:rsid w:val="00AC3D05"/>
    <w:rsid w:val="00AC4AA1"/>
    <w:rsid w:val="00AC5EBB"/>
    <w:rsid w:val="00AC5F18"/>
    <w:rsid w:val="00AC6543"/>
    <w:rsid w:val="00AD0189"/>
    <w:rsid w:val="00AD034B"/>
    <w:rsid w:val="00AD1139"/>
    <w:rsid w:val="00AD16FD"/>
    <w:rsid w:val="00AD1AB5"/>
    <w:rsid w:val="00AD1BC2"/>
    <w:rsid w:val="00AD1F4D"/>
    <w:rsid w:val="00AD1FBF"/>
    <w:rsid w:val="00AD2147"/>
    <w:rsid w:val="00AD2A00"/>
    <w:rsid w:val="00AD2D35"/>
    <w:rsid w:val="00AD2E5B"/>
    <w:rsid w:val="00AD2FAB"/>
    <w:rsid w:val="00AD357F"/>
    <w:rsid w:val="00AD3810"/>
    <w:rsid w:val="00AD3C01"/>
    <w:rsid w:val="00AD4217"/>
    <w:rsid w:val="00AD4740"/>
    <w:rsid w:val="00AD482B"/>
    <w:rsid w:val="00AD5633"/>
    <w:rsid w:val="00AD5A69"/>
    <w:rsid w:val="00AD695F"/>
    <w:rsid w:val="00AD765C"/>
    <w:rsid w:val="00AE01C4"/>
    <w:rsid w:val="00AE051E"/>
    <w:rsid w:val="00AE0855"/>
    <w:rsid w:val="00AE0BAB"/>
    <w:rsid w:val="00AE0F98"/>
    <w:rsid w:val="00AE17A8"/>
    <w:rsid w:val="00AE1B75"/>
    <w:rsid w:val="00AE1CA9"/>
    <w:rsid w:val="00AE2527"/>
    <w:rsid w:val="00AE280F"/>
    <w:rsid w:val="00AE3385"/>
    <w:rsid w:val="00AE5477"/>
    <w:rsid w:val="00AE5AB9"/>
    <w:rsid w:val="00AE5BC0"/>
    <w:rsid w:val="00AE5E82"/>
    <w:rsid w:val="00AE6FED"/>
    <w:rsid w:val="00AE714F"/>
    <w:rsid w:val="00AE7876"/>
    <w:rsid w:val="00AF042B"/>
    <w:rsid w:val="00AF0504"/>
    <w:rsid w:val="00AF0B4F"/>
    <w:rsid w:val="00AF128B"/>
    <w:rsid w:val="00AF15FA"/>
    <w:rsid w:val="00AF1AE4"/>
    <w:rsid w:val="00AF310D"/>
    <w:rsid w:val="00AF3534"/>
    <w:rsid w:val="00AF4211"/>
    <w:rsid w:val="00AF49B6"/>
    <w:rsid w:val="00AF5026"/>
    <w:rsid w:val="00AF6004"/>
    <w:rsid w:val="00AF6184"/>
    <w:rsid w:val="00AF61E4"/>
    <w:rsid w:val="00AF6345"/>
    <w:rsid w:val="00AF699A"/>
    <w:rsid w:val="00AF6D91"/>
    <w:rsid w:val="00AF6DD3"/>
    <w:rsid w:val="00AF7CF6"/>
    <w:rsid w:val="00B00017"/>
    <w:rsid w:val="00B00167"/>
    <w:rsid w:val="00B0020F"/>
    <w:rsid w:val="00B00989"/>
    <w:rsid w:val="00B00DB5"/>
    <w:rsid w:val="00B026EA"/>
    <w:rsid w:val="00B029DC"/>
    <w:rsid w:val="00B03148"/>
    <w:rsid w:val="00B03163"/>
    <w:rsid w:val="00B03653"/>
    <w:rsid w:val="00B03B2C"/>
    <w:rsid w:val="00B05941"/>
    <w:rsid w:val="00B059B1"/>
    <w:rsid w:val="00B05D7E"/>
    <w:rsid w:val="00B06A3F"/>
    <w:rsid w:val="00B072C7"/>
    <w:rsid w:val="00B10364"/>
    <w:rsid w:val="00B10BDC"/>
    <w:rsid w:val="00B11953"/>
    <w:rsid w:val="00B119E0"/>
    <w:rsid w:val="00B11DFC"/>
    <w:rsid w:val="00B12168"/>
    <w:rsid w:val="00B12877"/>
    <w:rsid w:val="00B13331"/>
    <w:rsid w:val="00B13478"/>
    <w:rsid w:val="00B13AED"/>
    <w:rsid w:val="00B13B31"/>
    <w:rsid w:val="00B14FD8"/>
    <w:rsid w:val="00B16242"/>
    <w:rsid w:val="00B169F4"/>
    <w:rsid w:val="00B17638"/>
    <w:rsid w:val="00B179A4"/>
    <w:rsid w:val="00B20326"/>
    <w:rsid w:val="00B204D4"/>
    <w:rsid w:val="00B208CA"/>
    <w:rsid w:val="00B20B3C"/>
    <w:rsid w:val="00B211B7"/>
    <w:rsid w:val="00B213C9"/>
    <w:rsid w:val="00B21550"/>
    <w:rsid w:val="00B21617"/>
    <w:rsid w:val="00B2271D"/>
    <w:rsid w:val="00B2293E"/>
    <w:rsid w:val="00B22CF4"/>
    <w:rsid w:val="00B2319D"/>
    <w:rsid w:val="00B23969"/>
    <w:rsid w:val="00B23F35"/>
    <w:rsid w:val="00B23F9B"/>
    <w:rsid w:val="00B245CD"/>
    <w:rsid w:val="00B25305"/>
    <w:rsid w:val="00B25518"/>
    <w:rsid w:val="00B25A5A"/>
    <w:rsid w:val="00B26757"/>
    <w:rsid w:val="00B268E3"/>
    <w:rsid w:val="00B26F96"/>
    <w:rsid w:val="00B302A0"/>
    <w:rsid w:val="00B303CE"/>
    <w:rsid w:val="00B30B5E"/>
    <w:rsid w:val="00B312F9"/>
    <w:rsid w:val="00B31757"/>
    <w:rsid w:val="00B31C67"/>
    <w:rsid w:val="00B31EA6"/>
    <w:rsid w:val="00B31FEB"/>
    <w:rsid w:val="00B32313"/>
    <w:rsid w:val="00B3311F"/>
    <w:rsid w:val="00B33374"/>
    <w:rsid w:val="00B3341F"/>
    <w:rsid w:val="00B3349C"/>
    <w:rsid w:val="00B3399B"/>
    <w:rsid w:val="00B33B79"/>
    <w:rsid w:val="00B34184"/>
    <w:rsid w:val="00B3419F"/>
    <w:rsid w:val="00B3449F"/>
    <w:rsid w:val="00B34608"/>
    <w:rsid w:val="00B359DF"/>
    <w:rsid w:val="00B35ADA"/>
    <w:rsid w:val="00B35F07"/>
    <w:rsid w:val="00B36380"/>
    <w:rsid w:val="00B364AE"/>
    <w:rsid w:val="00B36500"/>
    <w:rsid w:val="00B36773"/>
    <w:rsid w:val="00B37538"/>
    <w:rsid w:val="00B37642"/>
    <w:rsid w:val="00B37666"/>
    <w:rsid w:val="00B377A2"/>
    <w:rsid w:val="00B37845"/>
    <w:rsid w:val="00B37BA1"/>
    <w:rsid w:val="00B37E58"/>
    <w:rsid w:val="00B40E3A"/>
    <w:rsid w:val="00B413F6"/>
    <w:rsid w:val="00B41895"/>
    <w:rsid w:val="00B41927"/>
    <w:rsid w:val="00B41971"/>
    <w:rsid w:val="00B428D4"/>
    <w:rsid w:val="00B434F9"/>
    <w:rsid w:val="00B436A3"/>
    <w:rsid w:val="00B44C35"/>
    <w:rsid w:val="00B45545"/>
    <w:rsid w:val="00B45557"/>
    <w:rsid w:val="00B45B1E"/>
    <w:rsid w:val="00B46717"/>
    <w:rsid w:val="00B467C3"/>
    <w:rsid w:val="00B4739F"/>
    <w:rsid w:val="00B47704"/>
    <w:rsid w:val="00B47934"/>
    <w:rsid w:val="00B47EA2"/>
    <w:rsid w:val="00B50529"/>
    <w:rsid w:val="00B50D18"/>
    <w:rsid w:val="00B50F83"/>
    <w:rsid w:val="00B51448"/>
    <w:rsid w:val="00B527E7"/>
    <w:rsid w:val="00B527FB"/>
    <w:rsid w:val="00B52A86"/>
    <w:rsid w:val="00B53137"/>
    <w:rsid w:val="00B532CA"/>
    <w:rsid w:val="00B537FE"/>
    <w:rsid w:val="00B5392E"/>
    <w:rsid w:val="00B548FB"/>
    <w:rsid w:val="00B54F55"/>
    <w:rsid w:val="00B54FBD"/>
    <w:rsid w:val="00B551E5"/>
    <w:rsid w:val="00B55678"/>
    <w:rsid w:val="00B557C4"/>
    <w:rsid w:val="00B55D9A"/>
    <w:rsid w:val="00B56208"/>
    <w:rsid w:val="00B56943"/>
    <w:rsid w:val="00B602E5"/>
    <w:rsid w:val="00B60B7D"/>
    <w:rsid w:val="00B60E82"/>
    <w:rsid w:val="00B60E96"/>
    <w:rsid w:val="00B60EBD"/>
    <w:rsid w:val="00B61046"/>
    <w:rsid w:val="00B61A6F"/>
    <w:rsid w:val="00B61CE4"/>
    <w:rsid w:val="00B61CFA"/>
    <w:rsid w:val="00B621F7"/>
    <w:rsid w:val="00B62AE4"/>
    <w:rsid w:val="00B62D4D"/>
    <w:rsid w:val="00B62DDD"/>
    <w:rsid w:val="00B62E02"/>
    <w:rsid w:val="00B62E47"/>
    <w:rsid w:val="00B62F45"/>
    <w:rsid w:val="00B63619"/>
    <w:rsid w:val="00B63C86"/>
    <w:rsid w:val="00B63ED2"/>
    <w:rsid w:val="00B64172"/>
    <w:rsid w:val="00B64B0E"/>
    <w:rsid w:val="00B64DD7"/>
    <w:rsid w:val="00B65B76"/>
    <w:rsid w:val="00B6628A"/>
    <w:rsid w:val="00B662A4"/>
    <w:rsid w:val="00B662F7"/>
    <w:rsid w:val="00B6666C"/>
    <w:rsid w:val="00B667F8"/>
    <w:rsid w:val="00B66F53"/>
    <w:rsid w:val="00B67A4E"/>
    <w:rsid w:val="00B700E3"/>
    <w:rsid w:val="00B709E7"/>
    <w:rsid w:val="00B70E15"/>
    <w:rsid w:val="00B71168"/>
    <w:rsid w:val="00B712DB"/>
    <w:rsid w:val="00B71F21"/>
    <w:rsid w:val="00B72234"/>
    <w:rsid w:val="00B7223A"/>
    <w:rsid w:val="00B723EF"/>
    <w:rsid w:val="00B7253E"/>
    <w:rsid w:val="00B7262C"/>
    <w:rsid w:val="00B73858"/>
    <w:rsid w:val="00B73C34"/>
    <w:rsid w:val="00B749B8"/>
    <w:rsid w:val="00B756B5"/>
    <w:rsid w:val="00B7583A"/>
    <w:rsid w:val="00B75841"/>
    <w:rsid w:val="00B75C90"/>
    <w:rsid w:val="00B76E1C"/>
    <w:rsid w:val="00B77889"/>
    <w:rsid w:val="00B80FC1"/>
    <w:rsid w:val="00B8167E"/>
    <w:rsid w:val="00B8172E"/>
    <w:rsid w:val="00B81CB4"/>
    <w:rsid w:val="00B82692"/>
    <w:rsid w:val="00B82E87"/>
    <w:rsid w:val="00B838A3"/>
    <w:rsid w:val="00B83A78"/>
    <w:rsid w:val="00B84271"/>
    <w:rsid w:val="00B847A0"/>
    <w:rsid w:val="00B84E69"/>
    <w:rsid w:val="00B853C1"/>
    <w:rsid w:val="00B857D9"/>
    <w:rsid w:val="00B858AF"/>
    <w:rsid w:val="00B85B80"/>
    <w:rsid w:val="00B86E60"/>
    <w:rsid w:val="00B87394"/>
    <w:rsid w:val="00B900C4"/>
    <w:rsid w:val="00B90855"/>
    <w:rsid w:val="00B91007"/>
    <w:rsid w:val="00B92D22"/>
    <w:rsid w:val="00B92F79"/>
    <w:rsid w:val="00B92FCC"/>
    <w:rsid w:val="00B9327C"/>
    <w:rsid w:val="00B9345D"/>
    <w:rsid w:val="00B93B21"/>
    <w:rsid w:val="00B93CAB"/>
    <w:rsid w:val="00B94174"/>
    <w:rsid w:val="00B94223"/>
    <w:rsid w:val="00B94600"/>
    <w:rsid w:val="00B946C9"/>
    <w:rsid w:val="00B94A72"/>
    <w:rsid w:val="00B95198"/>
    <w:rsid w:val="00B95221"/>
    <w:rsid w:val="00B95D2A"/>
    <w:rsid w:val="00B95D89"/>
    <w:rsid w:val="00B968F7"/>
    <w:rsid w:val="00B96945"/>
    <w:rsid w:val="00B96AC7"/>
    <w:rsid w:val="00B97606"/>
    <w:rsid w:val="00B97636"/>
    <w:rsid w:val="00B978EC"/>
    <w:rsid w:val="00B97E43"/>
    <w:rsid w:val="00B97E52"/>
    <w:rsid w:val="00BA001A"/>
    <w:rsid w:val="00BA0C8D"/>
    <w:rsid w:val="00BA1D36"/>
    <w:rsid w:val="00BA2152"/>
    <w:rsid w:val="00BA2A36"/>
    <w:rsid w:val="00BA32BA"/>
    <w:rsid w:val="00BA3609"/>
    <w:rsid w:val="00BA3A61"/>
    <w:rsid w:val="00BA3D72"/>
    <w:rsid w:val="00BA4E30"/>
    <w:rsid w:val="00BA4F0F"/>
    <w:rsid w:val="00BA5E2C"/>
    <w:rsid w:val="00BA7C71"/>
    <w:rsid w:val="00BA7E63"/>
    <w:rsid w:val="00BB00D4"/>
    <w:rsid w:val="00BB017E"/>
    <w:rsid w:val="00BB0B38"/>
    <w:rsid w:val="00BB0E7A"/>
    <w:rsid w:val="00BB18C9"/>
    <w:rsid w:val="00BB392D"/>
    <w:rsid w:val="00BB3E00"/>
    <w:rsid w:val="00BB444D"/>
    <w:rsid w:val="00BB6E2A"/>
    <w:rsid w:val="00BC0195"/>
    <w:rsid w:val="00BC021F"/>
    <w:rsid w:val="00BC0501"/>
    <w:rsid w:val="00BC057B"/>
    <w:rsid w:val="00BC1B3A"/>
    <w:rsid w:val="00BC1BFB"/>
    <w:rsid w:val="00BC2453"/>
    <w:rsid w:val="00BC3318"/>
    <w:rsid w:val="00BC36A7"/>
    <w:rsid w:val="00BC4618"/>
    <w:rsid w:val="00BC4ADF"/>
    <w:rsid w:val="00BC5D94"/>
    <w:rsid w:val="00BC61AB"/>
    <w:rsid w:val="00BC6274"/>
    <w:rsid w:val="00BC62A8"/>
    <w:rsid w:val="00BC6551"/>
    <w:rsid w:val="00BC7C4C"/>
    <w:rsid w:val="00BC7C6A"/>
    <w:rsid w:val="00BD0309"/>
    <w:rsid w:val="00BD09E1"/>
    <w:rsid w:val="00BD0BB1"/>
    <w:rsid w:val="00BD1293"/>
    <w:rsid w:val="00BD13ED"/>
    <w:rsid w:val="00BD185C"/>
    <w:rsid w:val="00BD1E45"/>
    <w:rsid w:val="00BD2887"/>
    <w:rsid w:val="00BD2F92"/>
    <w:rsid w:val="00BD3581"/>
    <w:rsid w:val="00BD44E5"/>
    <w:rsid w:val="00BD4CDA"/>
    <w:rsid w:val="00BD6195"/>
    <w:rsid w:val="00BD65B9"/>
    <w:rsid w:val="00BD68EF"/>
    <w:rsid w:val="00BD7507"/>
    <w:rsid w:val="00BD7913"/>
    <w:rsid w:val="00BD79A1"/>
    <w:rsid w:val="00BD7A7E"/>
    <w:rsid w:val="00BE014A"/>
    <w:rsid w:val="00BE05F9"/>
    <w:rsid w:val="00BE066F"/>
    <w:rsid w:val="00BE0BE1"/>
    <w:rsid w:val="00BE14C4"/>
    <w:rsid w:val="00BE254A"/>
    <w:rsid w:val="00BE2765"/>
    <w:rsid w:val="00BE4212"/>
    <w:rsid w:val="00BE4A5A"/>
    <w:rsid w:val="00BE4D5C"/>
    <w:rsid w:val="00BE4DC7"/>
    <w:rsid w:val="00BE4DF0"/>
    <w:rsid w:val="00BE523A"/>
    <w:rsid w:val="00BE5366"/>
    <w:rsid w:val="00BE53A5"/>
    <w:rsid w:val="00BE56DC"/>
    <w:rsid w:val="00BE6015"/>
    <w:rsid w:val="00BE67A9"/>
    <w:rsid w:val="00BE6C45"/>
    <w:rsid w:val="00BE7FFB"/>
    <w:rsid w:val="00BF07D4"/>
    <w:rsid w:val="00BF081D"/>
    <w:rsid w:val="00BF10D7"/>
    <w:rsid w:val="00BF18AD"/>
    <w:rsid w:val="00BF1ABD"/>
    <w:rsid w:val="00BF23CA"/>
    <w:rsid w:val="00BF2479"/>
    <w:rsid w:val="00BF2B3E"/>
    <w:rsid w:val="00BF3AF1"/>
    <w:rsid w:val="00BF3CC5"/>
    <w:rsid w:val="00BF4772"/>
    <w:rsid w:val="00BF4815"/>
    <w:rsid w:val="00BF4B05"/>
    <w:rsid w:val="00BF4CFB"/>
    <w:rsid w:val="00BF5DB1"/>
    <w:rsid w:val="00BF6D31"/>
    <w:rsid w:val="00BF7475"/>
    <w:rsid w:val="00BF7CB3"/>
    <w:rsid w:val="00C002A1"/>
    <w:rsid w:val="00C00AD2"/>
    <w:rsid w:val="00C00E63"/>
    <w:rsid w:val="00C016FB"/>
    <w:rsid w:val="00C01901"/>
    <w:rsid w:val="00C0200E"/>
    <w:rsid w:val="00C02120"/>
    <w:rsid w:val="00C02A4E"/>
    <w:rsid w:val="00C02D55"/>
    <w:rsid w:val="00C02FC6"/>
    <w:rsid w:val="00C035BC"/>
    <w:rsid w:val="00C036D9"/>
    <w:rsid w:val="00C0403C"/>
    <w:rsid w:val="00C045E7"/>
    <w:rsid w:val="00C04E05"/>
    <w:rsid w:val="00C04ED9"/>
    <w:rsid w:val="00C05AC2"/>
    <w:rsid w:val="00C0600D"/>
    <w:rsid w:val="00C06602"/>
    <w:rsid w:val="00C0687B"/>
    <w:rsid w:val="00C0688B"/>
    <w:rsid w:val="00C106B3"/>
    <w:rsid w:val="00C10ACB"/>
    <w:rsid w:val="00C10B6A"/>
    <w:rsid w:val="00C10C8B"/>
    <w:rsid w:val="00C10D38"/>
    <w:rsid w:val="00C10E57"/>
    <w:rsid w:val="00C113BA"/>
    <w:rsid w:val="00C117A3"/>
    <w:rsid w:val="00C12589"/>
    <w:rsid w:val="00C13E5B"/>
    <w:rsid w:val="00C1427A"/>
    <w:rsid w:val="00C145C1"/>
    <w:rsid w:val="00C157AC"/>
    <w:rsid w:val="00C15D3E"/>
    <w:rsid w:val="00C15EB2"/>
    <w:rsid w:val="00C16344"/>
    <w:rsid w:val="00C16B2F"/>
    <w:rsid w:val="00C16D44"/>
    <w:rsid w:val="00C176EE"/>
    <w:rsid w:val="00C20707"/>
    <w:rsid w:val="00C20E5C"/>
    <w:rsid w:val="00C211B1"/>
    <w:rsid w:val="00C215F0"/>
    <w:rsid w:val="00C218C5"/>
    <w:rsid w:val="00C21D14"/>
    <w:rsid w:val="00C22061"/>
    <w:rsid w:val="00C226C8"/>
    <w:rsid w:val="00C22863"/>
    <w:rsid w:val="00C228C6"/>
    <w:rsid w:val="00C22FD0"/>
    <w:rsid w:val="00C23041"/>
    <w:rsid w:val="00C23C3B"/>
    <w:rsid w:val="00C247F7"/>
    <w:rsid w:val="00C25418"/>
    <w:rsid w:val="00C25890"/>
    <w:rsid w:val="00C25C44"/>
    <w:rsid w:val="00C264C0"/>
    <w:rsid w:val="00C26A76"/>
    <w:rsid w:val="00C26DEE"/>
    <w:rsid w:val="00C26E38"/>
    <w:rsid w:val="00C272E2"/>
    <w:rsid w:val="00C27CE4"/>
    <w:rsid w:val="00C27F13"/>
    <w:rsid w:val="00C3043E"/>
    <w:rsid w:val="00C3074E"/>
    <w:rsid w:val="00C30DED"/>
    <w:rsid w:val="00C30FE8"/>
    <w:rsid w:val="00C31C4D"/>
    <w:rsid w:val="00C31DC6"/>
    <w:rsid w:val="00C325E5"/>
    <w:rsid w:val="00C3299D"/>
    <w:rsid w:val="00C3348B"/>
    <w:rsid w:val="00C33693"/>
    <w:rsid w:val="00C34A42"/>
    <w:rsid w:val="00C354EC"/>
    <w:rsid w:val="00C368A5"/>
    <w:rsid w:val="00C37175"/>
    <w:rsid w:val="00C3726F"/>
    <w:rsid w:val="00C37ABC"/>
    <w:rsid w:val="00C401D4"/>
    <w:rsid w:val="00C402B4"/>
    <w:rsid w:val="00C41696"/>
    <w:rsid w:val="00C419C1"/>
    <w:rsid w:val="00C42190"/>
    <w:rsid w:val="00C422E0"/>
    <w:rsid w:val="00C42A5B"/>
    <w:rsid w:val="00C42C54"/>
    <w:rsid w:val="00C4360D"/>
    <w:rsid w:val="00C44031"/>
    <w:rsid w:val="00C441FF"/>
    <w:rsid w:val="00C449AD"/>
    <w:rsid w:val="00C44B0A"/>
    <w:rsid w:val="00C44C91"/>
    <w:rsid w:val="00C46461"/>
    <w:rsid w:val="00C46657"/>
    <w:rsid w:val="00C466E1"/>
    <w:rsid w:val="00C46D02"/>
    <w:rsid w:val="00C47F8D"/>
    <w:rsid w:val="00C504EE"/>
    <w:rsid w:val="00C50810"/>
    <w:rsid w:val="00C5087E"/>
    <w:rsid w:val="00C50DD6"/>
    <w:rsid w:val="00C51CE0"/>
    <w:rsid w:val="00C51FB4"/>
    <w:rsid w:val="00C52287"/>
    <w:rsid w:val="00C5239D"/>
    <w:rsid w:val="00C548E6"/>
    <w:rsid w:val="00C54E9C"/>
    <w:rsid w:val="00C552E8"/>
    <w:rsid w:val="00C5753A"/>
    <w:rsid w:val="00C5763B"/>
    <w:rsid w:val="00C6026A"/>
    <w:rsid w:val="00C60E68"/>
    <w:rsid w:val="00C615A2"/>
    <w:rsid w:val="00C61FF3"/>
    <w:rsid w:val="00C62052"/>
    <w:rsid w:val="00C62530"/>
    <w:rsid w:val="00C62936"/>
    <w:rsid w:val="00C62B63"/>
    <w:rsid w:val="00C62D8A"/>
    <w:rsid w:val="00C62DFB"/>
    <w:rsid w:val="00C62F4B"/>
    <w:rsid w:val="00C63239"/>
    <w:rsid w:val="00C63AF8"/>
    <w:rsid w:val="00C647F8"/>
    <w:rsid w:val="00C64C51"/>
    <w:rsid w:val="00C64DDE"/>
    <w:rsid w:val="00C65554"/>
    <w:rsid w:val="00C655E0"/>
    <w:rsid w:val="00C65BA0"/>
    <w:rsid w:val="00C663D4"/>
    <w:rsid w:val="00C674CB"/>
    <w:rsid w:val="00C71222"/>
    <w:rsid w:val="00C7202F"/>
    <w:rsid w:val="00C72C79"/>
    <w:rsid w:val="00C733F4"/>
    <w:rsid w:val="00C73839"/>
    <w:rsid w:val="00C73A3B"/>
    <w:rsid w:val="00C73C5B"/>
    <w:rsid w:val="00C73D1E"/>
    <w:rsid w:val="00C740D7"/>
    <w:rsid w:val="00C757C6"/>
    <w:rsid w:val="00C75C01"/>
    <w:rsid w:val="00C75F79"/>
    <w:rsid w:val="00C763F6"/>
    <w:rsid w:val="00C767E8"/>
    <w:rsid w:val="00C76875"/>
    <w:rsid w:val="00C76DED"/>
    <w:rsid w:val="00C77385"/>
    <w:rsid w:val="00C77808"/>
    <w:rsid w:val="00C77876"/>
    <w:rsid w:val="00C77D41"/>
    <w:rsid w:val="00C8076E"/>
    <w:rsid w:val="00C80EE8"/>
    <w:rsid w:val="00C81030"/>
    <w:rsid w:val="00C8167B"/>
    <w:rsid w:val="00C81765"/>
    <w:rsid w:val="00C81848"/>
    <w:rsid w:val="00C81858"/>
    <w:rsid w:val="00C818E5"/>
    <w:rsid w:val="00C81A3A"/>
    <w:rsid w:val="00C81F25"/>
    <w:rsid w:val="00C822A1"/>
    <w:rsid w:val="00C82308"/>
    <w:rsid w:val="00C82519"/>
    <w:rsid w:val="00C82611"/>
    <w:rsid w:val="00C82A33"/>
    <w:rsid w:val="00C8305A"/>
    <w:rsid w:val="00C83795"/>
    <w:rsid w:val="00C84751"/>
    <w:rsid w:val="00C84E02"/>
    <w:rsid w:val="00C84F69"/>
    <w:rsid w:val="00C85BB8"/>
    <w:rsid w:val="00C85F50"/>
    <w:rsid w:val="00C86F9B"/>
    <w:rsid w:val="00C8705A"/>
    <w:rsid w:val="00C87755"/>
    <w:rsid w:val="00C907C9"/>
    <w:rsid w:val="00C91057"/>
    <w:rsid w:val="00C91067"/>
    <w:rsid w:val="00C9125E"/>
    <w:rsid w:val="00C9187B"/>
    <w:rsid w:val="00C9246A"/>
    <w:rsid w:val="00C92844"/>
    <w:rsid w:val="00C9363E"/>
    <w:rsid w:val="00C93E86"/>
    <w:rsid w:val="00C94515"/>
    <w:rsid w:val="00C945CF"/>
    <w:rsid w:val="00C95377"/>
    <w:rsid w:val="00C96B33"/>
    <w:rsid w:val="00C96B75"/>
    <w:rsid w:val="00C96E9D"/>
    <w:rsid w:val="00C97017"/>
    <w:rsid w:val="00C9725B"/>
    <w:rsid w:val="00C97381"/>
    <w:rsid w:val="00C974C9"/>
    <w:rsid w:val="00C97627"/>
    <w:rsid w:val="00C97E65"/>
    <w:rsid w:val="00CA02E7"/>
    <w:rsid w:val="00CA0756"/>
    <w:rsid w:val="00CA09AF"/>
    <w:rsid w:val="00CA0B4C"/>
    <w:rsid w:val="00CA14D4"/>
    <w:rsid w:val="00CA15C7"/>
    <w:rsid w:val="00CA1B14"/>
    <w:rsid w:val="00CA1FFA"/>
    <w:rsid w:val="00CA2297"/>
    <w:rsid w:val="00CA2984"/>
    <w:rsid w:val="00CA3AB0"/>
    <w:rsid w:val="00CA3B6C"/>
    <w:rsid w:val="00CA46A9"/>
    <w:rsid w:val="00CA4D05"/>
    <w:rsid w:val="00CA4D64"/>
    <w:rsid w:val="00CA514B"/>
    <w:rsid w:val="00CA541B"/>
    <w:rsid w:val="00CA5C3B"/>
    <w:rsid w:val="00CA62CF"/>
    <w:rsid w:val="00CA692B"/>
    <w:rsid w:val="00CA7973"/>
    <w:rsid w:val="00CA7D56"/>
    <w:rsid w:val="00CB0BDD"/>
    <w:rsid w:val="00CB0ED7"/>
    <w:rsid w:val="00CB1A6E"/>
    <w:rsid w:val="00CB1D27"/>
    <w:rsid w:val="00CB1F4D"/>
    <w:rsid w:val="00CB2863"/>
    <w:rsid w:val="00CB31BF"/>
    <w:rsid w:val="00CB4038"/>
    <w:rsid w:val="00CB56A9"/>
    <w:rsid w:val="00CB643F"/>
    <w:rsid w:val="00CB6703"/>
    <w:rsid w:val="00CB690D"/>
    <w:rsid w:val="00CB7850"/>
    <w:rsid w:val="00CC0157"/>
    <w:rsid w:val="00CC1661"/>
    <w:rsid w:val="00CC1819"/>
    <w:rsid w:val="00CC1B01"/>
    <w:rsid w:val="00CC1BF6"/>
    <w:rsid w:val="00CC2D30"/>
    <w:rsid w:val="00CC493E"/>
    <w:rsid w:val="00CC4EC0"/>
    <w:rsid w:val="00CC4EF7"/>
    <w:rsid w:val="00CC549A"/>
    <w:rsid w:val="00CC55CE"/>
    <w:rsid w:val="00CC5871"/>
    <w:rsid w:val="00CC5F4E"/>
    <w:rsid w:val="00CC6B44"/>
    <w:rsid w:val="00CC6DDE"/>
    <w:rsid w:val="00CC7016"/>
    <w:rsid w:val="00CC7366"/>
    <w:rsid w:val="00CC7559"/>
    <w:rsid w:val="00CC7E33"/>
    <w:rsid w:val="00CD0602"/>
    <w:rsid w:val="00CD1129"/>
    <w:rsid w:val="00CD1139"/>
    <w:rsid w:val="00CD17DE"/>
    <w:rsid w:val="00CD1935"/>
    <w:rsid w:val="00CD2004"/>
    <w:rsid w:val="00CD2259"/>
    <w:rsid w:val="00CD30A4"/>
    <w:rsid w:val="00CD369D"/>
    <w:rsid w:val="00CD3CEA"/>
    <w:rsid w:val="00CD4879"/>
    <w:rsid w:val="00CD48BA"/>
    <w:rsid w:val="00CD4F32"/>
    <w:rsid w:val="00CD4FBA"/>
    <w:rsid w:val="00CD5751"/>
    <w:rsid w:val="00CD58CA"/>
    <w:rsid w:val="00CD59AD"/>
    <w:rsid w:val="00CD6E99"/>
    <w:rsid w:val="00CD73C4"/>
    <w:rsid w:val="00CD7559"/>
    <w:rsid w:val="00CD78D4"/>
    <w:rsid w:val="00CD7FA5"/>
    <w:rsid w:val="00CE0C8D"/>
    <w:rsid w:val="00CE0ECD"/>
    <w:rsid w:val="00CE0EFB"/>
    <w:rsid w:val="00CE1093"/>
    <w:rsid w:val="00CE1555"/>
    <w:rsid w:val="00CE1880"/>
    <w:rsid w:val="00CE1A9C"/>
    <w:rsid w:val="00CE21CE"/>
    <w:rsid w:val="00CE2724"/>
    <w:rsid w:val="00CE2954"/>
    <w:rsid w:val="00CE3311"/>
    <w:rsid w:val="00CE5525"/>
    <w:rsid w:val="00CE57B6"/>
    <w:rsid w:val="00CE5C2F"/>
    <w:rsid w:val="00CE5F01"/>
    <w:rsid w:val="00CE60D3"/>
    <w:rsid w:val="00CE6BDE"/>
    <w:rsid w:val="00CE6E43"/>
    <w:rsid w:val="00CE6F4C"/>
    <w:rsid w:val="00CE71BA"/>
    <w:rsid w:val="00CE75ED"/>
    <w:rsid w:val="00CE7BFA"/>
    <w:rsid w:val="00CF0A34"/>
    <w:rsid w:val="00CF0DE0"/>
    <w:rsid w:val="00CF1263"/>
    <w:rsid w:val="00CF3B57"/>
    <w:rsid w:val="00CF5A41"/>
    <w:rsid w:val="00CF5E12"/>
    <w:rsid w:val="00CF6F20"/>
    <w:rsid w:val="00CF707F"/>
    <w:rsid w:val="00CF7A8A"/>
    <w:rsid w:val="00D000A4"/>
    <w:rsid w:val="00D00349"/>
    <w:rsid w:val="00D01391"/>
    <w:rsid w:val="00D01406"/>
    <w:rsid w:val="00D01442"/>
    <w:rsid w:val="00D0166B"/>
    <w:rsid w:val="00D01EE7"/>
    <w:rsid w:val="00D02275"/>
    <w:rsid w:val="00D02451"/>
    <w:rsid w:val="00D033D5"/>
    <w:rsid w:val="00D0376C"/>
    <w:rsid w:val="00D03E68"/>
    <w:rsid w:val="00D03FC7"/>
    <w:rsid w:val="00D05785"/>
    <w:rsid w:val="00D072E7"/>
    <w:rsid w:val="00D074D5"/>
    <w:rsid w:val="00D07645"/>
    <w:rsid w:val="00D077C8"/>
    <w:rsid w:val="00D10CEA"/>
    <w:rsid w:val="00D116DE"/>
    <w:rsid w:val="00D142E6"/>
    <w:rsid w:val="00D149CC"/>
    <w:rsid w:val="00D14DD5"/>
    <w:rsid w:val="00D151B1"/>
    <w:rsid w:val="00D1554B"/>
    <w:rsid w:val="00D15769"/>
    <w:rsid w:val="00D15818"/>
    <w:rsid w:val="00D15ECB"/>
    <w:rsid w:val="00D16072"/>
    <w:rsid w:val="00D16BDD"/>
    <w:rsid w:val="00D175AF"/>
    <w:rsid w:val="00D17E47"/>
    <w:rsid w:val="00D20510"/>
    <w:rsid w:val="00D2151F"/>
    <w:rsid w:val="00D21ACC"/>
    <w:rsid w:val="00D21B6D"/>
    <w:rsid w:val="00D21F64"/>
    <w:rsid w:val="00D2278F"/>
    <w:rsid w:val="00D231B5"/>
    <w:rsid w:val="00D241B2"/>
    <w:rsid w:val="00D24722"/>
    <w:rsid w:val="00D24D76"/>
    <w:rsid w:val="00D25954"/>
    <w:rsid w:val="00D25F9B"/>
    <w:rsid w:val="00D26376"/>
    <w:rsid w:val="00D269D0"/>
    <w:rsid w:val="00D26D26"/>
    <w:rsid w:val="00D26F03"/>
    <w:rsid w:val="00D27F36"/>
    <w:rsid w:val="00D30DE8"/>
    <w:rsid w:val="00D3227D"/>
    <w:rsid w:val="00D324AD"/>
    <w:rsid w:val="00D32984"/>
    <w:rsid w:val="00D329A2"/>
    <w:rsid w:val="00D330AF"/>
    <w:rsid w:val="00D33434"/>
    <w:rsid w:val="00D34F74"/>
    <w:rsid w:val="00D35094"/>
    <w:rsid w:val="00D355FB"/>
    <w:rsid w:val="00D36ADC"/>
    <w:rsid w:val="00D36BB1"/>
    <w:rsid w:val="00D36DF8"/>
    <w:rsid w:val="00D3706A"/>
    <w:rsid w:val="00D37B38"/>
    <w:rsid w:val="00D405CD"/>
    <w:rsid w:val="00D40AD6"/>
    <w:rsid w:val="00D40B6F"/>
    <w:rsid w:val="00D41020"/>
    <w:rsid w:val="00D413B1"/>
    <w:rsid w:val="00D414F5"/>
    <w:rsid w:val="00D41A01"/>
    <w:rsid w:val="00D41E28"/>
    <w:rsid w:val="00D42E17"/>
    <w:rsid w:val="00D4342B"/>
    <w:rsid w:val="00D4344B"/>
    <w:rsid w:val="00D4355B"/>
    <w:rsid w:val="00D438EB"/>
    <w:rsid w:val="00D43C09"/>
    <w:rsid w:val="00D44B53"/>
    <w:rsid w:val="00D454E0"/>
    <w:rsid w:val="00D464D7"/>
    <w:rsid w:val="00D46CF5"/>
    <w:rsid w:val="00D46D09"/>
    <w:rsid w:val="00D47224"/>
    <w:rsid w:val="00D47363"/>
    <w:rsid w:val="00D475E2"/>
    <w:rsid w:val="00D47BB5"/>
    <w:rsid w:val="00D50134"/>
    <w:rsid w:val="00D50217"/>
    <w:rsid w:val="00D502E3"/>
    <w:rsid w:val="00D50811"/>
    <w:rsid w:val="00D5096A"/>
    <w:rsid w:val="00D50C7E"/>
    <w:rsid w:val="00D51923"/>
    <w:rsid w:val="00D51A1E"/>
    <w:rsid w:val="00D52A07"/>
    <w:rsid w:val="00D53464"/>
    <w:rsid w:val="00D54388"/>
    <w:rsid w:val="00D5440F"/>
    <w:rsid w:val="00D5447D"/>
    <w:rsid w:val="00D54FBC"/>
    <w:rsid w:val="00D55480"/>
    <w:rsid w:val="00D557E4"/>
    <w:rsid w:val="00D5604B"/>
    <w:rsid w:val="00D56ACF"/>
    <w:rsid w:val="00D56CAC"/>
    <w:rsid w:val="00D56DF2"/>
    <w:rsid w:val="00D60793"/>
    <w:rsid w:val="00D60E6F"/>
    <w:rsid w:val="00D62616"/>
    <w:rsid w:val="00D62E6B"/>
    <w:rsid w:val="00D63471"/>
    <w:rsid w:val="00D6391E"/>
    <w:rsid w:val="00D63DBE"/>
    <w:rsid w:val="00D64168"/>
    <w:rsid w:val="00D64AFB"/>
    <w:rsid w:val="00D64DCA"/>
    <w:rsid w:val="00D6571F"/>
    <w:rsid w:val="00D65846"/>
    <w:rsid w:val="00D65B51"/>
    <w:rsid w:val="00D671A5"/>
    <w:rsid w:val="00D6793B"/>
    <w:rsid w:val="00D67BD3"/>
    <w:rsid w:val="00D700F3"/>
    <w:rsid w:val="00D706CB"/>
    <w:rsid w:val="00D708EC"/>
    <w:rsid w:val="00D70F56"/>
    <w:rsid w:val="00D713DA"/>
    <w:rsid w:val="00D71655"/>
    <w:rsid w:val="00D71820"/>
    <w:rsid w:val="00D72021"/>
    <w:rsid w:val="00D727C0"/>
    <w:rsid w:val="00D72CA6"/>
    <w:rsid w:val="00D734D3"/>
    <w:rsid w:val="00D73973"/>
    <w:rsid w:val="00D7467B"/>
    <w:rsid w:val="00D750C7"/>
    <w:rsid w:val="00D75398"/>
    <w:rsid w:val="00D75B97"/>
    <w:rsid w:val="00D75D49"/>
    <w:rsid w:val="00D75E8E"/>
    <w:rsid w:val="00D760D2"/>
    <w:rsid w:val="00D761BB"/>
    <w:rsid w:val="00D77211"/>
    <w:rsid w:val="00D774BA"/>
    <w:rsid w:val="00D775C1"/>
    <w:rsid w:val="00D7784C"/>
    <w:rsid w:val="00D80168"/>
    <w:rsid w:val="00D801AE"/>
    <w:rsid w:val="00D80888"/>
    <w:rsid w:val="00D80B49"/>
    <w:rsid w:val="00D812BD"/>
    <w:rsid w:val="00D81FEF"/>
    <w:rsid w:val="00D82181"/>
    <w:rsid w:val="00D825E2"/>
    <w:rsid w:val="00D828C3"/>
    <w:rsid w:val="00D82C7D"/>
    <w:rsid w:val="00D83FCB"/>
    <w:rsid w:val="00D840C6"/>
    <w:rsid w:val="00D84782"/>
    <w:rsid w:val="00D847AA"/>
    <w:rsid w:val="00D847F5"/>
    <w:rsid w:val="00D8515D"/>
    <w:rsid w:val="00D85774"/>
    <w:rsid w:val="00D85B23"/>
    <w:rsid w:val="00D85FA6"/>
    <w:rsid w:val="00D862B8"/>
    <w:rsid w:val="00D8634A"/>
    <w:rsid w:val="00D86CD2"/>
    <w:rsid w:val="00D8764E"/>
    <w:rsid w:val="00D902EE"/>
    <w:rsid w:val="00D906FA"/>
    <w:rsid w:val="00D90A6D"/>
    <w:rsid w:val="00D90D1C"/>
    <w:rsid w:val="00D91775"/>
    <w:rsid w:val="00D91847"/>
    <w:rsid w:val="00D9195E"/>
    <w:rsid w:val="00D92BBF"/>
    <w:rsid w:val="00D9387E"/>
    <w:rsid w:val="00D94B59"/>
    <w:rsid w:val="00D9522A"/>
    <w:rsid w:val="00D95505"/>
    <w:rsid w:val="00D95A99"/>
    <w:rsid w:val="00D95B73"/>
    <w:rsid w:val="00D960B1"/>
    <w:rsid w:val="00D962DB"/>
    <w:rsid w:val="00D976DB"/>
    <w:rsid w:val="00D97E18"/>
    <w:rsid w:val="00DA01E7"/>
    <w:rsid w:val="00DA0EA8"/>
    <w:rsid w:val="00DA108A"/>
    <w:rsid w:val="00DA17E8"/>
    <w:rsid w:val="00DA1AC2"/>
    <w:rsid w:val="00DA3922"/>
    <w:rsid w:val="00DA398A"/>
    <w:rsid w:val="00DA3B3E"/>
    <w:rsid w:val="00DA3B4B"/>
    <w:rsid w:val="00DA467C"/>
    <w:rsid w:val="00DA47C5"/>
    <w:rsid w:val="00DA5340"/>
    <w:rsid w:val="00DA5CA8"/>
    <w:rsid w:val="00DA6903"/>
    <w:rsid w:val="00DA6B30"/>
    <w:rsid w:val="00DA6D0E"/>
    <w:rsid w:val="00DA727B"/>
    <w:rsid w:val="00DA7386"/>
    <w:rsid w:val="00DA7A83"/>
    <w:rsid w:val="00DA7D6F"/>
    <w:rsid w:val="00DB02EA"/>
    <w:rsid w:val="00DB05EF"/>
    <w:rsid w:val="00DB1035"/>
    <w:rsid w:val="00DB2BDB"/>
    <w:rsid w:val="00DB2D7A"/>
    <w:rsid w:val="00DB33F2"/>
    <w:rsid w:val="00DB56E8"/>
    <w:rsid w:val="00DB5B30"/>
    <w:rsid w:val="00DB5E64"/>
    <w:rsid w:val="00DB5ECB"/>
    <w:rsid w:val="00DB614E"/>
    <w:rsid w:val="00DB67DC"/>
    <w:rsid w:val="00DB7052"/>
    <w:rsid w:val="00DB7167"/>
    <w:rsid w:val="00DB7CDD"/>
    <w:rsid w:val="00DB7F8C"/>
    <w:rsid w:val="00DC0D72"/>
    <w:rsid w:val="00DC1E7D"/>
    <w:rsid w:val="00DC2346"/>
    <w:rsid w:val="00DC290D"/>
    <w:rsid w:val="00DC363F"/>
    <w:rsid w:val="00DC3755"/>
    <w:rsid w:val="00DC39EF"/>
    <w:rsid w:val="00DC3F11"/>
    <w:rsid w:val="00DC529B"/>
    <w:rsid w:val="00DC5386"/>
    <w:rsid w:val="00DC65B7"/>
    <w:rsid w:val="00DC6E43"/>
    <w:rsid w:val="00DC6EAF"/>
    <w:rsid w:val="00DC73F8"/>
    <w:rsid w:val="00DC7804"/>
    <w:rsid w:val="00DC7A52"/>
    <w:rsid w:val="00DD062F"/>
    <w:rsid w:val="00DD182F"/>
    <w:rsid w:val="00DD19DF"/>
    <w:rsid w:val="00DD308C"/>
    <w:rsid w:val="00DD3338"/>
    <w:rsid w:val="00DD3562"/>
    <w:rsid w:val="00DD3E92"/>
    <w:rsid w:val="00DD481A"/>
    <w:rsid w:val="00DD4CE6"/>
    <w:rsid w:val="00DD5442"/>
    <w:rsid w:val="00DD586B"/>
    <w:rsid w:val="00DD596B"/>
    <w:rsid w:val="00DD6022"/>
    <w:rsid w:val="00DD73DB"/>
    <w:rsid w:val="00DD765C"/>
    <w:rsid w:val="00DE0085"/>
    <w:rsid w:val="00DE049F"/>
    <w:rsid w:val="00DE0C5B"/>
    <w:rsid w:val="00DE1318"/>
    <w:rsid w:val="00DE152C"/>
    <w:rsid w:val="00DE191B"/>
    <w:rsid w:val="00DE2B0F"/>
    <w:rsid w:val="00DE35C8"/>
    <w:rsid w:val="00DE39FA"/>
    <w:rsid w:val="00DE504C"/>
    <w:rsid w:val="00DE528C"/>
    <w:rsid w:val="00DE5405"/>
    <w:rsid w:val="00DE54A5"/>
    <w:rsid w:val="00DE5D2C"/>
    <w:rsid w:val="00DE7361"/>
    <w:rsid w:val="00DF0408"/>
    <w:rsid w:val="00DF0C11"/>
    <w:rsid w:val="00DF112B"/>
    <w:rsid w:val="00DF15C4"/>
    <w:rsid w:val="00DF352C"/>
    <w:rsid w:val="00DF3D96"/>
    <w:rsid w:val="00DF45B4"/>
    <w:rsid w:val="00DF47C3"/>
    <w:rsid w:val="00DF4CB5"/>
    <w:rsid w:val="00DF4CD7"/>
    <w:rsid w:val="00DF5EBE"/>
    <w:rsid w:val="00DF6550"/>
    <w:rsid w:val="00DF7867"/>
    <w:rsid w:val="00E0056C"/>
    <w:rsid w:val="00E00630"/>
    <w:rsid w:val="00E0124E"/>
    <w:rsid w:val="00E0252C"/>
    <w:rsid w:val="00E02D99"/>
    <w:rsid w:val="00E033B2"/>
    <w:rsid w:val="00E03478"/>
    <w:rsid w:val="00E04118"/>
    <w:rsid w:val="00E05165"/>
    <w:rsid w:val="00E05322"/>
    <w:rsid w:val="00E05935"/>
    <w:rsid w:val="00E05F46"/>
    <w:rsid w:val="00E06639"/>
    <w:rsid w:val="00E06938"/>
    <w:rsid w:val="00E06ADA"/>
    <w:rsid w:val="00E10359"/>
    <w:rsid w:val="00E114EB"/>
    <w:rsid w:val="00E11A58"/>
    <w:rsid w:val="00E11ABC"/>
    <w:rsid w:val="00E12256"/>
    <w:rsid w:val="00E12270"/>
    <w:rsid w:val="00E1282D"/>
    <w:rsid w:val="00E12FA0"/>
    <w:rsid w:val="00E13328"/>
    <w:rsid w:val="00E13F93"/>
    <w:rsid w:val="00E14B67"/>
    <w:rsid w:val="00E14DFE"/>
    <w:rsid w:val="00E15B2F"/>
    <w:rsid w:val="00E15B60"/>
    <w:rsid w:val="00E15B8D"/>
    <w:rsid w:val="00E16018"/>
    <w:rsid w:val="00E16B5B"/>
    <w:rsid w:val="00E16CC8"/>
    <w:rsid w:val="00E16DE7"/>
    <w:rsid w:val="00E17141"/>
    <w:rsid w:val="00E1720F"/>
    <w:rsid w:val="00E178F9"/>
    <w:rsid w:val="00E17A3C"/>
    <w:rsid w:val="00E17D87"/>
    <w:rsid w:val="00E2019F"/>
    <w:rsid w:val="00E20705"/>
    <w:rsid w:val="00E2181A"/>
    <w:rsid w:val="00E22CC8"/>
    <w:rsid w:val="00E23086"/>
    <w:rsid w:val="00E23589"/>
    <w:rsid w:val="00E23A25"/>
    <w:rsid w:val="00E23B13"/>
    <w:rsid w:val="00E23FEE"/>
    <w:rsid w:val="00E244E9"/>
    <w:rsid w:val="00E24792"/>
    <w:rsid w:val="00E252EB"/>
    <w:rsid w:val="00E259DD"/>
    <w:rsid w:val="00E2691A"/>
    <w:rsid w:val="00E269CB"/>
    <w:rsid w:val="00E2711D"/>
    <w:rsid w:val="00E273EC"/>
    <w:rsid w:val="00E277DC"/>
    <w:rsid w:val="00E27884"/>
    <w:rsid w:val="00E278F6"/>
    <w:rsid w:val="00E27CDA"/>
    <w:rsid w:val="00E27ED0"/>
    <w:rsid w:val="00E303BD"/>
    <w:rsid w:val="00E304EB"/>
    <w:rsid w:val="00E3147F"/>
    <w:rsid w:val="00E31A19"/>
    <w:rsid w:val="00E32717"/>
    <w:rsid w:val="00E32863"/>
    <w:rsid w:val="00E3418C"/>
    <w:rsid w:val="00E34299"/>
    <w:rsid w:val="00E3456C"/>
    <w:rsid w:val="00E34EB1"/>
    <w:rsid w:val="00E34F74"/>
    <w:rsid w:val="00E35961"/>
    <w:rsid w:val="00E361E6"/>
    <w:rsid w:val="00E3649A"/>
    <w:rsid w:val="00E3752F"/>
    <w:rsid w:val="00E37BE9"/>
    <w:rsid w:val="00E37C63"/>
    <w:rsid w:val="00E40298"/>
    <w:rsid w:val="00E40448"/>
    <w:rsid w:val="00E414D6"/>
    <w:rsid w:val="00E41688"/>
    <w:rsid w:val="00E417CC"/>
    <w:rsid w:val="00E41DBC"/>
    <w:rsid w:val="00E428A6"/>
    <w:rsid w:val="00E42AE3"/>
    <w:rsid w:val="00E439F3"/>
    <w:rsid w:val="00E43C6C"/>
    <w:rsid w:val="00E43EC7"/>
    <w:rsid w:val="00E442B6"/>
    <w:rsid w:val="00E45845"/>
    <w:rsid w:val="00E475B7"/>
    <w:rsid w:val="00E479C9"/>
    <w:rsid w:val="00E50664"/>
    <w:rsid w:val="00E5114E"/>
    <w:rsid w:val="00E51737"/>
    <w:rsid w:val="00E51822"/>
    <w:rsid w:val="00E5188F"/>
    <w:rsid w:val="00E51FCC"/>
    <w:rsid w:val="00E51FE5"/>
    <w:rsid w:val="00E52578"/>
    <w:rsid w:val="00E52850"/>
    <w:rsid w:val="00E52B32"/>
    <w:rsid w:val="00E52DEA"/>
    <w:rsid w:val="00E5362E"/>
    <w:rsid w:val="00E53DAA"/>
    <w:rsid w:val="00E53FEF"/>
    <w:rsid w:val="00E54C4A"/>
    <w:rsid w:val="00E54E4D"/>
    <w:rsid w:val="00E555B7"/>
    <w:rsid w:val="00E5582E"/>
    <w:rsid w:val="00E55E53"/>
    <w:rsid w:val="00E55F7F"/>
    <w:rsid w:val="00E56DB9"/>
    <w:rsid w:val="00E56E1B"/>
    <w:rsid w:val="00E57382"/>
    <w:rsid w:val="00E6072A"/>
    <w:rsid w:val="00E60841"/>
    <w:rsid w:val="00E60CF2"/>
    <w:rsid w:val="00E611A1"/>
    <w:rsid w:val="00E62027"/>
    <w:rsid w:val="00E62CA4"/>
    <w:rsid w:val="00E62F4D"/>
    <w:rsid w:val="00E62FEB"/>
    <w:rsid w:val="00E637D4"/>
    <w:rsid w:val="00E6464D"/>
    <w:rsid w:val="00E64C88"/>
    <w:rsid w:val="00E6576D"/>
    <w:rsid w:val="00E65857"/>
    <w:rsid w:val="00E65A41"/>
    <w:rsid w:val="00E65A43"/>
    <w:rsid w:val="00E65BFB"/>
    <w:rsid w:val="00E65F6D"/>
    <w:rsid w:val="00E66773"/>
    <w:rsid w:val="00E6721E"/>
    <w:rsid w:val="00E67DB3"/>
    <w:rsid w:val="00E70503"/>
    <w:rsid w:val="00E70661"/>
    <w:rsid w:val="00E70E6C"/>
    <w:rsid w:val="00E7215F"/>
    <w:rsid w:val="00E725BD"/>
    <w:rsid w:val="00E727BA"/>
    <w:rsid w:val="00E72851"/>
    <w:rsid w:val="00E7299A"/>
    <w:rsid w:val="00E7353B"/>
    <w:rsid w:val="00E73678"/>
    <w:rsid w:val="00E73C44"/>
    <w:rsid w:val="00E744CA"/>
    <w:rsid w:val="00E74A74"/>
    <w:rsid w:val="00E752E4"/>
    <w:rsid w:val="00E758C8"/>
    <w:rsid w:val="00E7605D"/>
    <w:rsid w:val="00E76169"/>
    <w:rsid w:val="00E76F1B"/>
    <w:rsid w:val="00E772D3"/>
    <w:rsid w:val="00E77F9E"/>
    <w:rsid w:val="00E80706"/>
    <w:rsid w:val="00E80BBD"/>
    <w:rsid w:val="00E81534"/>
    <w:rsid w:val="00E81634"/>
    <w:rsid w:val="00E81CE8"/>
    <w:rsid w:val="00E82356"/>
    <w:rsid w:val="00E8245E"/>
    <w:rsid w:val="00E847A6"/>
    <w:rsid w:val="00E8575E"/>
    <w:rsid w:val="00E85B06"/>
    <w:rsid w:val="00E8606C"/>
    <w:rsid w:val="00E865AC"/>
    <w:rsid w:val="00E86857"/>
    <w:rsid w:val="00E8745D"/>
    <w:rsid w:val="00E87966"/>
    <w:rsid w:val="00E87C92"/>
    <w:rsid w:val="00E87CAE"/>
    <w:rsid w:val="00E92095"/>
    <w:rsid w:val="00E928FF"/>
    <w:rsid w:val="00E92AC4"/>
    <w:rsid w:val="00E92CB1"/>
    <w:rsid w:val="00E93A52"/>
    <w:rsid w:val="00E94A8F"/>
    <w:rsid w:val="00E956C5"/>
    <w:rsid w:val="00E95707"/>
    <w:rsid w:val="00E95F45"/>
    <w:rsid w:val="00E96148"/>
    <w:rsid w:val="00E96EA6"/>
    <w:rsid w:val="00E97356"/>
    <w:rsid w:val="00E97820"/>
    <w:rsid w:val="00EA07BD"/>
    <w:rsid w:val="00EA0C90"/>
    <w:rsid w:val="00EA12FF"/>
    <w:rsid w:val="00EA161D"/>
    <w:rsid w:val="00EA1E98"/>
    <w:rsid w:val="00EA21A4"/>
    <w:rsid w:val="00EA2BA8"/>
    <w:rsid w:val="00EA2CCB"/>
    <w:rsid w:val="00EA303E"/>
    <w:rsid w:val="00EA351C"/>
    <w:rsid w:val="00EA3783"/>
    <w:rsid w:val="00EA385D"/>
    <w:rsid w:val="00EA3DCF"/>
    <w:rsid w:val="00EA3F46"/>
    <w:rsid w:val="00EA3FC0"/>
    <w:rsid w:val="00EA43E2"/>
    <w:rsid w:val="00EA4692"/>
    <w:rsid w:val="00EA56A4"/>
    <w:rsid w:val="00EA6A50"/>
    <w:rsid w:val="00EA6D34"/>
    <w:rsid w:val="00EA7D52"/>
    <w:rsid w:val="00EB0872"/>
    <w:rsid w:val="00EB13FE"/>
    <w:rsid w:val="00EB21C0"/>
    <w:rsid w:val="00EB243F"/>
    <w:rsid w:val="00EB288F"/>
    <w:rsid w:val="00EB2A5D"/>
    <w:rsid w:val="00EB2EED"/>
    <w:rsid w:val="00EB2F3C"/>
    <w:rsid w:val="00EB3124"/>
    <w:rsid w:val="00EB3D2C"/>
    <w:rsid w:val="00EB45CA"/>
    <w:rsid w:val="00EB4F72"/>
    <w:rsid w:val="00EB55BA"/>
    <w:rsid w:val="00EB59C7"/>
    <w:rsid w:val="00EB64E4"/>
    <w:rsid w:val="00EB770F"/>
    <w:rsid w:val="00EB7D7B"/>
    <w:rsid w:val="00EC07B1"/>
    <w:rsid w:val="00EC0BFB"/>
    <w:rsid w:val="00EC1688"/>
    <w:rsid w:val="00EC1DD9"/>
    <w:rsid w:val="00EC1EAF"/>
    <w:rsid w:val="00EC209C"/>
    <w:rsid w:val="00EC3656"/>
    <w:rsid w:val="00EC3C71"/>
    <w:rsid w:val="00EC4230"/>
    <w:rsid w:val="00EC424D"/>
    <w:rsid w:val="00EC5FAA"/>
    <w:rsid w:val="00EC7A79"/>
    <w:rsid w:val="00EC7BB3"/>
    <w:rsid w:val="00ED0ACB"/>
    <w:rsid w:val="00ED17B3"/>
    <w:rsid w:val="00ED19E4"/>
    <w:rsid w:val="00ED1E48"/>
    <w:rsid w:val="00ED26C0"/>
    <w:rsid w:val="00ED277E"/>
    <w:rsid w:val="00ED289B"/>
    <w:rsid w:val="00ED2CB6"/>
    <w:rsid w:val="00ED2DA8"/>
    <w:rsid w:val="00ED307B"/>
    <w:rsid w:val="00ED34B4"/>
    <w:rsid w:val="00ED460E"/>
    <w:rsid w:val="00ED47BC"/>
    <w:rsid w:val="00ED4C00"/>
    <w:rsid w:val="00ED57A7"/>
    <w:rsid w:val="00ED5924"/>
    <w:rsid w:val="00ED5A69"/>
    <w:rsid w:val="00ED5BD8"/>
    <w:rsid w:val="00ED5E8A"/>
    <w:rsid w:val="00ED625E"/>
    <w:rsid w:val="00ED654F"/>
    <w:rsid w:val="00ED6CEC"/>
    <w:rsid w:val="00ED6E9C"/>
    <w:rsid w:val="00ED7D75"/>
    <w:rsid w:val="00EE0828"/>
    <w:rsid w:val="00EE17B1"/>
    <w:rsid w:val="00EE1854"/>
    <w:rsid w:val="00EE1C02"/>
    <w:rsid w:val="00EE2142"/>
    <w:rsid w:val="00EE2809"/>
    <w:rsid w:val="00EE284E"/>
    <w:rsid w:val="00EE2900"/>
    <w:rsid w:val="00EE314D"/>
    <w:rsid w:val="00EE39EA"/>
    <w:rsid w:val="00EE3DCA"/>
    <w:rsid w:val="00EE4297"/>
    <w:rsid w:val="00EE5583"/>
    <w:rsid w:val="00EE5DF7"/>
    <w:rsid w:val="00EE64DB"/>
    <w:rsid w:val="00EE76FE"/>
    <w:rsid w:val="00EE7B19"/>
    <w:rsid w:val="00EF046C"/>
    <w:rsid w:val="00EF07CE"/>
    <w:rsid w:val="00EF07E4"/>
    <w:rsid w:val="00EF1850"/>
    <w:rsid w:val="00EF25B5"/>
    <w:rsid w:val="00EF3341"/>
    <w:rsid w:val="00EF3372"/>
    <w:rsid w:val="00EF3380"/>
    <w:rsid w:val="00EF36D5"/>
    <w:rsid w:val="00EF3F42"/>
    <w:rsid w:val="00EF4320"/>
    <w:rsid w:val="00EF43F3"/>
    <w:rsid w:val="00EF59AE"/>
    <w:rsid w:val="00EF5AE2"/>
    <w:rsid w:val="00EF604F"/>
    <w:rsid w:val="00F00203"/>
    <w:rsid w:val="00F008A2"/>
    <w:rsid w:val="00F00BDF"/>
    <w:rsid w:val="00F00DCA"/>
    <w:rsid w:val="00F01329"/>
    <w:rsid w:val="00F01461"/>
    <w:rsid w:val="00F0176C"/>
    <w:rsid w:val="00F027C6"/>
    <w:rsid w:val="00F028B3"/>
    <w:rsid w:val="00F02ABB"/>
    <w:rsid w:val="00F02B07"/>
    <w:rsid w:val="00F0342F"/>
    <w:rsid w:val="00F0364A"/>
    <w:rsid w:val="00F03C9B"/>
    <w:rsid w:val="00F03EEB"/>
    <w:rsid w:val="00F04784"/>
    <w:rsid w:val="00F04D42"/>
    <w:rsid w:val="00F04F85"/>
    <w:rsid w:val="00F055B1"/>
    <w:rsid w:val="00F05D11"/>
    <w:rsid w:val="00F0636B"/>
    <w:rsid w:val="00F06EE1"/>
    <w:rsid w:val="00F07FD6"/>
    <w:rsid w:val="00F103AF"/>
    <w:rsid w:val="00F10AAA"/>
    <w:rsid w:val="00F10BEE"/>
    <w:rsid w:val="00F110FD"/>
    <w:rsid w:val="00F1277B"/>
    <w:rsid w:val="00F14081"/>
    <w:rsid w:val="00F14338"/>
    <w:rsid w:val="00F143A5"/>
    <w:rsid w:val="00F148C4"/>
    <w:rsid w:val="00F14A7E"/>
    <w:rsid w:val="00F15304"/>
    <w:rsid w:val="00F15E47"/>
    <w:rsid w:val="00F160A7"/>
    <w:rsid w:val="00F1652A"/>
    <w:rsid w:val="00F1679F"/>
    <w:rsid w:val="00F1697D"/>
    <w:rsid w:val="00F17220"/>
    <w:rsid w:val="00F17770"/>
    <w:rsid w:val="00F17B7F"/>
    <w:rsid w:val="00F2024F"/>
    <w:rsid w:val="00F202AF"/>
    <w:rsid w:val="00F20EC8"/>
    <w:rsid w:val="00F20F99"/>
    <w:rsid w:val="00F21EA2"/>
    <w:rsid w:val="00F221BC"/>
    <w:rsid w:val="00F22ADB"/>
    <w:rsid w:val="00F230EA"/>
    <w:rsid w:val="00F233D7"/>
    <w:rsid w:val="00F234B4"/>
    <w:rsid w:val="00F23598"/>
    <w:rsid w:val="00F235E6"/>
    <w:rsid w:val="00F23A05"/>
    <w:rsid w:val="00F23CEC"/>
    <w:rsid w:val="00F2481E"/>
    <w:rsid w:val="00F25494"/>
    <w:rsid w:val="00F25676"/>
    <w:rsid w:val="00F25BDE"/>
    <w:rsid w:val="00F25F41"/>
    <w:rsid w:val="00F26055"/>
    <w:rsid w:val="00F26688"/>
    <w:rsid w:val="00F26A24"/>
    <w:rsid w:val="00F2790F"/>
    <w:rsid w:val="00F27EB1"/>
    <w:rsid w:val="00F30714"/>
    <w:rsid w:val="00F307AE"/>
    <w:rsid w:val="00F31DC5"/>
    <w:rsid w:val="00F31DD7"/>
    <w:rsid w:val="00F31EA6"/>
    <w:rsid w:val="00F32205"/>
    <w:rsid w:val="00F3238F"/>
    <w:rsid w:val="00F32C8F"/>
    <w:rsid w:val="00F333B4"/>
    <w:rsid w:val="00F33BDF"/>
    <w:rsid w:val="00F343FC"/>
    <w:rsid w:val="00F3455A"/>
    <w:rsid w:val="00F34FE3"/>
    <w:rsid w:val="00F35672"/>
    <w:rsid w:val="00F3630B"/>
    <w:rsid w:val="00F363C6"/>
    <w:rsid w:val="00F36E35"/>
    <w:rsid w:val="00F37D4E"/>
    <w:rsid w:val="00F40993"/>
    <w:rsid w:val="00F424AA"/>
    <w:rsid w:val="00F428B2"/>
    <w:rsid w:val="00F444BA"/>
    <w:rsid w:val="00F45506"/>
    <w:rsid w:val="00F459C9"/>
    <w:rsid w:val="00F45D0C"/>
    <w:rsid w:val="00F46574"/>
    <w:rsid w:val="00F46944"/>
    <w:rsid w:val="00F503D4"/>
    <w:rsid w:val="00F50969"/>
    <w:rsid w:val="00F51514"/>
    <w:rsid w:val="00F51B82"/>
    <w:rsid w:val="00F52969"/>
    <w:rsid w:val="00F52CC3"/>
    <w:rsid w:val="00F53362"/>
    <w:rsid w:val="00F53575"/>
    <w:rsid w:val="00F53ACE"/>
    <w:rsid w:val="00F53C9F"/>
    <w:rsid w:val="00F549F0"/>
    <w:rsid w:val="00F54BD4"/>
    <w:rsid w:val="00F54DD5"/>
    <w:rsid w:val="00F55603"/>
    <w:rsid w:val="00F5566F"/>
    <w:rsid w:val="00F559ED"/>
    <w:rsid w:val="00F55FEA"/>
    <w:rsid w:val="00F560DE"/>
    <w:rsid w:val="00F561F8"/>
    <w:rsid w:val="00F5694A"/>
    <w:rsid w:val="00F57424"/>
    <w:rsid w:val="00F57A09"/>
    <w:rsid w:val="00F61407"/>
    <w:rsid w:val="00F61970"/>
    <w:rsid w:val="00F62BA5"/>
    <w:rsid w:val="00F63596"/>
    <w:rsid w:val="00F639EE"/>
    <w:rsid w:val="00F63D1C"/>
    <w:rsid w:val="00F64351"/>
    <w:rsid w:val="00F643BF"/>
    <w:rsid w:val="00F64831"/>
    <w:rsid w:val="00F66051"/>
    <w:rsid w:val="00F66669"/>
    <w:rsid w:val="00F66AD0"/>
    <w:rsid w:val="00F67489"/>
    <w:rsid w:val="00F676CB"/>
    <w:rsid w:val="00F679BF"/>
    <w:rsid w:val="00F67D45"/>
    <w:rsid w:val="00F7052C"/>
    <w:rsid w:val="00F7095B"/>
    <w:rsid w:val="00F71EF0"/>
    <w:rsid w:val="00F72795"/>
    <w:rsid w:val="00F72840"/>
    <w:rsid w:val="00F728E8"/>
    <w:rsid w:val="00F72E68"/>
    <w:rsid w:val="00F74388"/>
    <w:rsid w:val="00F74569"/>
    <w:rsid w:val="00F75C59"/>
    <w:rsid w:val="00F75F1C"/>
    <w:rsid w:val="00F7609A"/>
    <w:rsid w:val="00F7779A"/>
    <w:rsid w:val="00F7793E"/>
    <w:rsid w:val="00F779E1"/>
    <w:rsid w:val="00F801F2"/>
    <w:rsid w:val="00F80AD5"/>
    <w:rsid w:val="00F811FF"/>
    <w:rsid w:val="00F8153D"/>
    <w:rsid w:val="00F81876"/>
    <w:rsid w:val="00F81A89"/>
    <w:rsid w:val="00F81C53"/>
    <w:rsid w:val="00F81C7C"/>
    <w:rsid w:val="00F8254D"/>
    <w:rsid w:val="00F84DE2"/>
    <w:rsid w:val="00F85057"/>
    <w:rsid w:val="00F85550"/>
    <w:rsid w:val="00F86E6F"/>
    <w:rsid w:val="00F87237"/>
    <w:rsid w:val="00F872E6"/>
    <w:rsid w:val="00F87B09"/>
    <w:rsid w:val="00F87C59"/>
    <w:rsid w:val="00F901AE"/>
    <w:rsid w:val="00F907AD"/>
    <w:rsid w:val="00F91531"/>
    <w:rsid w:val="00F91779"/>
    <w:rsid w:val="00F92854"/>
    <w:rsid w:val="00F932F6"/>
    <w:rsid w:val="00F957D1"/>
    <w:rsid w:val="00F95E9F"/>
    <w:rsid w:val="00F961EA"/>
    <w:rsid w:val="00F963C2"/>
    <w:rsid w:val="00F9703D"/>
    <w:rsid w:val="00F97842"/>
    <w:rsid w:val="00F9788B"/>
    <w:rsid w:val="00F97BFD"/>
    <w:rsid w:val="00F97D15"/>
    <w:rsid w:val="00F97EC6"/>
    <w:rsid w:val="00FA07DD"/>
    <w:rsid w:val="00FA122D"/>
    <w:rsid w:val="00FA1284"/>
    <w:rsid w:val="00FA12E7"/>
    <w:rsid w:val="00FA1671"/>
    <w:rsid w:val="00FA1A71"/>
    <w:rsid w:val="00FA1FF6"/>
    <w:rsid w:val="00FA22FF"/>
    <w:rsid w:val="00FA2633"/>
    <w:rsid w:val="00FA3199"/>
    <w:rsid w:val="00FA33CC"/>
    <w:rsid w:val="00FA4F56"/>
    <w:rsid w:val="00FA5225"/>
    <w:rsid w:val="00FA533A"/>
    <w:rsid w:val="00FA6C80"/>
    <w:rsid w:val="00FA7B61"/>
    <w:rsid w:val="00FA7F29"/>
    <w:rsid w:val="00FB1036"/>
    <w:rsid w:val="00FB1135"/>
    <w:rsid w:val="00FB3F33"/>
    <w:rsid w:val="00FB3F69"/>
    <w:rsid w:val="00FB4301"/>
    <w:rsid w:val="00FB482B"/>
    <w:rsid w:val="00FB59A4"/>
    <w:rsid w:val="00FB5D17"/>
    <w:rsid w:val="00FB6051"/>
    <w:rsid w:val="00FB686C"/>
    <w:rsid w:val="00FB7C1F"/>
    <w:rsid w:val="00FB7C76"/>
    <w:rsid w:val="00FB7CED"/>
    <w:rsid w:val="00FC0762"/>
    <w:rsid w:val="00FC0B3A"/>
    <w:rsid w:val="00FC0BC5"/>
    <w:rsid w:val="00FC0C75"/>
    <w:rsid w:val="00FC1038"/>
    <w:rsid w:val="00FC2FA4"/>
    <w:rsid w:val="00FC37E6"/>
    <w:rsid w:val="00FC3BDE"/>
    <w:rsid w:val="00FC3EB0"/>
    <w:rsid w:val="00FC49E6"/>
    <w:rsid w:val="00FC4CCB"/>
    <w:rsid w:val="00FC56B9"/>
    <w:rsid w:val="00FC56C7"/>
    <w:rsid w:val="00FC616D"/>
    <w:rsid w:val="00FC69DB"/>
    <w:rsid w:val="00FC6B7F"/>
    <w:rsid w:val="00FC6D57"/>
    <w:rsid w:val="00FC7004"/>
    <w:rsid w:val="00FC72A4"/>
    <w:rsid w:val="00FC72A9"/>
    <w:rsid w:val="00FC7AC8"/>
    <w:rsid w:val="00FC7B6B"/>
    <w:rsid w:val="00FC7C5D"/>
    <w:rsid w:val="00FC7FD8"/>
    <w:rsid w:val="00FD06E4"/>
    <w:rsid w:val="00FD0880"/>
    <w:rsid w:val="00FD089C"/>
    <w:rsid w:val="00FD0C47"/>
    <w:rsid w:val="00FD1696"/>
    <w:rsid w:val="00FD1849"/>
    <w:rsid w:val="00FD2483"/>
    <w:rsid w:val="00FD2530"/>
    <w:rsid w:val="00FD2B62"/>
    <w:rsid w:val="00FD494F"/>
    <w:rsid w:val="00FD4BC2"/>
    <w:rsid w:val="00FD4EBB"/>
    <w:rsid w:val="00FD54D6"/>
    <w:rsid w:val="00FD669F"/>
    <w:rsid w:val="00FD7766"/>
    <w:rsid w:val="00FE1098"/>
    <w:rsid w:val="00FE11B8"/>
    <w:rsid w:val="00FE1524"/>
    <w:rsid w:val="00FE1682"/>
    <w:rsid w:val="00FE248F"/>
    <w:rsid w:val="00FE378B"/>
    <w:rsid w:val="00FE3A2E"/>
    <w:rsid w:val="00FE48BC"/>
    <w:rsid w:val="00FE4CB6"/>
    <w:rsid w:val="00FE5638"/>
    <w:rsid w:val="00FE5BF5"/>
    <w:rsid w:val="00FE69F0"/>
    <w:rsid w:val="00FE6FC9"/>
    <w:rsid w:val="00FE70C2"/>
    <w:rsid w:val="00FE7139"/>
    <w:rsid w:val="00FF02D9"/>
    <w:rsid w:val="00FF1737"/>
    <w:rsid w:val="00FF24B6"/>
    <w:rsid w:val="00FF28CD"/>
    <w:rsid w:val="00FF2C1F"/>
    <w:rsid w:val="00FF3DED"/>
    <w:rsid w:val="00FF42AD"/>
    <w:rsid w:val="00FF4467"/>
    <w:rsid w:val="00FF4C53"/>
    <w:rsid w:val="00FF5A19"/>
    <w:rsid w:val="00FF5AEA"/>
    <w:rsid w:val="00FF5EC4"/>
    <w:rsid w:val="00FF5F1D"/>
    <w:rsid w:val="00FF644B"/>
    <w:rsid w:val="00FF6797"/>
    <w:rsid w:val="00FF68C2"/>
    <w:rsid w:val="00FF6B6E"/>
    <w:rsid w:val="00FF7351"/>
    <w:rsid w:val="00FF74E7"/>
    <w:rsid w:val="00FF750C"/>
    <w:rsid w:val="00FF7E1D"/>
    <w:rsid w:val="010C227D"/>
    <w:rsid w:val="011078FC"/>
    <w:rsid w:val="011B5C9B"/>
    <w:rsid w:val="0147640A"/>
    <w:rsid w:val="01570001"/>
    <w:rsid w:val="01691A39"/>
    <w:rsid w:val="01C662EA"/>
    <w:rsid w:val="01E37895"/>
    <w:rsid w:val="01E774A2"/>
    <w:rsid w:val="02297EFC"/>
    <w:rsid w:val="02400F13"/>
    <w:rsid w:val="02A405B3"/>
    <w:rsid w:val="02D14B62"/>
    <w:rsid w:val="03212FA5"/>
    <w:rsid w:val="036C1880"/>
    <w:rsid w:val="038C0F89"/>
    <w:rsid w:val="038F1E44"/>
    <w:rsid w:val="03D0188B"/>
    <w:rsid w:val="04086F53"/>
    <w:rsid w:val="0436475B"/>
    <w:rsid w:val="043D017E"/>
    <w:rsid w:val="0448527B"/>
    <w:rsid w:val="0450229C"/>
    <w:rsid w:val="04597239"/>
    <w:rsid w:val="048E1702"/>
    <w:rsid w:val="04B3450D"/>
    <w:rsid w:val="04C70946"/>
    <w:rsid w:val="04D24539"/>
    <w:rsid w:val="054058D3"/>
    <w:rsid w:val="05671D88"/>
    <w:rsid w:val="05922991"/>
    <w:rsid w:val="05971BD7"/>
    <w:rsid w:val="05A07549"/>
    <w:rsid w:val="05CA79CC"/>
    <w:rsid w:val="05FA388A"/>
    <w:rsid w:val="05FC57D1"/>
    <w:rsid w:val="06093DEA"/>
    <w:rsid w:val="061304ED"/>
    <w:rsid w:val="06181424"/>
    <w:rsid w:val="06427E5A"/>
    <w:rsid w:val="06432F5E"/>
    <w:rsid w:val="06A80D3C"/>
    <w:rsid w:val="06CE3AA9"/>
    <w:rsid w:val="06DF6B53"/>
    <w:rsid w:val="06E5653E"/>
    <w:rsid w:val="06FA3C9A"/>
    <w:rsid w:val="06FE4066"/>
    <w:rsid w:val="07036E6E"/>
    <w:rsid w:val="070511E4"/>
    <w:rsid w:val="07057E72"/>
    <w:rsid w:val="07114F8D"/>
    <w:rsid w:val="07201F33"/>
    <w:rsid w:val="07217EF7"/>
    <w:rsid w:val="07342276"/>
    <w:rsid w:val="07344D06"/>
    <w:rsid w:val="077B731C"/>
    <w:rsid w:val="07A04AD7"/>
    <w:rsid w:val="07A52EFA"/>
    <w:rsid w:val="07AA04A9"/>
    <w:rsid w:val="07D50B7E"/>
    <w:rsid w:val="07FE0BA7"/>
    <w:rsid w:val="07FE528E"/>
    <w:rsid w:val="08034646"/>
    <w:rsid w:val="081B7E53"/>
    <w:rsid w:val="085E1AC3"/>
    <w:rsid w:val="08693959"/>
    <w:rsid w:val="08694541"/>
    <w:rsid w:val="08764D9A"/>
    <w:rsid w:val="08A6200D"/>
    <w:rsid w:val="08DF4360"/>
    <w:rsid w:val="08E96D21"/>
    <w:rsid w:val="08F641AF"/>
    <w:rsid w:val="09B654BB"/>
    <w:rsid w:val="09CC5123"/>
    <w:rsid w:val="0A037163"/>
    <w:rsid w:val="0A453ED9"/>
    <w:rsid w:val="0A460E2D"/>
    <w:rsid w:val="0A516BF4"/>
    <w:rsid w:val="0ABD7B9C"/>
    <w:rsid w:val="0ADD7496"/>
    <w:rsid w:val="0B12189F"/>
    <w:rsid w:val="0B3310F0"/>
    <w:rsid w:val="0B35731A"/>
    <w:rsid w:val="0B7324DC"/>
    <w:rsid w:val="0B955D93"/>
    <w:rsid w:val="0BBF45C6"/>
    <w:rsid w:val="0C4B1701"/>
    <w:rsid w:val="0C52183D"/>
    <w:rsid w:val="0C65263F"/>
    <w:rsid w:val="0CE9748C"/>
    <w:rsid w:val="0CFC23AD"/>
    <w:rsid w:val="0D1224B8"/>
    <w:rsid w:val="0D1C0F76"/>
    <w:rsid w:val="0D3E0F1C"/>
    <w:rsid w:val="0D59565E"/>
    <w:rsid w:val="0D7917F3"/>
    <w:rsid w:val="0DC20A9D"/>
    <w:rsid w:val="0DC80A5C"/>
    <w:rsid w:val="0DDE03B4"/>
    <w:rsid w:val="0DE30A0F"/>
    <w:rsid w:val="0DE86FD0"/>
    <w:rsid w:val="0DEB0075"/>
    <w:rsid w:val="0DEE3647"/>
    <w:rsid w:val="0E1A61D6"/>
    <w:rsid w:val="0E1C3A6D"/>
    <w:rsid w:val="0E701193"/>
    <w:rsid w:val="0E725E0F"/>
    <w:rsid w:val="0EB15687"/>
    <w:rsid w:val="0EC910FF"/>
    <w:rsid w:val="0ED547B9"/>
    <w:rsid w:val="0EDE7A22"/>
    <w:rsid w:val="0F416B5D"/>
    <w:rsid w:val="0F5F3284"/>
    <w:rsid w:val="0FC77F91"/>
    <w:rsid w:val="0FD70177"/>
    <w:rsid w:val="0FFC120A"/>
    <w:rsid w:val="10110472"/>
    <w:rsid w:val="102B2F59"/>
    <w:rsid w:val="105E30A4"/>
    <w:rsid w:val="106E715F"/>
    <w:rsid w:val="108A4CAD"/>
    <w:rsid w:val="10B37F26"/>
    <w:rsid w:val="10B50A9E"/>
    <w:rsid w:val="11030CF7"/>
    <w:rsid w:val="11055816"/>
    <w:rsid w:val="114A5190"/>
    <w:rsid w:val="116A5F89"/>
    <w:rsid w:val="11B26182"/>
    <w:rsid w:val="11E0142F"/>
    <w:rsid w:val="120E2883"/>
    <w:rsid w:val="122D3B3C"/>
    <w:rsid w:val="125A54D6"/>
    <w:rsid w:val="12B87D5B"/>
    <w:rsid w:val="1364105D"/>
    <w:rsid w:val="13735A4A"/>
    <w:rsid w:val="137E7669"/>
    <w:rsid w:val="13A339E4"/>
    <w:rsid w:val="13AA110B"/>
    <w:rsid w:val="13B7142F"/>
    <w:rsid w:val="13CB43F4"/>
    <w:rsid w:val="13E7363E"/>
    <w:rsid w:val="13E7520A"/>
    <w:rsid w:val="141855B8"/>
    <w:rsid w:val="144C6D37"/>
    <w:rsid w:val="144D2086"/>
    <w:rsid w:val="14914779"/>
    <w:rsid w:val="153C5A4F"/>
    <w:rsid w:val="154453E3"/>
    <w:rsid w:val="1563058C"/>
    <w:rsid w:val="15644304"/>
    <w:rsid w:val="15A432EB"/>
    <w:rsid w:val="15AC0F46"/>
    <w:rsid w:val="15AE1A5C"/>
    <w:rsid w:val="15C66614"/>
    <w:rsid w:val="15C73311"/>
    <w:rsid w:val="15CF3D80"/>
    <w:rsid w:val="162E705D"/>
    <w:rsid w:val="163354EC"/>
    <w:rsid w:val="16A54BF2"/>
    <w:rsid w:val="16C125FD"/>
    <w:rsid w:val="16CD606B"/>
    <w:rsid w:val="16F954E0"/>
    <w:rsid w:val="17217FC5"/>
    <w:rsid w:val="17231758"/>
    <w:rsid w:val="17243FAF"/>
    <w:rsid w:val="176C3571"/>
    <w:rsid w:val="17771BB7"/>
    <w:rsid w:val="178A5846"/>
    <w:rsid w:val="17AB54C2"/>
    <w:rsid w:val="17B13385"/>
    <w:rsid w:val="17CA7ED5"/>
    <w:rsid w:val="17CC7BD6"/>
    <w:rsid w:val="182B61DD"/>
    <w:rsid w:val="18643C23"/>
    <w:rsid w:val="186C649A"/>
    <w:rsid w:val="187354B8"/>
    <w:rsid w:val="188A313E"/>
    <w:rsid w:val="18AB65FD"/>
    <w:rsid w:val="18BA6891"/>
    <w:rsid w:val="18C70F21"/>
    <w:rsid w:val="18E1648F"/>
    <w:rsid w:val="18E30A5E"/>
    <w:rsid w:val="18FB1CDA"/>
    <w:rsid w:val="19023328"/>
    <w:rsid w:val="19311C31"/>
    <w:rsid w:val="19320C3C"/>
    <w:rsid w:val="195622AF"/>
    <w:rsid w:val="19564697"/>
    <w:rsid w:val="19570443"/>
    <w:rsid w:val="1961206C"/>
    <w:rsid w:val="198D06B5"/>
    <w:rsid w:val="198D4B62"/>
    <w:rsid w:val="19D55B64"/>
    <w:rsid w:val="19E7383C"/>
    <w:rsid w:val="1A895F9B"/>
    <w:rsid w:val="1A9B64C4"/>
    <w:rsid w:val="1A9D7DD4"/>
    <w:rsid w:val="1AA30654"/>
    <w:rsid w:val="1AB81509"/>
    <w:rsid w:val="1ADC5E70"/>
    <w:rsid w:val="1AE625C3"/>
    <w:rsid w:val="1B0C284D"/>
    <w:rsid w:val="1B346CDA"/>
    <w:rsid w:val="1B520D03"/>
    <w:rsid w:val="1B5739B2"/>
    <w:rsid w:val="1B8210E9"/>
    <w:rsid w:val="1B8962C3"/>
    <w:rsid w:val="1BAE742A"/>
    <w:rsid w:val="1BB00D3B"/>
    <w:rsid w:val="1BB118EC"/>
    <w:rsid w:val="1BED3DD3"/>
    <w:rsid w:val="1C072ECA"/>
    <w:rsid w:val="1C6723D2"/>
    <w:rsid w:val="1C691414"/>
    <w:rsid w:val="1C7F37ED"/>
    <w:rsid w:val="1C811B7F"/>
    <w:rsid w:val="1C9A75CA"/>
    <w:rsid w:val="1CB00248"/>
    <w:rsid w:val="1D1C4F14"/>
    <w:rsid w:val="1D1D52A6"/>
    <w:rsid w:val="1D334896"/>
    <w:rsid w:val="1D3866FF"/>
    <w:rsid w:val="1D752195"/>
    <w:rsid w:val="1D8B6A3F"/>
    <w:rsid w:val="1DB248A0"/>
    <w:rsid w:val="1DB60554"/>
    <w:rsid w:val="1DCA398C"/>
    <w:rsid w:val="1DE65A5C"/>
    <w:rsid w:val="1DEA7ECE"/>
    <w:rsid w:val="1DFF73F1"/>
    <w:rsid w:val="1E6F604A"/>
    <w:rsid w:val="1EA33C97"/>
    <w:rsid w:val="1ED97B6A"/>
    <w:rsid w:val="1EDE6505"/>
    <w:rsid w:val="1EED6FA3"/>
    <w:rsid w:val="1EF04575"/>
    <w:rsid w:val="1F390206"/>
    <w:rsid w:val="1F616E58"/>
    <w:rsid w:val="1F70228D"/>
    <w:rsid w:val="1F7476E3"/>
    <w:rsid w:val="1F835EFB"/>
    <w:rsid w:val="1FA96817"/>
    <w:rsid w:val="1FBF64EE"/>
    <w:rsid w:val="1FC800C8"/>
    <w:rsid w:val="1FE10291"/>
    <w:rsid w:val="200E074C"/>
    <w:rsid w:val="200F437C"/>
    <w:rsid w:val="20394D52"/>
    <w:rsid w:val="20550913"/>
    <w:rsid w:val="20587E60"/>
    <w:rsid w:val="205C0ABE"/>
    <w:rsid w:val="20690277"/>
    <w:rsid w:val="20A134AD"/>
    <w:rsid w:val="20BA49DB"/>
    <w:rsid w:val="21001F67"/>
    <w:rsid w:val="21093836"/>
    <w:rsid w:val="210977F3"/>
    <w:rsid w:val="211664F9"/>
    <w:rsid w:val="214D1539"/>
    <w:rsid w:val="214E56CD"/>
    <w:rsid w:val="2157056C"/>
    <w:rsid w:val="215F544E"/>
    <w:rsid w:val="21671AFA"/>
    <w:rsid w:val="216B7BB4"/>
    <w:rsid w:val="21917647"/>
    <w:rsid w:val="21A2055B"/>
    <w:rsid w:val="21AC77A5"/>
    <w:rsid w:val="21E41B81"/>
    <w:rsid w:val="21F85F98"/>
    <w:rsid w:val="22016E75"/>
    <w:rsid w:val="222E0461"/>
    <w:rsid w:val="224D01F3"/>
    <w:rsid w:val="22574CB3"/>
    <w:rsid w:val="22B31E95"/>
    <w:rsid w:val="22BA526B"/>
    <w:rsid w:val="22C37547"/>
    <w:rsid w:val="22F563F4"/>
    <w:rsid w:val="22FE29C9"/>
    <w:rsid w:val="22FE51B4"/>
    <w:rsid w:val="234F0765"/>
    <w:rsid w:val="23832627"/>
    <w:rsid w:val="239D777B"/>
    <w:rsid w:val="239E3077"/>
    <w:rsid w:val="23B77E42"/>
    <w:rsid w:val="23BC0CF4"/>
    <w:rsid w:val="23C05121"/>
    <w:rsid w:val="23C27FE7"/>
    <w:rsid w:val="23C40C57"/>
    <w:rsid w:val="23DA0251"/>
    <w:rsid w:val="23E15CB7"/>
    <w:rsid w:val="23F045C5"/>
    <w:rsid w:val="243A1237"/>
    <w:rsid w:val="244A3F86"/>
    <w:rsid w:val="245613A0"/>
    <w:rsid w:val="245F3B75"/>
    <w:rsid w:val="246B27B2"/>
    <w:rsid w:val="24817FE5"/>
    <w:rsid w:val="248415B4"/>
    <w:rsid w:val="252870B7"/>
    <w:rsid w:val="255E36ED"/>
    <w:rsid w:val="256A69CC"/>
    <w:rsid w:val="257E4346"/>
    <w:rsid w:val="25870008"/>
    <w:rsid w:val="25A12130"/>
    <w:rsid w:val="25B56987"/>
    <w:rsid w:val="25E93608"/>
    <w:rsid w:val="26012056"/>
    <w:rsid w:val="260E2156"/>
    <w:rsid w:val="264A7D6A"/>
    <w:rsid w:val="26744884"/>
    <w:rsid w:val="268F0179"/>
    <w:rsid w:val="26FA27C8"/>
    <w:rsid w:val="273A078D"/>
    <w:rsid w:val="2747397D"/>
    <w:rsid w:val="276E3640"/>
    <w:rsid w:val="27AD4192"/>
    <w:rsid w:val="27B1439E"/>
    <w:rsid w:val="280C2FA3"/>
    <w:rsid w:val="281549D8"/>
    <w:rsid w:val="281F0380"/>
    <w:rsid w:val="282417D4"/>
    <w:rsid w:val="28505EE3"/>
    <w:rsid w:val="285445D1"/>
    <w:rsid w:val="286F5B82"/>
    <w:rsid w:val="287D7F29"/>
    <w:rsid w:val="288F3D75"/>
    <w:rsid w:val="28B8472F"/>
    <w:rsid w:val="28DD421F"/>
    <w:rsid w:val="29391CCD"/>
    <w:rsid w:val="29BC4995"/>
    <w:rsid w:val="29D11AA3"/>
    <w:rsid w:val="2A1A0DB7"/>
    <w:rsid w:val="2A3C64BD"/>
    <w:rsid w:val="2A531328"/>
    <w:rsid w:val="2A796739"/>
    <w:rsid w:val="2A7A1499"/>
    <w:rsid w:val="2A7A5A01"/>
    <w:rsid w:val="2A813BCE"/>
    <w:rsid w:val="2AA22950"/>
    <w:rsid w:val="2AA45562"/>
    <w:rsid w:val="2AC70E25"/>
    <w:rsid w:val="2ACC79D5"/>
    <w:rsid w:val="2B07550B"/>
    <w:rsid w:val="2B0D0E86"/>
    <w:rsid w:val="2B115DF5"/>
    <w:rsid w:val="2B140939"/>
    <w:rsid w:val="2B3D5B7C"/>
    <w:rsid w:val="2B8C6449"/>
    <w:rsid w:val="2B947107"/>
    <w:rsid w:val="2BB32EA9"/>
    <w:rsid w:val="2BCC7AB4"/>
    <w:rsid w:val="2BD144D3"/>
    <w:rsid w:val="2BE31366"/>
    <w:rsid w:val="2C054E38"/>
    <w:rsid w:val="2C306821"/>
    <w:rsid w:val="2C4F660E"/>
    <w:rsid w:val="2C9E7130"/>
    <w:rsid w:val="2CA60C01"/>
    <w:rsid w:val="2CB4722B"/>
    <w:rsid w:val="2CC03AFD"/>
    <w:rsid w:val="2CCC44CD"/>
    <w:rsid w:val="2CE059A2"/>
    <w:rsid w:val="2CE152E4"/>
    <w:rsid w:val="2CF8697D"/>
    <w:rsid w:val="2D097BDD"/>
    <w:rsid w:val="2D1031A1"/>
    <w:rsid w:val="2D3715EC"/>
    <w:rsid w:val="2D4F2E9E"/>
    <w:rsid w:val="2D865CB3"/>
    <w:rsid w:val="2DDF7289"/>
    <w:rsid w:val="2DE03AC5"/>
    <w:rsid w:val="2E2372E9"/>
    <w:rsid w:val="2E242B28"/>
    <w:rsid w:val="2E762C6C"/>
    <w:rsid w:val="2E803FC4"/>
    <w:rsid w:val="2E874C32"/>
    <w:rsid w:val="2E9B4000"/>
    <w:rsid w:val="2EB0330B"/>
    <w:rsid w:val="2F081AA6"/>
    <w:rsid w:val="2F0A7722"/>
    <w:rsid w:val="2F784A15"/>
    <w:rsid w:val="2F821496"/>
    <w:rsid w:val="2F8B2823"/>
    <w:rsid w:val="2F9C7945"/>
    <w:rsid w:val="2F9E7CD7"/>
    <w:rsid w:val="2FA91A3A"/>
    <w:rsid w:val="2FAF0A99"/>
    <w:rsid w:val="2FE272E5"/>
    <w:rsid w:val="30145F8A"/>
    <w:rsid w:val="301A4A23"/>
    <w:rsid w:val="30237260"/>
    <w:rsid w:val="30296DC9"/>
    <w:rsid w:val="305D7ABD"/>
    <w:rsid w:val="30B026FA"/>
    <w:rsid w:val="311E1957"/>
    <w:rsid w:val="312F1E4B"/>
    <w:rsid w:val="312F6F0B"/>
    <w:rsid w:val="312F7075"/>
    <w:rsid w:val="313E75B1"/>
    <w:rsid w:val="315C5F0F"/>
    <w:rsid w:val="317C51D7"/>
    <w:rsid w:val="318958F8"/>
    <w:rsid w:val="31BB0F6D"/>
    <w:rsid w:val="31F835E8"/>
    <w:rsid w:val="31FA6857"/>
    <w:rsid w:val="32236526"/>
    <w:rsid w:val="322C0ED2"/>
    <w:rsid w:val="322F1507"/>
    <w:rsid w:val="323075A1"/>
    <w:rsid w:val="32395B6A"/>
    <w:rsid w:val="323F71B1"/>
    <w:rsid w:val="32477415"/>
    <w:rsid w:val="32671B1F"/>
    <w:rsid w:val="33174BF2"/>
    <w:rsid w:val="33326AF5"/>
    <w:rsid w:val="33587317"/>
    <w:rsid w:val="33610BBD"/>
    <w:rsid w:val="337818FF"/>
    <w:rsid w:val="337F5BFD"/>
    <w:rsid w:val="33B06EBB"/>
    <w:rsid w:val="33CE7C58"/>
    <w:rsid w:val="33DE07B6"/>
    <w:rsid w:val="33FB27EE"/>
    <w:rsid w:val="340775C1"/>
    <w:rsid w:val="340F2711"/>
    <w:rsid w:val="34212585"/>
    <w:rsid w:val="34215FAF"/>
    <w:rsid w:val="343018E4"/>
    <w:rsid w:val="3485555A"/>
    <w:rsid w:val="34876733"/>
    <w:rsid w:val="34AD32C1"/>
    <w:rsid w:val="34C06A92"/>
    <w:rsid w:val="34E842AA"/>
    <w:rsid w:val="34F378F8"/>
    <w:rsid w:val="35165631"/>
    <w:rsid w:val="351C13F4"/>
    <w:rsid w:val="351D0054"/>
    <w:rsid w:val="351E6C5E"/>
    <w:rsid w:val="35275F6A"/>
    <w:rsid w:val="356710F2"/>
    <w:rsid w:val="357809E4"/>
    <w:rsid w:val="35A14701"/>
    <w:rsid w:val="35B73B7F"/>
    <w:rsid w:val="35EE70A2"/>
    <w:rsid w:val="35FC230B"/>
    <w:rsid w:val="361252F7"/>
    <w:rsid w:val="36475EC4"/>
    <w:rsid w:val="36B53C94"/>
    <w:rsid w:val="36BE6BC7"/>
    <w:rsid w:val="36F17A2E"/>
    <w:rsid w:val="370644E5"/>
    <w:rsid w:val="376B5AA2"/>
    <w:rsid w:val="378E39CB"/>
    <w:rsid w:val="37A32D20"/>
    <w:rsid w:val="37AF063D"/>
    <w:rsid w:val="37B759DF"/>
    <w:rsid w:val="37D12380"/>
    <w:rsid w:val="3898480A"/>
    <w:rsid w:val="38C611C1"/>
    <w:rsid w:val="39044895"/>
    <w:rsid w:val="39103D36"/>
    <w:rsid w:val="39227222"/>
    <w:rsid w:val="39543884"/>
    <w:rsid w:val="39720B87"/>
    <w:rsid w:val="397E62FE"/>
    <w:rsid w:val="39893077"/>
    <w:rsid w:val="3997265F"/>
    <w:rsid w:val="39AC0BA8"/>
    <w:rsid w:val="39DB641C"/>
    <w:rsid w:val="39ED3B88"/>
    <w:rsid w:val="39F704D2"/>
    <w:rsid w:val="3A14472D"/>
    <w:rsid w:val="3A590164"/>
    <w:rsid w:val="3A6D7D5D"/>
    <w:rsid w:val="3A982CC6"/>
    <w:rsid w:val="3AA9200B"/>
    <w:rsid w:val="3AC301B3"/>
    <w:rsid w:val="3ACE1912"/>
    <w:rsid w:val="3B131A95"/>
    <w:rsid w:val="3BB65917"/>
    <w:rsid w:val="3BC51C25"/>
    <w:rsid w:val="3BD1684E"/>
    <w:rsid w:val="3BEA0043"/>
    <w:rsid w:val="3BF75F16"/>
    <w:rsid w:val="3C0D5BD0"/>
    <w:rsid w:val="3C2062E9"/>
    <w:rsid w:val="3C351C3A"/>
    <w:rsid w:val="3C353E83"/>
    <w:rsid w:val="3C3916F6"/>
    <w:rsid w:val="3C550657"/>
    <w:rsid w:val="3C8926E2"/>
    <w:rsid w:val="3C94292C"/>
    <w:rsid w:val="3CA22250"/>
    <w:rsid w:val="3CB068E4"/>
    <w:rsid w:val="3CB14FE9"/>
    <w:rsid w:val="3D336531"/>
    <w:rsid w:val="3D394E07"/>
    <w:rsid w:val="3D5E7FA6"/>
    <w:rsid w:val="3D70681A"/>
    <w:rsid w:val="3D7B2A03"/>
    <w:rsid w:val="3D816808"/>
    <w:rsid w:val="3DDD2A26"/>
    <w:rsid w:val="3DE01570"/>
    <w:rsid w:val="3DE025E6"/>
    <w:rsid w:val="3DE71498"/>
    <w:rsid w:val="3DE800D2"/>
    <w:rsid w:val="3DEF6AFB"/>
    <w:rsid w:val="3E0A4EAF"/>
    <w:rsid w:val="3E270335"/>
    <w:rsid w:val="3E2F1A32"/>
    <w:rsid w:val="3E4056F4"/>
    <w:rsid w:val="3E570F97"/>
    <w:rsid w:val="3E662172"/>
    <w:rsid w:val="3E677B30"/>
    <w:rsid w:val="3E6A02C1"/>
    <w:rsid w:val="3E94314F"/>
    <w:rsid w:val="3ED46341"/>
    <w:rsid w:val="3F030348"/>
    <w:rsid w:val="3F712C32"/>
    <w:rsid w:val="3F7E4DD3"/>
    <w:rsid w:val="3F97365D"/>
    <w:rsid w:val="3FC02DC2"/>
    <w:rsid w:val="3FF0343F"/>
    <w:rsid w:val="40633B7C"/>
    <w:rsid w:val="40661ECE"/>
    <w:rsid w:val="40E86D98"/>
    <w:rsid w:val="40FD25D5"/>
    <w:rsid w:val="40FF4F0C"/>
    <w:rsid w:val="41B20CB0"/>
    <w:rsid w:val="41C7387B"/>
    <w:rsid w:val="41D02FD2"/>
    <w:rsid w:val="4201749E"/>
    <w:rsid w:val="4204749E"/>
    <w:rsid w:val="42077413"/>
    <w:rsid w:val="420F0D24"/>
    <w:rsid w:val="42123CF4"/>
    <w:rsid w:val="42B002A1"/>
    <w:rsid w:val="42B17498"/>
    <w:rsid w:val="42E3183E"/>
    <w:rsid w:val="430F23E7"/>
    <w:rsid w:val="4319745F"/>
    <w:rsid w:val="433F79BA"/>
    <w:rsid w:val="436C73E4"/>
    <w:rsid w:val="438E0218"/>
    <w:rsid w:val="438F28A2"/>
    <w:rsid w:val="43EA6B77"/>
    <w:rsid w:val="44156422"/>
    <w:rsid w:val="44161502"/>
    <w:rsid w:val="44184B84"/>
    <w:rsid w:val="4424192E"/>
    <w:rsid w:val="443E439B"/>
    <w:rsid w:val="44597080"/>
    <w:rsid w:val="446902DD"/>
    <w:rsid w:val="44763A7D"/>
    <w:rsid w:val="44921244"/>
    <w:rsid w:val="44A9607B"/>
    <w:rsid w:val="44E0131A"/>
    <w:rsid w:val="44E1043C"/>
    <w:rsid w:val="45170130"/>
    <w:rsid w:val="45175025"/>
    <w:rsid w:val="451F4644"/>
    <w:rsid w:val="4567057D"/>
    <w:rsid w:val="45677D63"/>
    <w:rsid w:val="458C4A39"/>
    <w:rsid w:val="459059FE"/>
    <w:rsid w:val="45AA2F8F"/>
    <w:rsid w:val="45B2433F"/>
    <w:rsid w:val="45B559FF"/>
    <w:rsid w:val="45B85BEB"/>
    <w:rsid w:val="45BA2B50"/>
    <w:rsid w:val="45BF08C4"/>
    <w:rsid w:val="45CF1CDD"/>
    <w:rsid w:val="45E23938"/>
    <w:rsid w:val="46151D29"/>
    <w:rsid w:val="46466CD2"/>
    <w:rsid w:val="46566F67"/>
    <w:rsid w:val="4677650D"/>
    <w:rsid w:val="468A453B"/>
    <w:rsid w:val="46C34A3A"/>
    <w:rsid w:val="46C44B50"/>
    <w:rsid w:val="46FA2BDE"/>
    <w:rsid w:val="472517E7"/>
    <w:rsid w:val="47296A12"/>
    <w:rsid w:val="4767539C"/>
    <w:rsid w:val="47933A38"/>
    <w:rsid w:val="47B03F2C"/>
    <w:rsid w:val="47BD485E"/>
    <w:rsid w:val="47BE34FD"/>
    <w:rsid w:val="47C62B0C"/>
    <w:rsid w:val="47DD7BE5"/>
    <w:rsid w:val="47F112FA"/>
    <w:rsid w:val="481061C3"/>
    <w:rsid w:val="48123A0D"/>
    <w:rsid w:val="48211584"/>
    <w:rsid w:val="4839654D"/>
    <w:rsid w:val="48440F10"/>
    <w:rsid w:val="487126C9"/>
    <w:rsid w:val="48755545"/>
    <w:rsid w:val="48AA4E9B"/>
    <w:rsid w:val="48C20FB8"/>
    <w:rsid w:val="49037A43"/>
    <w:rsid w:val="490C3898"/>
    <w:rsid w:val="494F7244"/>
    <w:rsid w:val="495C3349"/>
    <w:rsid w:val="495F469E"/>
    <w:rsid w:val="496B2100"/>
    <w:rsid w:val="497F59D2"/>
    <w:rsid w:val="499666A2"/>
    <w:rsid w:val="49B73567"/>
    <w:rsid w:val="49CD4BEF"/>
    <w:rsid w:val="4A32299A"/>
    <w:rsid w:val="4A4E729D"/>
    <w:rsid w:val="4A55671C"/>
    <w:rsid w:val="4A642EE4"/>
    <w:rsid w:val="4A69452F"/>
    <w:rsid w:val="4A7C2650"/>
    <w:rsid w:val="4ACD091A"/>
    <w:rsid w:val="4AFA788E"/>
    <w:rsid w:val="4B2668BD"/>
    <w:rsid w:val="4B2914DC"/>
    <w:rsid w:val="4B2F44DD"/>
    <w:rsid w:val="4B341A4B"/>
    <w:rsid w:val="4B5D1A58"/>
    <w:rsid w:val="4BA01B78"/>
    <w:rsid w:val="4BCA1E72"/>
    <w:rsid w:val="4BE116E8"/>
    <w:rsid w:val="4BE17CD4"/>
    <w:rsid w:val="4BEF3439"/>
    <w:rsid w:val="4BFF639F"/>
    <w:rsid w:val="4C4C15A5"/>
    <w:rsid w:val="4C617FD2"/>
    <w:rsid w:val="4C740075"/>
    <w:rsid w:val="4C741402"/>
    <w:rsid w:val="4CBA38F6"/>
    <w:rsid w:val="4CCD0397"/>
    <w:rsid w:val="4CD16D81"/>
    <w:rsid w:val="4CFC3C9F"/>
    <w:rsid w:val="4D293A7B"/>
    <w:rsid w:val="4D735BAA"/>
    <w:rsid w:val="4DA618BD"/>
    <w:rsid w:val="4DD13778"/>
    <w:rsid w:val="4DD46CFC"/>
    <w:rsid w:val="4DE73D34"/>
    <w:rsid w:val="4DF07258"/>
    <w:rsid w:val="4E1827B0"/>
    <w:rsid w:val="4E2F7032"/>
    <w:rsid w:val="4E357BFA"/>
    <w:rsid w:val="4E473AE7"/>
    <w:rsid w:val="4E4F0276"/>
    <w:rsid w:val="4E580F8B"/>
    <w:rsid w:val="4E67477F"/>
    <w:rsid w:val="4E9557B9"/>
    <w:rsid w:val="4EBF0C17"/>
    <w:rsid w:val="4ECC598E"/>
    <w:rsid w:val="4ECD4083"/>
    <w:rsid w:val="4EE8633C"/>
    <w:rsid w:val="4F256F4C"/>
    <w:rsid w:val="4F2652E0"/>
    <w:rsid w:val="4F300B3F"/>
    <w:rsid w:val="4F373D28"/>
    <w:rsid w:val="4F4275C2"/>
    <w:rsid w:val="4F5F7913"/>
    <w:rsid w:val="4F6A539E"/>
    <w:rsid w:val="4FBA286A"/>
    <w:rsid w:val="4FBB24FA"/>
    <w:rsid w:val="4FF651D2"/>
    <w:rsid w:val="503D3F94"/>
    <w:rsid w:val="50B51E20"/>
    <w:rsid w:val="50B662E8"/>
    <w:rsid w:val="50E16F2C"/>
    <w:rsid w:val="50FD6069"/>
    <w:rsid w:val="51767AF8"/>
    <w:rsid w:val="517F1124"/>
    <w:rsid w:val="51C502E7"/>
    <w:rsid w:val="51DC2336"/>
    <w:rsid w:val="51E51F5A"/>
    <w:rsid w:val="520657EA"/>
    <w:rsid w:val="524242F8"/>
    <w:rsid w:val="526D2DA1"/>
    <w:rsid w:val="52BE0C99"/>
    <w:rsid w:val="52D706DA"/>
    <w:rsid w:val="52DC0127"/>
    <w:rsid w:val="52E14F02"/>
    <w:rsid w:val="52F70546"/>
    <w:rsid w:val="52FE2D58"/>
    <w:rsid w:val="532B51A3"/>
    <w:rsid w:val="533C2F1C"/>
    <w:rsid w:val="536134F7"/>
    <w:rsid w:val="539F6EA9"/>
    <w:rsid w:val="53A43C57"/>
    <w:rsid w:val="53A51C8F"/>
    <w:rsid w:val="53C7669A"/>
    <w:rsid w:val="53F219F0"/>
    <w:rsid w:val="54381907"/>
    <w:rsid w:val="54A330D2"/>
    <w:rsid w:val="54B370E0"/>
    <w:rsid w:val="54EB780D"/>
    <w:rsid w:val="552266C2"/>
    <w:rsid w:val="553D4357"/>
    <w:rsid w:val="559A3E40"/>
    <w:rsid w:val="55AD18A3"/>
    <w:rsid w:val="55E95016"/>
    <w:rsid w:val="5603796F"/>
    <w:rsid w:val="561E38AA"/>
    <w:rsid w:val="564050C3"/>
    <w:rsid w:val="56460FB6"/>
    <w:rsid w:val="564A44EF"/>
    <w:rsid w:val="56763D1B"/>
    <w:rsid w:val="568764D1"/>
    <w:rsid w:val="56944B6B"/>
    <w:rsid w:val="56967B80"/>
    <w:rsid w:val="56B152FB"/>
    <w:rsid w:val="56F7042B"/>
    <w:rsid w:val="57302469"/>
    <w:rsid w:val="5763182B"/>
    <w:rsid w:val="57750C2A"/>
    <w:rsid w:val="577764D5"/>
    <w:rsid w:val="57A86DB3"/>
    <w:rsid w:val="57C80613"/>
    <w:rsid w:val="58290FF0"/>
    <w:rsid w:val="582A53CF"/>
    <w:rsid w:val="583B5614"/>
    <w:rsid w:val="587341D0"/>
    <w:rsid w:val="58904049"/>
    <w:rsid w:val="58D3051B"/>
    <w:rsid w:val="58E57F27"/>
    <w:rsid w:val="5915100F"/>
    <w:rsid w:val="593C4D4B"/>
    <w:rsid w:val="594C134E"/>
    <w:rsid w:val="595F73DB"/>
    <w:rsid w:val="59815F6B"/>
    <w:rsid w:val="598B4DCA"/>
    <w:rsid w:val="5A603039"/>
    <w:rsid w:val="5A635574"/>
    <w:rsid w:val="5A6502A8"/>
    <w:rsid w:val="5A652DE9"/>
    <w:rsid w:val="5A943D89"/>
    <w:rsid w:val="5A94678B"/>
    <w:rsid w:val="5A99007B"/>
    <w:rsid w:val="5AE448F8"/>
    <w:rsid w:val="5B286C25"/>
    <w:rsid w:val="5B8908AF"/>
    <w:rsid w:val="5BA70127"/>
    <w:rsid w:val="5BA76642"/>
    <w:rsid w:val="5BB97E72"/>
    <w:rsid w:val="5C152A8C"/>
    <w:rsid w:val="5C781564"/>
    <w:rsid w:val="5C7C3E22"/>
    <w:rsid w:val="5C8269E7"/>
    <w:rsid w:val="5C886EF8"/>
    <w:rsid w:val="5C997585"/>
    <w:rsid w:val="5CCD0777"/>
    <w:rsid w:val="5CF51B62"/>
    <w:rsid w:val="5D090D65"/>
    <w:rsid w:val="5D6A6CC0"/>
    <w:rsid w:val="5D716095"/>
    <w:rsid w:val="5D7C4D5D"/>
    <w:rsid w:val="5DF74716"/>
    <w:rsid w:val="5DFF7EA2"/>
    <w:rsid w:val="5E07778D"/>
    <w:rsid w:val="5E0C0A81"/>
    <w:rsid w:val="5E0D27D8"/>
    <w:rsid w:val="5E2E5E57"/>
    <w:rsid w:val="5E3D30C1"/>
    <w:rsid w:val="5E531522"/>
    <w:rsid w:val="5E690333"/>
    <w:rsid w:val="5E8F61C9"/>
    <w:rsid w:val="5E941665"/>
    <w:rsid w:val="5EA206C4"/>
    <w:rsid w:val="5EC56DA8"/>
    <w:rsid w:val="5EE155DF"/>
    <w:rsid w:val="5EE826D7"/>
    <w:rsid w:val="5F125E9F"/>
    <w:rsid w:val="5F445BBE"/>
    <w:rsid w:val="5F4854C5"/>
    <w:rsid w:val="5F9C0335"/>
    <w:rsid w:val="5FBB4C56"/>
    <w:rsid w:val="5FC05A10"/>
    <w:rsid w:val="5FCE0DE0"/>
    <w:rsid w:val="600A1302"/>
    <w:rsid w:val="602D65AF"/>
    <w:rsid w:val="6037598C"/>
    <w:rsid w:val="6086734C"/>
    <w:rsid w:val="609258DE"/>
    <w:rsid w:val="609A0CE0"/>
    <w:rsid w:val="60A11746"/>
    <w:rsid w:val="60D778AD"/>
    <w:rsid w:val="60DB16D9"/>
    <w:rsid w:val="60F23EB0"/>
    <w:rsid w:val="60F40744"/>
    <w:rsid w:val="610316CB"/>
    <w:rsid w:val="612635A6"/>
    <w:rsid w:val="614F7F16"/>
    <w:rsid w:val="615435CE"/>
    <w:rsid w:val="617D0DF9"/>
    <w:rsid w:val="618C6121"/>
    <w:rsid w:val="61923816"/>
    <w:rsid w:val="61AF0982"/>
    <w:rsid w:val="61C474D1"/>
    <w:rsid w:val="61CB11C0"/>
    <w:rsid w:val="61CD7820"/>
    <w:rsid w:val="62232C9B"/>
    <w:rsid w:val="62AC1906"/>
    <w:rsid w:val="62D50080"/>
    <w:rsid w:val="62F325ED"/>
    <w:rsid w:val="630B47BB"/>
    <w:rsid w:val="634F3F1C"/>
    <w:rsid w:val="638370A9"/>
    <w:rsid w:val="63A53BB4"/>
    <w:rsid w:val="63C222E9"/>
    <w:rsid w:val="63C343AD"/>
    <w:rsid w:val="63C76AB3"/>
    <w:rsid w:val="63D833B3"/>
    <w:rsid w:val="63F345A9"/>
    <w:rsid w:val="640D128C"/>
    <w:rsid w:val="642E1C68"/>
    <w:rsid w:val="64301B6C"/>
    <w:rsid w:val="645951D5"/>
    <w:rsid w:val="64AB6621"/>
    <w:rsid w:val="64BB7A1C"/>
    <w:rsid w:val="64BC0304"/>
    <w:rsid w:val="64CD0C86"/>
    <w:rsid w:val="64D40C6D"/>
    <w:rsid w:val="64F101A0"/>
    <w:rsid w:val="64F77C9A"/>
    <w:rsid w:val="64FB266A"/>
    <w:rsid w:val="654726B3"/>
    <w:rsid w:val="65781418"/>
    <w:rsid w:val="657E496F"/>
    <w:rsid w:val="65A46213"/>
    <w:rsid w:val="65B44252"/>
    <w:rsid w:val="65BD28DC"/>
    <w:rsid w:val="65CB4BA9"/>
    <w:rsid w:val="65E6722B"/>
    <w:rsid w:val="6609506A"/>
    <w:rsid w:val="662B545D"/>
    <w:rsid w:val="662C6476"/>
    <w:rsid w:val="662F3AD1"/>
    <w:rsid w:val="664C5C65"/>
    <w:rsid w:val="666F704B"/>
    <w:rsid w:val="66B13E90"/>
    <w:rsid w:val="66E84573"/>
    <w:rsid w:val="67164CC8"/>
    <w:rsid w:val="67197363"/>
    <w:rsid w:val="671A65F6"/>
    <w:rsid w:val="67A45F86"/>
    <w:rsid w:val="67E66E14"/>
    <w:rsid w:val="67F63A52"/>
    <w:rsid w:val="68251071"/>
    <w:rsid w:val="68307313"/>
    <w:rsid w:val="683D252C"/>
    <w:rsid w:val="68562560"/>
    <w:rsid w:val="68A01884"/>
    <w:rsid w:val="68A37233"/>
    <w:rsid w:val="68CC373D"/>
    <w:rsid w:val="68ED643E"/>
    <w:rsid w:val="690E2BCF"/>
    <w:rsid w:val="692A1EDB"/>
    <w:rsid w:val="692E47E8"/>
    <w:rsid w:val="696C3614"/>
    <w:rsid w:val="69777337"/>
    <w:rsid w:val="699C030A"/>
    <w:rsid w:val="69F60CE7"/>
    <w:rsid w:val="6A0F4414"/>
    <w:rsid w:val="6A29254A"/>
    <w:rsid w:val="6A4109E0"/>
    <w:rsid w:val="6A6E6EF3"/>
    <w:rsid w:val="6AEE2A0E"/>
    <w:rsid w:val="6B0354B8"/>
    <w:rsid w:val="6B600710"/>
    <w:rsid w:val="6B6A1462"/>
    <w:rsid w:val="6B8A13B7"/>
    <w:rsid w:val="6B915886"/>
    <w:rsid w:val="6BC03762"/>
    <w:rsid w:val="6BE7360C"/>
    <w:rsid w:val="6C145CE2"/>
    <w:rsid w:val="6C272D19"/>
    <w:rsid w:val="6C3B2FBF"/>
    <w:rsid w:val="6C3D51E5"/>
    <w:rsid w:val="6C5C64DF"/>
    <w:rsid w:val="6C5F4295"/>
    <w:rsid w:val="6C6A22A0"/>
    <w:rsid w:val="6C7A5D3E"/>
    <w:rsid w:val="6C882340"/>
    <w:rsid w:val="6C886E87"/>
    <w:rsid w:val="6C9205A9"/>
    <w:rsid w:val="6C923F32"/>
    <w:rsid w:val="6CA37EBD"/>
    <w:rsid w:val="6CC05E59"/>
    <w:rsid w:val="6CD5721D"/>
    <w:rsid w:val="6D0E062F"/>
    <w:rsid w:val="6D424719"/>
    <w:rsid w:val="6D5A0CAB"/>
    <w:rsid w:val="6D94199E"/>
    <w:rsid w:val="6DFC46DD"/>
    <w:rsid w:val="6E0A1AC4"/>
    <w:rsid w:val="6E0C5F1C"/>
    <w:rsid w:val="6E104C78"/>
    <w:rsid w:val="6E33267D"/>
    <w:rsid w:val="6E426C1C"/>
    <w:rsid w:val="6E514677"/>
    <w:rsid w:val="6E7D0F61"/>
    <w:rsid w:val="6EAD4442"/>
    <w:rsid w:val="6EB20F74"/>
    <w:rsid w:val="6EB3124C"/>
    <w:rsid w:val="6ED34D39"/>
    <w:rsid w:val="6F2325D9"/>
    <w:rsid w:val="6F4F7177"/>
    <w:rsid w:val="6F9F493F"/>
    <w:rsid w:val="6FB029D3"/>
    <w:rsid w:val="6FCA36EC"/>
    <w:rsid w:val="6FEA7F70"/>
    <w:rsid w:val="70277413"/>
    <w:rsid w:val="70570C1F"/>
    <w:rsid w:val="70AA0AED"/>
    <w:rsid w:val="70B335B4"/>
    <w:rsid w:val="70CB2A0C"/>
    <w:rsid w:val="70E816A0"/>
    <w:rsid w:val="70F74AB6"/>
    <w:rsid w:val="712A15CA"/>
    <w:rsid w:val="71341865"/>
    <w:rsid w:val="71641341"/>
    <w:rsid w:val="71AC3176"/>
    <w:rsid w:val="720031EE"/>
    <w:rsid w:val="720901D3"/>
    <w:rsid w:val="7224734F"/>
    <w:rsid w:val="72516027"/>
    <w:rsid w:val="72740460"/>
    <w:rsid w:val="72B201F8"/>
    <w:rsid w:val="73030EA2"/>
    <w:rsid w:val="73143FC4"/>
    <w:rsid w:val="734A546E"/>
    <w:rsid w:val="736E2FC8"/>
    <w:rsid w:val="73981130"/>
    <w:rsid w:val="73E13ED4"/>
    <w:rsid w:val="73F456ED"/>
    <w:rsid w:val="744A60C4"/>
    <w:rsid w:val="74831AD3"/>
    <w:rsid w:val="74900DC7"/>
    <w:rsid w:val="74920ED1"/>
    <w:rsid w:val="74E55D42"/>
    <w:rsid w:val="74EA4CCE"/>
    <w:rsid w:val="74EF148D"/>
    <w:rsid w:val="74F23E96"/>
    <w:rsid w:val="750332E4"/>
    <w:rsid w:val="752C10D6"/>
    <w:rsid w:val="7546441A"/>
    <w:rsid w:val="756B3C92"/>
    <w:rsid w:val="75872A9E"/>
    <w:rsid w:val="76014A8C"/>
    <w:rsid w:val="761A0085"/>
    <w:rsid w:val="76476663"/>
    <w:rsid w:val="768E44DE"/>
    <w:rsid w:val="76BF3B97"/>
    <w:rsid w:val="76C76DEC"/>
    <w:rsid w:val="76D86E14"/>
    <w:rsid w:val="772150EF"/>
    <w:rsid w:val="77231572"/>
    <w:rsid w:val="772D42A8"/>
    <w:rsid w:val="7763649E"/>
    <w:rsid w:val="776B6C40"/>
    <w:rsid w:val="77745A1B"/>
    <w:rsid w:val="77FC4A21"/>
    <w:rsid w:val="78063735"/>
    <w:rsid w:val="782E5A85"/>
    <w:rsid w:val="785F01D6"/>
    <w:rsid w:val="787E10B9"/>
    <w:rsid w:val="788642F0"/>
    <w:rsid w:val="78A91564"/>
    <w:rsid w:val="78AD4AD4"/>
    <w:rsid w:val="78B9517A"/>
    <w:rsid w:val="78EB2B93"/>
    <w:rsid w:val="790C089C"/>
    <w:rsid w:val="79155F5F"/>
    <w:rsid w:val="792F2E72"/>
    <w:rsid w:val="79352A6D"/>
    <w:rsid w:val="797554F1"/>
    <w:rsid w:val="79761178"/>
    <w:rsid w:val="797F5018"/>
    <w:rsid w:val="79C46AC1"/>
    <w:rsid w:val="79C748DE"/>
    <w:rsid w:val="7A036047"/>
    <w:rsid w:val="7A1D6F08"/>
    <w:rsid w:val="7A2B4930"/>
    <w:rsid w:val="7A625AAA"/>
    <w:rsid w:val="7A6B3BBE"/>
    <w:rsid w:val="7A793BCA"/>
    <w:rsid w:val="7A7C6966"/>
    <w:rsid w:val="7ACF471F"/>
    <w:rsid w:val="7B13113D"/>
    <w:rsid w:val="7B33745A"/>
    <w:rsid w:val="7B390E15"/>
    <w:rsid w:val="7B9863D2"/>
    <w:rsid w:val="7BB173F0"/>
    <w:rsid w:val="7BCC6F9E"/>
    <w:rsid w:val="7BCC7496"/>
    <w:rsid w:val="7BCE276D"/>
    <w:rsid w:val="7BF006E3"/>
    <w:rsid w:val="7C91386B"/>
    <w:rsid w:val="7C9F3DF4"/>
    <w:rsid w:val="7CB35930"/>
    <w:rsid w:val="7CDB06F6"/>
    <w:rsid w:val="7CDF1946"/>
    <w:rsid w:val="7D607D61"/>
    <w:rsid w:val="7DA2051D"/>
    <w:rsid w:val="7DA853C6"/>
    <w:rsid w:val="7DC41023"/>
    <w:rsid w:val="7DF452B5"/>
    <w:rsid w:val="7DF75376"/>
    <w:rsid w:val="7E0303FD"/>
    <w:rsid w:val="7E0F438B"/>
    <w:rsid w:val="7E350242"/>
    <w:rsid w:val="7E666873"/>
    <w:rsid w:val="7E9F7F10"/>
    <w:rsid w:val="7EB947F5"/>
    <w:rsid w:val="7F763270"/>
    <w:rsid w:val="7FA43EE1"/>
    <w:rsid w:val="7FA83F6B"/>
    <w:rsid w:val="7FBC4EBC"/>
    <w:rsid w:val="7FE719CE"/>
    <w:rsid w:val="7FF61BCF"/>
    <w:rsid w:val="7FF67EAF"/>
  </w:rsids>
  <w:docVars>
    <w:docVar w:name="commondata" w:val="eyJoZGlkIjoiYjI4MDJkMzRhNGFmNDdjMTE3MzFiNGRlOWNmOTQ2NDI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pPr>
      <w:widowControl w:val="0"/>
      <w:jc w:val="both"/>
    </w:pPr>
    <w:rPr>
      <w:rFonts w:ascii="Calibri" w:hAnsi="Calibri"/>
      <w:kern w:val="2"/>
      <w:sz w:val="21"/>
      <w:szCs w:val="22"/>
      <w:lang w:val="en-US" w:eastAsia="zh-CN" w:bidi="ar-SA"/>
    </w:rPr>
  </w:style>
  <w:style w:type="paragraph" w:styleId="Heading1">
    <w:name w:val="heading 1"/>
    <w:basedOn w:val="Normal"/>
    <w:next w:val="Normal"/>
    <w:link w:val="1Char0"/>
    <w:qFormat/>
    <w:pPr>
      <w:keepNext/>
      <w:keepLines/>
      <w:widowControl/>
      <w:spacing w:before="480" w:line="276" w:lineRule="auto"/>
      <w:jc w:val="left"/>
      <w:outlineLvl w:val="0"/>
    </w:pPr>
    <w:rPr>
      <w:rFonts w:ascii="Cambria" w:hAnsi="Cambria"/>
      <w:b/>
      <w:bCs/>
      <w:color w:val="365F91"/>
      <w:kern w:val="0"/>
      <w:sz w:val="28"/>
      <w:szCs w:val="28"/>
    </w:rPr>
  </w:style>
  <w:style w:type="paragraph" w:styleId="Heading2">
    <w:name w:val="heading 2"/>
    <w:basedOn w:val="Normal"/>
    <w:next w:val="Normal"/>
    <w:uiPriority w:val="9"/>
    <w:unhideWhenUsed/>
    <w:qFormat/>
    <w:pPr>
      <w:spacing w:before="100" w:beforeAutospacing="1" w:after="100" w:afterAutospacing="1"/>
      <w:jc w:val="left"/>
      <w:outlineLvl w:val="1"/>
    </w:pPr>
    <w:rPr>
      <w:rFonts w:ascii="宋体" w:eastAsia="宋体" w:hAnsi="宋体" w:cs="宋体" w:hint="eastAsia"/>
      <w:b/>
      <w:kern w:val="0"/>
      <w:sz w:val="36"/>
      <w:szCs w:val="36"/>
      <w:lang w:val="en-US" w:eastAsia="zh-CN" w:bidi="ar-SA"/>
    </w:rPr>
  </w:style>
  <w:style w:type="character" w:default="1" w:styleId="DefaultParagraphFont">
    <w:name w:val="Default Paragraph Font"/>
    <w:link w:val="Char3CharCharCharCharCharCharCharCharChar"/>
    <w:semiHidden/>
    <w:rPr>
      <w:rFonts w:ascii="Times New Roman" w:hAnsi="Times New Roman"/>
      <w:szCs w:val="20"/>
    </w:rPr>
  </w:style>
  <w:style w:type="table" w:default="1" w:styleId="TableNormal">
    <w:name w:val="Normal Table"/>
    <w:semiHidden/>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style>
  <w:style w:type="character" w:customStyle="1" w:styleId="CharChar3">
    <w:name w:val=" Char Char3"/>
    <w:rPr>
      <w:rFonts w:ascii="宋体" w:eastAsia="宋体" w:hAnsi="Courier New" w:cs="Courier New"/>
      <w:kern w:val="2"/>
      <w:sz w:val="21"/>
      <w:szCs w:val="21"/>
      <w:lang w:val="en-US" w:eastAsia="zh-CN" w:bidi="ar-SA"/>
    </w:rPr>
  </w:style>
  <w:style w:type="character" w:customStyle="1" w:styleId="CharChar17">
    <w:name w:val="Char Char17"/>
    <w:locked/>
    <w:rPr>
      <w:rFonts w:ascii="宋体" w:eastAsia="宋体" w:hAnsi="宋体"/>
      <w:sz w:val="24"/>
      <w:szCs w:val="24"/>
      <w:lang w:val="en-US" w:eastAsia="zh-CN" w:bidi="ar-SA"/>
    </w:rPr>
  </w:style>
  <w:style w:type="character" w:customStyle="1" w:styleId="msgbodytext">
    <w:name w:val="msgbodytext"/>
    <w:basedOn w:val="DefaultParagraphFont"/>
  </w:style>
  <w:style w:type="character" w:customStyle="1" w:styleId="CharChar1">
    <w:name w:val="普通文字 Char Char1"/>
    <w:aliases w:val=" Char Char Char Char1,Char Char Char Char1,Char Char Char2,Char Char2,Plain Text Char1,普通文字 Char2,标题1 Char Char Char1,标题1 Char Char1,标题1 Char1,游数的格式 Char1,纯文本 Char Char Char Char1,纯文本 Char Char Char2,纯文本 Char Char1 Char1,纯文本 Char1 Char1"/>
    <w:rPr>
      <w:rFonts w:ascii="宋体" w:eastAsia="宋体" w:hAnsi="Courier New" w:cs="Courier New"/>
      <w:kern w:val="2"/>
      <w:sz w:val="28"/>
      <w:szCs w:val="21"/>
      <w:lang w:val="en-US" w:eastAsia="zh-CN" w:bidi="ar-SA"/>
    </w:rPr>
  </w:style>
  <w:style w:type="character" w:customStyle="1" w:styleId="00f">
    <w:name w:val="00f"/>
    <w:basedOn w:val="DefaultParagraphFont"/>
  </w:style>
  <w:style w:type="character" w:customStyle="1" w:styleId="at101">
    <w:name w:val="at_101"/>
    <w:rPr>
      <w:rFonts w:ascii="Arial" w:hAnsi="Arial" w:cs="Arial" w:hint="default"/>
      <w:color w:val="000000"/>
      <w:sz w:val="24"/>
      <w:szCs w:val="24"/>
    </w:rPr>
  </w:style>
  <w:style w:type="character" w:customStyle="1" w:styleId="apple-style-span">
    <w:name w:val="apple-style-span"/>
    <w:basedOn w:val="DefaultParagraphFont"/>
    <w:qFormat/>
    <w:rPr>
      <w:rFonts w:ascii="Verdana" w:hAnsi="Verdana"/>
      <w:kern w:val="0"/>
      <w:szCs w:val="20"/>
      <w:lang w:eastAsia="en-US"/>
    </w:rPr>
  </w:style>
  <w:style w:type="character" w:customStyle="1" w:styleId="qb-content">
    <w:name w:val="qb-content"/>
    <w:basedOn w:val="DefaultParagraphFont"/>
    <w:rPr>
      <w:rFonts w:ascii="Verdana" w:hAnsi="Verdana"/>
      <w:kern w:val="0"/>
      <w:szCs w:val="20"/>
      <w:lang w:eastAsia="en-US"/>
    </w:rPr>
  </w:style>
  <w:style w:type="character" w:customStyle="1" w:styleId="Char">
    <w:name w:val="页脚 Char"/>
    <w:link w:val="Footer"/>
    <w:uiPriority w:val="99"/>
    <w:rPr>
      <w:rFonts w:eastAsia="宋体"/>
      <w:kern w:val="2"/>
      <w:sz w:val="18"/>
      <w:szCs w:val="18"/>
      <w:lang w:val="en-US" w:eastAsia="zh-CN" w:bidi="ar-SA"/>
    </w:rPr>
  </w:style>
  <w:style w:type="character" w:customStyle="1" w:styleId="at51">
    <w:name w:val="at_51"/>
    <w:rPr>
      <w:rFonts w:ascii="Arial" w:hAnsi="Arial" w:cs="Arial" w:hint="default"/>
      <w:color w:val="000000"/>
      <w:sz w:val="18"/>
      <w:szCs w:val="18"/>
    </w:rPr>
  </w:style>
  <w:style w:type="character" w:customStyle="1" w:styleId="20TimesNewRoman11">
    <w:name w:val="正文文本 (20) + Times New Roman11"/>
    <w:aliases w:val="9 pt9,粗体14"/>
    <w:rPr>
      <w:rFonts w:ascii="Times New Roman" w:hAnsi="Times New Roman" w:cs="Times New Roman" w:hint="default"/>
      <w:b/>
      <w:bCs/>
      <w:spacing w:val="0"/>
      <w:sz w:val="18"/>
      <w:szCs w:val="18"/>
      <w:shd w:val="clear" w:color="auto" w:fill="FFFFFF"/>
      <w:lang w:val="en-US" w:eastAsia="en-US" w:bidi="ar-SA"/>
    </w:rPr>
  </w:style>
  <w:style w:type="character" w:customStyle="1" w:styleId="Char0">
    <w:name w:val="纯文本 Char"/>
    <w:link w:val="PlainText"/>
    <w:locked/>
    <w:rPr>
      <w:rFonts w:ascii="宋体" w:eastAsia="宋体" w:hAnsi="Courier New" w:cs="Courier New"/>
      <w:kern w:val="2"/>
      <w:sz w:val="21"/>
      <w:szCs w:val="21"/>
      <w:lang w:val="en-US" w:eastAsia="zh-CN" w:bidi="ar-SA"/>
    </w:rPr>
  </w:style>
  <w:style w:type="character" w:styleId="Strong">
    <w:name w:val="Strong"/>
    <w:qFormat/>
    <w:rPr>
      <w:b/>
      <w:bCs/>
    </w:rPr>
  </w:style>
  <w:style w:type="character" w:styleId="EndnoteReference">
    <w:name w:val="endnote reference"/>
    <w:semiHidden/>
    <w:rPr>
      <w:vertAlign w:val="superscript"/>
    </w:rPr>
  </w:style>
  <w:style w:type="character" w:customStyle="1" w:styleId="19">
    <w:name w:val="正文文本 (19)_"/>
    <w:link w:val="191"/>
    <w:rPr>
      <w:b/>
      <w:bCs/>
      <w:sz w:val="18"/>
      <w:szCs w:val="18"/>
      <w:shd w:val="clear" w:color="auto" w:fill="FFFFFF"/>
    </w:rPr>
  </w:style>
  <w:style w:type="character" w:customStyle="1" w:styleId="WebChar">
    <w:name w:val="普通 (Web) Char"/>
    <w:aliases w:val="普通 (Web)1 Char,普通(Web) Char Char Char,普通(Web) Char Char Char Char Char,普通(Web) Char Char Char Char Char Char Char Char Char Char,普通(Web) Char Char Char Char Char Char Char Char Char1,普通(Web) Char Char1,普通(Web) Char Char2,普通(网站)1 Char"/>
    <w:rPr>
      <w:rFonts w:ascii="宋体" w:eastAsia="宋体" w:hAnsi="宋体" w:cs="宋体"/>
      <w:color w:val="000000"/>
      <w:sz w:val="24"/>
      <w:szCs w:val="24"/>
      <w:lang w:val="en-US" w:eastAsia="zh-CN" w:bidi="ar-SA"/>
    </w:rPr>
  </w:style>
  <w:style w:type="character" w:customStyle="1" w:styleId="redfont1">
    <w:name w:val="redfont1"/>
    <w:rPr>
      <w:color w:val="FF0000"/>
    </w:rPr>
  </w:style>
  <w:style w:type="character" w:styleId="Hyperlink">
    <w:name w:val="Hyperlink"/>
    <w:basedOn w:val="DefaultParagraphFont"/>
    <w:uiPriority w:val="99"/>
    <w:unhideWhenUsed/>
    <w:rPr>
      <w:color w:val="0000FF"/>
      <w:u w:val="single"/>
    </w:rPr>
  </w:style>
  <w:style w:type="character" w:customStyle="1" w:styleId="0Char">
    <w:name w:val="0 Char"/>
    <w:link w:val="00"/>
    <w:locked/>
    <w:rPr>
      <w:rFonts w:ascii="宋体" w:eastAsia="宋体" w:hAnsi="宋体"/>
      <w:sz w:val="21"/>
      <w:szCs w:val="21"/>
      <w:lang w:val="en-US" w:eastAsia="zh-CN" w:bidi="ar-SA"/>
    </w:rPr>
  </w:style>
  <w:style w:type="character" w:styleId="PageNumber">
    <w:name w:val="page number"/>
    <w:basedOn w:val="DefaultParagraphFont"/>
  </w:style>
  <w:style w:type="character" w:customStyle="1" w:styleId="text1">
    <w:name w:val="text1"/>
    <w:rPr>
      <w:rFonts w:ascii="ˎ̥" w:hAnsi="ˎ̥" w:hint="default"/>
      <w:spacing w:val="15"/>
      <w:sz w:val="22"/>
      <w:szCs w:val="22"/>
    </w:rPr>
  </w:style>
  <w:style w:type="character" w:customStyle="1" w:styleId="CharChar14">
    <w:name w:val=" Char Char14"/>
    <w:rPr>
      <w:rFonts w:ascii="宋体" w:eastAsia="宋体" w:hAnsi="Courier New" w:cs="Courier New"/>
      <w:kern w:val="2"/>
      <w:sz w:val="21"/>
      <w:szCs w:val="21"/>
      <w:lang w:val="en-US" w:eastAsia="zh-CN" w:bidi="ar-SA"/>
    </w:rPr>
  </w:style>
  <w:style w:type="character" w:customStyle="1" w:styleId="Char3">
    <w:name w:val="页眉 Char"/>
    <w:link w:val="Header"/>
    <w:rPr>
      <w:rFonts w:eastAsia="宋体"/>
      <w:kern w:val="2"/>
      <w:sz w:val="18"/>
      <w:szCs w:val="18"/>
      <w:lang w:val="en-US" w:eastAsia="zh-CN" w:bidi="ar-SA"/>
    </w:rPr>
  </w:style>
  <w:style w:type="character" w:customStyle="1" w:styleId="CharChar5">
    <w:name w:val="Char Char5"/>
    <w:locked/>
    <w:rPr>
      <w:rFonts w:ascii="宋体" w:eastAsia="宋体" w:hAnsi="Courier New" w:cs="Courier New"/>
      <w:kern w:val="2"/>
      <w:sz w:val="21"/>
      <w:szCs w:val="21"/>
      <w:lang w:val="en-US" w:eastAsia="zh-CN" w:bidi="ar-SA"/>
    </w:rPr>
  </w:style>
  <w:style w:type="character" w:styleId="Emphasis">
    <w:name w:val="Emphasis"/>
    <w:qFormat/>
    <w:rPr>
      <w:rFonts w:hint="default"/>
      <w:i/>
    </w:rPr>
  </w:style>
  <w:style w:type="character" w:styleId="HTMLSample">
    <w:name w:val="HTML Sample"/>
    <w:rPr>
      <w:rFonts w:ascii="宋体" w:eastAsia="宋体" w:hAnsi="宋体" w:cs="宋体"/>
    </w:rPr>
  </w:style>
  <w:style w:type="character" w:customStyle="1" w:styleId="CharChar23">
    <w:name w:val=" Char Char23"/>
    <w:rPr>
      <w:rFonts w:ascii="宋体" w:eastAsia="宋体" w:hAnsi="Courier New" w:cs="Courier New"/>
      <w:kern w:val="2"/>
      <w:sz w:val="21"/>
      <w:szCs w:val="21"/>
      <w:lang w:val="en-US" w:eastAsia="zh-CN" w:bidi="ar-SA"/>
    </w:rPr>
  </w:style>
  <w:style w:type="character" w:customStyle="1" w:styleId="CharChar50">
    <w:name w:val=" Char Char5"/>
    <w:rPr>
      <w:rFonts w:ascii="宋体" w:eastAsia="宋体" w:hAnsi="Courier New" w:cs="Courier New"/>
      <w:kern w:val="2"/>
      <w:sz w:val="21"/>
      <w:szCs w:val="21"/>
      <w:lang w:val="en-US" w:eastAsia="zh-CN" w:bidi="ar-SA"/>
    </w:rPr>
  </w:style>
  <w:style w:type="character" w:customStyle="1" w:styleId="CharChar16">
    <w:name w:val=" Char Char16"/>
    <w:rPr>
      <w:rFonts w:ascii="宋体" w:eastAsia="宋体" w:hAnsi="宋体"/>
      <w:sz w:val="18"/>
      <w:szCs w:val="18"/>
      <w:lang w:val="en-US" w:eastAsia="zh-CN" w:bidi="ar-SA"/>
    </w:rPr>
  </w:style>
  <w:style w:type="character" w:customStyle="1" w:styleId="CharChar7">
    <w:name w:val=" Char Char7"/>
    <w:aliases w:val=" Char Char Char Char2,Char Char Char Char2,Char Char Char3,Char Char3,Plain Te Char,普通 Char,普通文字 Char Char2,标题1 Char Char Char Char Char Char,标题1 Char Char Char2,标题1 Char2,游数的 Char,游数的格式 Char,纯文本 Char Char Char Char2,纯文本 Char Char Char3"/>
    <w:qFormat/>
    <w:locked/>
    <w:rPr>
      <w:rFonts w:ascii="宋体" w:eastAsia="宋体" w:hAnsi="Courier New" w:cs="Courier New"/>
      <w:kern w:val="2"/>
      <w:sz w:val="21"/>
      <w:szCs w:val="21"/>
      <w:lang w:val="en-US" w:eastAsia="zh-CN" w:bidi="ar-SA"/>
    </w:rPr>
  </w:style>
  <w:style w:type="character" w:customStyle="1" w:styleId="apple-converted-space">
    <w:name w:val="apple-converted-space"/>
    <w:basedOn w:val="DefaultParagraphFont"/>
  </w:style>
  <w:style w:type="character" w:customStyle="1" w:styleId="con">
    <w:name w:val="con"/>
    <w:basedOn w:val="DefaultParagraphFont"/>
  </w:style>
  <w:style w:type="character" w:customStyle="1" w:styleId="question-title2">
    <w:name w:val="question-title2"/>
    <w:basedOn w:val="DefaultParagraphFont"/>
  </w:style>
  <w:style w:type="character" w:customStyle="1" w:styleId="unnamed11">
    <w:name w:val="unnamed11"/>
    <w:rPr>
      <w:color w:val="0000D0"/>
      <w:sz w:val="18"/>
      <w:u w:val="none"/>
    </w:rPr>
  </w:style>
  <w:style w:type="character" w:customStyle="1" w:styleId="Char7">
    <w:name w:val="普通(网站) Char"/>
    <w:aliases w:val="普通(Web) Char1"/>
    <w:rPr>
      <w:rFonts w:ascii="宋体" w:eastAsia="宋体" w:hAnsi="宋体" w:cs="宋体"/>
      <w:sz w:val="24"/>
      <w:lang w:val="en-US" w:eastAsia="zh-CN" w:bidi="ar-SA"/>
    </w:rPr>
  </w:style>
  <w:style w:type="character" w:customStyle="1" w:styleId="Char10">
    <w:name w:val="普通(网站) Char1"/>
    <w:link w:val="NormalWeb"/>
    <w:rPr>
      <w:rFonts w:ascii="宋体" w:eastAsia="宋体" w:hAnsi="宋体"/>
      <w:sz w:val="24"/>
      <w:szCs w:val="24"/>
      <w:lang w:val="en-US" w:eastAsia="zh-CN" w:bidi="ar-SA"/>
    </w:rPr>
  </w:style>
  <w:style w:type="character" w:customStyle="1" w:styleId="1Char0">
    <w:name w:val="标题 1 Char"/>
    <w:link w:val="Heading1"/>
    <w:rPr>
      <w:rFonts w:ascii="Cambria" w:eastAsia="宋体" w:hAnsi="Cambria"/>
      <w:b/>
      <w:bCs/>
      <w:color w:val="365F91"/>
      <w:sz w:val="28"/>
      <w:szCs w:val="28"/>
      <w:lang w:val="en-US" w:eastAsia="zh-CN" w:bidi="ar-SA"/>
    </w:rPr>
  </w:style>
  <w:style w:type="character" w:customStyle="1" w:styleId="newline">
    <w:name w:val="newline"/>
    <w:basedOn w:val="DefaultParagraphFont"/>
  </w:style>
  <w:style w:type="character" w:customStyle="1" w:styleId="Char8">
    <w:name w:val="批注框文本 Char"/>
    <w:link w:val="BalloonText"/>
    <w:uiPriority w:val="99"/>
    <w:rPr>
      <w:rFonts w:ascii="Calibri" w:hAnsi="Calibri"/>
      <w:kern w:val="2"/>
      <w:sz w:val="18"/>
      <w:szCs w:val="18"/>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newscont1">
    <w:name w:val="newscont1"/>
    <w:basedOn w:val="DefaultParagraphFont"/>
    <w:qFormat/>
    <w:rPr>
      <w:rFonts w:ascii="ˎ̥" w:hAnsi="ˎ̥" w:hint="default"/>
      <w:color w:val="000000"/>
      <w:sz w:val="21"/>
      <w:szCs w:val="21"/>
    </w:rPr>
  </w:style>
  <w:style w:type="character" w:customStyle="1" w:styleId="xb1">
    <w:name w:val="xb1"/>
    <w:rPr>
      <w:sz w:val="15"/>
      <w:szCs w:val="15"/>
      <w:vertAlign w:val="subscript"/>
    </w:rPr>
  </w:style>
  <w:style w:type="paragraph" w:styleId="PlainText">
    <w:name w:val="Plain Text"/>
    <w:basedOn w:val="Normal"/>
    <w:link w:val="Char0"/>
    <w:qFormat/>
    <w:rPr>
      <w:rFonts w:ascii="宋体" w:hAnsi="Courier New" w:cs="Courier New"/>
      <w:szCs w:val="21"/>
    </w:rPr>
  </w:style>
  <w:style w:type="paragraph" w:styleId="HTMLPreformatted">
    <w:name w:val="HTML Preformatted"/>
    <w:basedOn w:val="Norma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BodyTextIndent">
    <w:name w:val="Body Text Indent"/>
    <w:basedOn w:val="Normal"/>
    <w:pPr>
      <w:spacing w:after="120"/>
      <w:ind w:left="420" w:leftChars="200"/>
    </w:pPr>
    <w:rPr>
      <w:rFonts w:ascii="Calibri" w:hAnsi="Calibri"/>
      <w:szCs w:val="22"/>
    </w:rPr>
  </w:style>
  <w:style w:type="paragraph" w:styleId="CommentText">
    <w:name w:val="annotation text"/>
    <w:basedOn w:val="Normal"/>
    <w:semiHidden/>
    <w:pPr>
      <w:jc w:val="left"/>
    </w:pPr>
  </w:style>
  <w:style w:type="paragraph" w:styleId="NormalIndent">
    <w:name w:val="Normal Indent"/>
    <w:basedOn w:val="Normal"/>
    <w:pPr>
      <w:ind w:firstLine="420" w:firstLineChars="200"/>
    </w:pPr>
    <w:rPr>
      <w:rFonts w:ascii="Times New Roman" w:hAnsi="Times New Roman"/>
      <w:szCs w:val="24"/>
    </w:rPr>
  </w:style>
  <w:style w:type="paragraph" w:styleId="NormalWeb">
    <w:name w:val="Normal (Web)"/>
    <w:basedOn w:val="Normal"/>
    <w:link w:val="Char10"/>
    <w:pPr>
      <w:widowControl/>
      <w:spacing w:before="100" w:beforeAutospacing="1" w:after="100" w:afterAutospacing="1"/>
      <w:jc w:val="left"/>
    </w:pPr>
    <w:rPr>
      <w:rFonts w:ascii="宋体" w:hAnsi="宋体"/>
      <w:kern w:val="0"/>
      <w:sz w:val="24"/>
      <w:szCs w:val="24"/>
    </w:rPr>
  </w:style>
  <w:style w:type="paragraph" w:styleId="BalloonText">
    <w:name w:val="Balloon Text"/>
    <w:basedOn w:val="Normal"/>
    <w:link w:val="Char8"/>
    <w:uiPriority w:val="99"/>
    <w:unhideWhenUsed/>
    <w:rPr>
      <w:sz w:val="18"/>
      <w:szCs w:val="18"/>
    </w:rPr>
  </w:style>
  <w:style w:type="paragraph" w:styleId="ListBullet">
    <w:name w:val="List Bullet"/>
    <w:basedOn w:val="Normal"/>
    <w:pPr>
      <w:numPr>
        <w:ilvl w:val="0"/>
        <w:numId w:val="1"/>
      </w:numPr>
      <w:tabs>
        <w:tab w:val="left" w:pos="360"/>
      </w:tabs>
    </w:pPr>
  </w:style>
  <w:style w:type="paragraph" w:styleId="Header">
    <w:name w:val="header"/>
    <w:basedOn w:val="Normal"/>
    <w:link w:val="Char3"/>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Footer">
    <w:name w:val="footer"/>
    <w:basedOn w:val="Normal"/>
    <w:link w:val="Char"/>
    <w:uiPriority w:val="99"/>
    <w:pPr>
      <w:tabs>
        <w:tab w:val="center" w:pos="4153"/>
        <w:tab w:val="right" w:pos="8306"/>
      </w:tabs>
      <w:snapToGrid w:val="0"/>
      <w:jc w:val="left"/>
    </w:pPr>
    <w:rPr>
      <w:rFonts w:ascii="Times New Roman" w:hAnsi="Times New Roman"/>
      <w:sz w:val="18"/>
      <w:szCs w:val="18"/>
    </w:rPr>
  </w:style>
  <w:style w:type="paragraph" w:styleId="BodyText">
    <w:name w:val="Body Text"/>
    <w:basedOn w:val="Normal"/>
    <w:pPr>
      <w:spacing w:after="120"/>
    </w:pPr>
  </w:style>
  <w:style w:type="paragraph" w:styleId="EndnoteText">
    <w:name w:val="endnote text"/>
    <w:basedOn w:val="Normal"/>
    <w:pPr>
      <w:snapToGrid w:val="0"/>
      <w:jc w:val="left"/>
    </w:pPr>
  </w:style>
  <w:style w:type="paragraph" w:customStyle="1" w:styleId="Char3CharCharCharCharCharChar">
    <w:name w:val="Char3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DefaultParagraph">
    <w:name w:val="DefaultParagraph"/>
    <w:rPr>
      <w:rFonts w:hAnsi="Calibri"/>
      <w:kern w:val="2"/>
      <w:sz w:val="21"/>
      <w:szCs w:val="22"/>
      <w:lang w:val="en-US" w:eastAsia="zh-CN" w:bidi="ar-SA"/>
    </w:rPr>
  </w:style>
  <w:style w:type="paragraph" w:customStyle="1" w:styleId="10">
    <w:name w:val="10."/>
    <w:basedOn w:val="Normal"/>
    <w:pPr>
      <w:ind w:left="130" w:hanging="130" w:hangingChars="130"/>
    </w:pPr>
    <w:rPr>
      <w:szCs w:val="21"/>
    </w:rPr>
  </w:style>
  <w:style w:type="paragraph" w:customStyle="1" w:styleId="Normal0">
    <w:name w:val="Normal_0"/>
    <w:qFormat/>
    <w:rPr>
      <w:rFonts w:ascii="Calibri" w:eastAsia="Times New Roman" w:hAnsi="Calibri" w:cs="Times New Roman"/>
      <w:sz w:val="24"/>
      <w:szCs w:val="24"/>
      <w:lang w:val="en-US" w:eastAsia="zh-CN" w:bidi="ar-SA"/>
    </w:rPr>
  </w:style>
  <w:style w:type="paragraph" w:customStyle="1" w:styleId="Char3CharCharCharCharCharChar0">
    <w:name w:val=" Char3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0">
    <w:name w:val="纯文本_0"/>
    <w:basedOn w:val="01"/>
    <w:rPr>
      <w:rFonts w:ascii="宋体" w:hAnsi="Courier New" w:cs="Courier New"/>
      <w:szCs w:val="21"/>
    </w:rPr>
  </w:style>
  <w:style w:type="paragraph" w:customStyle="1" w:styleId="msonormalcxspmiddle">
    <w:name w:val="msonormalcxspmiddle"/>
    <w:basedOn w:val="Normal"/>
    <w:pPr>
      <w:widowControl/>
      <w:spacing w:before="100" w:beforeAutospacing="1" w:after="100" w:afterAutospacing="1"/>
      <w:jc w:val="left"/>
    </w:pPr>
    <w:rPr>
      <w:rFonts w:ascii="宋体" w:hAnsi="宋体" w:cs="宋体"/>
      <w:kern w:val="0"/>
      <w:sz w:val="24"/>
    </w:rPr>
  </w:style>
  <w:style w:type="paragraph" w:customStyle="1" w:styleId="1">
    <w:name w:val="样式1"/>
    <w:basedOn w:val="Normal"/>
    <w:pPr>
      <w:spacing w:line="360" w:lineRule="auto"/>
    </w:pPr>
  </w:style>
  <w:style w:type="paragraph" w:customStyle="1" w:styleId="PlainText0">
    <w:name w:val="Plain Text_0"/>
    <w:basedOn w:val="Normal"/>
    <w:rPr>
      <w:rFonts w:ascii="宋体" w:hAnsi="Courier New" w:hint="eastAsia"/>
      <w:szCs w:val="20"/>
    </w:rPr>
  </w:style>
  <w:style w:type="paragraph" w:customStyle="1" w:styleId="a">
    <w:name w:val="解析内文"/>
    <w:basedOn w:val="Normal"/>
    <w:pPr>
      <w:tabs>
        <w:tab w:val="left" w:pos="165"/>
        <w:tab w:val="right" w:pos="714"/>
      </w:tabs>
      <w:autoSpaceDE w:val="0"/>
      <w:autoSpaceDN w:val="0"/>
      <w:adjustRightInd w:val="0"/>
      <w:ind w:firstLine="200" w:firstLineChars="200"/>
      <w:jc w:val="left"/>
    </w:pPr>
    <w:rPr>
      <w:kern w:val="0"/>
      <w:sz w:val="20"/>
      <w:szCs w:val="20"/>
    </w:rPr>
  </w:style>
  <w:style w:type="paragraph" w:customStyle="1" w:styleId="341">
    <w:name w:val="正文文本 (34)1"/>
    <w:basedOn w:val="Normal"/>
    <w:qFormat/>
    <w:pPr>
      <w:widowControl/>
      <w:shd w:val="clear" w:color="auto" w:fill="FFFFFF"/>
      <w:spacing w:before="60" w:line="240" w:lineRule="atLeast"/>
    </w:pPr>
    <w:rPr>
      <w:rFonts w:ascii="黑体" w:eastAsia="黑体" w:cs="黑体"/>
      <w:shd w:val="clear" w:color="auto" w:fill="FFFFFF"/>
    </w:rPr>
  </w:style>
  <w:style w:type="paragraph" w:customStyle="1" w:styleId="Char3CharCharCharCharCharCharCharCharChar">
    <w:name w:val=" Char3 Char Char Char Char Char Char Char Char Char"/>
    <w:basedOn w:val="Normal"/>
    <w:link w:val="DefaultParagraphFont"/>
    <w:pPr>
      <w:widowControl/>
      <w:spacing w:line="300" w:lineRule="auto"/>
    </w:pPr>
    <w:rPr>
      <w:rFonts w:ascii="Times New Roman" w:hAnsi="Times New Roman"/>
      <w:szCs w:val="20"/>
    </w:rPr>
  </w:style>
  <w:style w:type="paragraph" w:customStyle="1" w:styleId="p17">
    <w:name w:val="p17"/>
    <w:basedOn w:val="Normal"/>
    <w:pPr>
      <w:widowControl/>
    </w:pPr>
    <w:rPr>
      <w:rFonts w:ascii="宋体" w:hAnsi="宋体" w:cs="宋体"/>
      <w:kern w:val="0"/>
      <w:szCs w:val="21"/>
    </w:rPr>
  </w:style>
  <w:style w:type="paragraph" w:styleId="ListParagraph">
    <w:name w:val="List Paragraph"/>
    <w:basedOn w:val="Normal"/>
    <w:qFormat/>
    <w:pPr>
      <w:ind w:firstLine="420" w:firstLineChars="200"/>
    </w:pPr>
    <w:rPr>
      <w:rFonts w:ascii="Calibri" w:hAnsi="Calibri"/>
      <w:szCs w:val="22"/>
    </w:rPr>
  </w:style>
  <w:style w:type="paragraph" w:customStyle="1" w:styleId="191">
    <w:name w:val="正文文本 (19)1"/>
    <w:basedOn w:val="Normal"/>
    <w:link w:val="19"/>
    <w:pPr>
      <w:widowControl/>
      <w:shd w:val="clear" w:color="auto" w:fill="FFFFFF"/>
      <w:spacing w:before="240" w:after="60" w:line="364" w:lineRule="exact"/>
      <w:ind w:hanging="1800"/>
      <w:jc w:val="left"/>
    </w:pPr>
    <w:rPr>
      <w:rFonts w:ascii="Times New Roman" w:hAnsi="Times New Roman"/>
      <w:b/>
      <w:bCs/>
      <w:kern w:val="0"/>
      <w:sz w:val="18"/>
      <w:szCs w:val="18"/>
      <w:shd w:val="clear" w:color="auto" w:fill="FFFFFF"/>
    </w:rPr>
  </w:style>
  <w:style w:type="paragraph" w:customStyle="1" w:styleId="p0">
    <w:name w:val="p0"/>
    <w:basedOn w:val="Normal"/>
    <w:pPr>
      <w:widowControl/>
    </w:pPr>
    <w:rPr>
      <w:kern w:val="0"/>
      <w:szCs w:val="21"/>
    </w:rPr>
  </w:style>
  <w:style w:type="paragraph" w:customStyle="1" w:styleId="Char3Char">
    <w:name w:val=" Char3 Char"/>
    <w:basedOn w:val="Normal"/>
    <w:pPr>
      <w:widowControl/>
      <w:spacing w:line="300" w:lineRule="auto"/>
      <w:ind w:firstLine="200" w:firstLineChars="200"/>
    </w:pPr>
    <w:rPr>
      <w:kern w:val="0"/>
      <w:szCs w:val="20"/>
    </w:rPr>
  </w:style>
  <w:style w:type="paragraph" w:customStyle="1" w:styleId="Char30">
    <w:name w:val=" Char3"/>
    <w:basedOn w:val="Normal"/>
    <w:pPr>
      <w:widowControl/>
      <w:spacing w:line="300" w:lineRule="auto"/>
      <w:ind w:firstLine="200" w:firstLineChars="200"/>
    </w:pPr>
  </w:style>
  <w:style w:type="paragraph" w:customStyle="1" w:styleId="Style1">
    <w:name w:val="_Style 1"/>
    <w:basedOn w:val="Normal"/>
    <w:uiPriority w:val="34"/>
    <w:qFormat/>
    <w:pPr>
      <w:ind w:firstLine="420" w:firstLineChars="200"/>
    </w:pPr>
    <w:rPr>
      <w:rFonts w:ascii="Calibri" w:hAnsi="Calibri"/>
      <w:szCs w:val="22"/>
    </w:rPr>
  </w:style>
  <w:style w:type="paragraph" w:customStyle="1" w:styleId="00">
    <w:name w:val="0"/>
    <w:basedOn w:val="Normal"/>
    <w:link w:val="0Char"/>
    <w:pPr>
      <w:widowControl/>
      <w:snapToGrid w:val="0"/>
    </w:pPr>
    <w:rPr>
      <w:rFonts w:ascii="宋体" w:hAnsi="宋体"/>
      <w:kern w:val="0"/>
      <w:szCs w:val="21"/>
    </w:rPr>
  </w:style>
  <w:style w:type="paragraph" w:customStyle="1" w:styleId="Char4CharCharCharCharCharChar">
    <w:name w:val=" Char4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text">
    <w:name w:val="text"/>
    <w:basedOn w:val="Normal"/>
    <w:pPr>
      <w:widowControl/>
      <w:spacing w:before="100" w:beforeAutospacing="1" w:after="100" w:afterAutospacing="1" w:line="400" w:lineRule="atLeast"/>
      <w:jc w:val="left"/>
    </w:pPr>
    <w:rPr>
      <w:rFonts w:ascii="ˎ̥" w:hAnsi="ˎ̥" w:cs="宋体"/>
      <w:color w:val="000000"/>
      <w:spacing w:val="15"/>
      <w:kern w:val="0"/>
      <w:sz w:val="22"/>
    </w:rPr>
  </w:style>
  <w:style w:type="paragraph" w:customStyle="1" w:styleId="Char31">
    <w:name w:val="Char3"/>
    <w:basedOn w:val="Normal"/>
    <w:pPr>
      <w:widowControl/>
      <w:spacing w:line="300" w:lineRule="auto"/>
      <w:ind w:firstLine="200" w:firstLineChars="200"/>
    </w:pPr>
    <w:rPr>
      <w:rFonts w:ascii="Verdana" w:hAnsi="Verdana"/>
      <w:kern w:val="0"/>
      <w:szCs w:val="20"/>
      <w:lang w:eastAsia="en-US"/>
    </w:rPr>
  </w:style>
  <w:style w:type="paragraph" w:customStyle="1" w:styleId="msonormalcxsplast">
    <w:name w:val="msonormalcxsplast"/>
    <w:basedOn w:val="Normal"/>
    <w:pPr>
      <w:widowControl/>
      <w:spacing w:before="100" w:beforeAutospacing="1" w:after="100" w:afterAutospacing="1"/>
      <w:jc w:val="left"/>
    </w:pPr>
    <w:rPr>
      <w:rFonts w:ascii="宋体" w:hAnsi="宋体" w:cs="宋体"/>
      <w:kern w:val="0"/>
      <w:sz w:val="24"/>
    </w:rPr>
  </w:style>
  <w:style w:type="paragraph" w:customStyle="1" w:styleId="054118">
    <w:name w:val="样式 悬挂缩进: 0.54 字符 左  1.18 字符"/>
    <w:basedOn w:val="Normal"/>
    <w:pPr>
      <w:ind w:left="291" w:hanging="54" w:leftChars="113"/>
    </w:pPr>
    <w:rPr>
      <w:rFonts w:ascii="Times New Roman" w:hAnsi="Times New Roman" w:cs="宋体"/>
      <w:szCs w:val="20"/>
    </w:rPr>
  </w:style>
  <w:style w:type="paragraph" w:customStyle="1" w:styleId="190">
    <w:name w:val="正文_19"/>
    <w:qFormat/>
    <w:pPr>
      <w:widowControl w:val="0"/>
      <w:jc w:val="both"/>
    </w:pPr>
    <w:rPr>
      <w:kern w:val="2"/>
      <w:sz w:val="21"/>
      <w:szCs w:val="24"/>
      <w:lang w:val="en-US" w:eastAsia="zh-CN" w:bidi="ar-SA"/>
    </w:rPr>
  </w:style>
  <w:style w:type="paragraph" w:customStyle="1" w:styleId="01">
    <w:name w:val="正文_0"/>
    <w:qFormat/>
    <w:pPr>
      <w:widowControl w:val="0"/>
      <w:jc w:val="both"/>
    </w:pPr>
    <w:rPr>
      <w:rFonts w:ascii="Calibri" w:hAnsi="Calibri"/>
      <w:kern w:val="2"/>
      <w:sz w:val="21"/>
      <w:szCs w:val="22"/>
      <w:lang w:val="en-US" w:eastAsia="zh-CN" w:bidi="ar-SA"/>
    </w:rPr>
  </w:style>
  <w:style w:type="paragraph" w:customStyle="1" w:styleId="Style2">
    <w:name w:val="_Style 2"/>
    <w:basedOn w:val="Normal"/>
    <w:next w:val="PlainText"/>
    <w:qFormat/>
    <w:pPr>
      <w:widowControl/>
      <w:adjustRightInd w:val="0"/>
      <w:snapToGrid w:val="0"/>
      <w:spacing w:after="200" w:afterLines="0"/>
      <w:ind w:firstLine="420" w:firstLineChars="200"/>
      <w:jc w:val="left"/>
    </w:pPr>
    <w:rPr>
      <w:rFonts w:ascii="Tahoma" w:eastAsia="微软雅黑" w:hAnsi="Tahoma"/>
      <w:kern w:val="0"/>
      <w:sz w:val="22"/>
      <w:szCs w:val="22"/>
    </w:rPr>
  </w:style>
  <w:style w:type="paragraph" w:customStyle="1" w:styleId="p16">
    <w:name w:val="p16"/>
    <w:basedOn w:val="Normal"/>
    <w:pPr>
      <w:widowControl/>
      <w:spacing w:before="156" w:after="156"/>
      <w:ind w:firstLine="540"/>
    </w:pPr>
    <w:rPr>
      <w:kern w:val="0"/>
      <w:szCs w:val="21"/>
    </w:rPr>
  </w:style>
  <w:style w:type="paragraph" w:customStyle="1" w:styleId="11">
    <w:name w:val="1"/>
    <w:basedOn w:val="Normal"/>
    <w:pPr>
      <w:widowControl/>
    </w:pPr>
    <w:rPr>
      <w:rFonts w:ascii="Times New Roman" w:hAnsi="Times New Roman"/>
      <w:kern w:val="0"/>
      <w:szCs w:val="20"/>
      <w:em w:val="dot"/>
    </w:rPr>
  </w:style>
  <w:style w:type="paragraph" w:customStyle="1" w:styleId="Style7">
    <w:name w:val="_Style 7"/>
    <w:basedOn w:val="Normal"/>
    <w:pPr>
      <w:widowControl/>
      <w:spacing w:line="300" w:lineRule="auto"/>
      <w:ind w:firstLine="200" w:firstLineChars="200"/>
    </w:pPr>
    <w:rPr>
      <w:rFonts w:ascii="Calibri" w:hAnsi="Calibri"/>
      <w:szCs w:val="20"/>
    </w:rPr>
  </w:style>
  <w:style w:type="paragraph" w:customStyle="1" w:styleId="NoSpacing">
    <w:name w:val="No Spacing"/>
    <w:uiPriority w:val="1"/>
    <w:qFormat/>
    <w:pPr>
      <w:widowControl w:val="0"/>
      <w:jc w:val="both"/>
    </w:pPr>
    <w:rPr>
      <w:kern w:val="2"/>
      <w:sz w:val="21"/>
      <w:szCs w:val="24"/>
      <w:lang w:val="en-US" w:eastAsia="zh-CN" w:bidi="ar-SA"/>
    </w:rPr>
  </w:style>
  <w:style w:type="paragraph" w:customStyle="1" w:styleId="20">
    <w:name w:val="正文_20"/>
    <w:qFormat/>
    <w:pPr>
      <w:widowControl w:val="0"/>
      <w:jc w:val="both"/>
    </w:pPr>
    <w:rPr>
      <w:kern w:val="2"/>
      <w:sz w:val="21"/>
      <w:szCs w:val="24"/>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hAnsi="Verdana"/>
      <w:kern w:val="0"/>
      <w:szCs w:val="20"/>
      <w:lang w:eastAsia="en-US"/>
    </w:rPr>
  </w:style>
  <w:style w:type="paragraph" w:customStyle="1" w:styleId="NormalWeb0">
    <w:name w:val="Normal (Web)_0"/>
    <w:basedOn w:val="Normal"/>
    <w:pPr>
      <w:widowControl/>
      <w:spacing w:before="100" w:beforeAutospacing="1" w:after="100" w:afterAutospacing="1"/>
      <w:jc w:val="left"/>
    </w:pPr>
    <w:rPr>
      <w:rFonts w:ascii="Arial Unicode MS" w:eastAsia="Arial Unicode MS" w:hAnsi="Arial Unicode MS" w:hint="eastAsia"/>
      <w:color w:val="000000"/>
      <w:sz w:val="18"/>
      <w:szCs w:val="20"/>
    </w:rPr>
  </w:style>
  <w:style w:type="paragraph" w:customStyle="1" w:styleId="Char29">
    <w:name w:val=" Char29"/>
    <w:basedOn w:val="Normal"/>
    <w:pPr>
      <w:widowControl/>
      <w:spacing w:line="300" w:lineRule="auto"/>
      <w:ind w:firstLine="200" w:firstLineChars="200"/>
    </w:pPr>
    <w:rPr>
      <w:rFonts w:ascii="Times New Roman" w:hAnsi="Times New Roman"/>
      <w:kern w:val="0"/>
      <w:szCs w:val="20"/>
    </w:rPr>
  </w:style>
  <w:style w:type="paragraph" w:customStyle="1" w:styleId="p18">
    <w:name w:val="p18"/>
    <w:basedOn w:val="Normal"/>
    <w:pPr>
      <w:widowControl/>
      <w:jc w:val="left"/>
    </w:pPr>
    <w:rPr>
      <w:kern w:val="0"/>
      <w:szCs w:val="21"/>
    </w:rPr>
  </w:style>
  <w:style w:type="paragraph" w:customStyle="1" w:styleId="Style0">
    <w:name w:val="_Style 0"/>
    <w:uiPriority w:val="1"/>
    <w:qFormat/>
    <w:pPr>
      <w:adjustRightInd w:val="0"/>
      <w:snapToGrid w:val="0"/>
    </w:pPr>
    <w:rPr>
      <w:rFonts w:ascii="Tahoma" w:hAnsi="Tahoma"/>
      <w:sz w:val="22"/>
      <w:szCs w:val="22"/>
      <w:lang w:val="en-US" w:eastAsia="zh-CN" w:bidi="ar-SA"/>
    </w:rPr>
  </w:style>
  <w:style w:type="paragraph" w:customStyle="1" w:styleId="content5">
    <w:name w:val="content5"/>
    <w:basedOn w:val="Normal"/>
    <w:pPr>
      <w:widowControl/>
      <w:spacing w:before="100" w:beforeAutospacing="1" w:after="100" w:afterAutospacing="1"/>
      <w:jc w:val="left"/>
    </w:pPr>
    <w:rPr>
      <w:rFonts w:ascii="宋体" w:hAnsi="宋体" w:cs="宋体"/>
      <w:color w:val="000000"/>
      <w:kern w:val="0"/>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0.jpeg" /><Relationship Id="rId2" Type="http://schemas.openxmlformats.org/officeDocument/2006/relationships/image" Target="media/image11.png" /><Relationship Id="rId3" Type="http://schemas.openxmlformats.org/officeDocument/2006/relationships/image" Target="file:///D:\qq&#25991;&#20214;\712321467\Image\C2C\Image2\%7B75232B38-A165-1FB7-499C-2E1C792CACB5%7D.png"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40644;&#28023;\AppData\Roaming\Microsoft\Templates\hxjp.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1244</Words>
  <Characters>1402</Characters>
  <Application>Microsoft Office Word</Application>
  <DocSecurity>0</DocSecurity>
  <Lines>17</Lines>
  <Paragraphs>4</Paragraphs>
  <ScaleCrop>false</ScaleCrop>
  <Company>Toshiba</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高中化学必修（1）第一章第1节化学实验基本方法</dc:title>
  <dc:creator>wang</dc:creator>
  <cp:lastModifiedBy>娜娜</cp:lastModifiedBy>
  <cp:revision>0</cp:revision>
  <dcterms:created xsi:type="dcterms:W3CDTF">2014-08-06T10:43:00Z</dcterms:created>
  <dcterms:modified xsi:type="dcterms:W3CDTF">2024-05-16T02:04:02Z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